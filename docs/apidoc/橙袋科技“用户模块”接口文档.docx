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D9D235" w14:textId="77777777" w:rsidR="003953B1" w:rsidRDefault="006932BC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用户接口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3953B1" w14:paraId="15F71C3A" w14:textId="77777777">
        <w:tc>
          <w:tcPr>
            <w:tcW w:w="1008" w:type="dxa"/>
            <w:vAlign w:val="center"/>
          </w:tcPr>
          <w:p w14:paraId="0862151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5D00B64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0951D4B9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235A6512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5DE42F4A" w14:textId="77777777" w:rsidR="003953B1" w:rsidRDefault="006932B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3953B1" w14:paraId="169727D3" w14:textId="77777777">
        <w:tc>
          <w:tcPr>
            <w:tcW w:w="1008" w:type="dxa"/>
            <w:vAlign w:val="center"/>
          </w:tcPr>
          <w:p w14:paraId="44029797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27E506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32DE488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1490E166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523B9AF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2015-10-27</w:t>
            </w:r>
          </w:p>
        </w:tc>
      </w:tr>
      <w:tr w:rsidR="003953B1" w14:paraId="2C85214D" w14:textId="77777777">
        <w:tc>
          <w:tcPr>
            <w:tcW w:w="1008" w:type="dxa"/>
            <w:vAlign w:val="center"/>
          </w:tcPr>
          <w:p w14:paraId="3FDF7470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82BBA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4662D79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用户作为模块提出</w:t>
            </w:r>
          </w:p>
        </w:tc>
        <w:tc>
          <w:tcPr>
            <w:tcW w:w="1080" w:type="dxa"/>
            <w:vAlign w:val="center"/>
          </w:tcPr>
          <w:p w14:paraId="5EEB1DCC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7CE306B4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2016-05-16</w:t>
            </w:r>
          </w:p>
        </w:tc>
      </w:tr>
      <w:tr w:rsidR="003953B1" w14:paraId="3AD505EA" w14:textId="77777777">
        <w:tc>
          <w:tcPr>
            <w:tcW w:w="1008" w:type="dxa"/>
            <w:vAlign w:val="center"/>
          </w:tcPr>
          <w:p w14:paraId="0A5B4ED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V3</w:t>
            </w:r>
          </w:p>
        </w:tc>
        <w:tc>
          <w:tcPr>
            <w:tcW w:w="1080" w:type="dxa"/>
            <w:vAlign w:val="center"/>
          </w:tcPr>
          <w:p w14:paraId="6BEBFC45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5739DA6D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新增用户关系和签到</w:t>
            </w:r>
          </w:p>
        </w:tc>
        <w:tc>
          <w:tcPr>
            <w:tcW w:w="1080" w:type="dxa"/>
            <w:vAlign w:val="center"/>
          </w:tcPr>
          <w:p w14:paraId="617D6F12" w14:textId="77777777" w:rsidR="003953B1" w:rsidRDefault="003953B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41AFFD3" w14:textId="77777777" w:rsidR="003953B1" w:rsidRDefault="006932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2016-08-30</w:t>
            </w:r>
          </w:p>
        </w:tc>
      </w:tr>
      <w:tr w:rsidR="009137EE" w14:paraId="4E82970B" w14:textId="77777777">
        <w:tc>
          <w:tcPr>
            <w:tcW w:w="1008" w:type="dxa"/>
            <w:vAlign w:val="center"/>
          </w:tcPr>
          <w:p w14:paraId="1D0060B0" w14:textId="1A88C8F1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="006932BC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080" w:type="dxa"/>
            <w:vAlign w:val="center"/>
          </w:tcPr>
          <w:p w14:paraId="328A0A1E" w14:textId="4AFE74DD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74B2F3FE" w14:textId="6A3C0A36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新增用户扩展信息和昵称</w:t>
            </w:r>
          </w:p>
        </w:tc>
        <w:tc>
          <w:tcPr>
            <w:tcW w:w="1080" w:type="dxa"/>
            <w:vAlign w:val="center"/>
          </w:tcPr>
          <w:p w14:paraId="104741F9" w14:textId="77777777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18BABA1D" w14:textId="5F6892A8" w:rsidR="009137EE" w:rsidRDefault="009137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2016-09-19</w:t>
            </w:r>
          </w:p>
        </w:tc>
      </w:tr>
    </w:tbl>
    <w:p w14:paraId="1950A7B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463E084B" w14:textId="6A3FBB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检查</w:t>
      </w:r>
      <w:r w:rsidR="00D00ACF">
        <w:rPr>
          <w:rFonts w:ascii="宋体" w:hAnsi="宋体" w:hint="eastAsia"/>
          <w:sz w:val="28"/>
          <w:szCs w:val="28"/>
        </w:rPr>
        <w:t>前端</w:t>
      </w:r>
      <w:r w:rsidR="00F02ACB">
        <w:rPr>
          <w:rFonts w:ascii="宋体" w:hAnsi="宋体" w:hint="eastAsia"/>
          <w:sz w:val="28"/>
          <w:szCs w:val="28"/>
        </w:rPr>
        <w:t>用户</w:t>
      </w:r>
      <w:r>
        <w:rPr>
          <w:rFonts w:ascii="宋体" w:hAnsi="宋体" w:hint="eastAsia"/>
          <w:sz w:val="28"/>
          <w:szCs w:val="28"/>
        </w:rPr>
        <w:t>手机号是否存在</w:t>
      </w:r>
    </w:p>
    <w:p w14:paraId="54D0F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2D284B" w14:textId="7D758064" w:rsidR="003953B1" w:rsidRDefault="009A5ADC" w:rsidP="009A5AD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检查前端用户手机号是否存在</w:t>
      </w:r>
    </w:p>
    <w:p w14:paraId="0F6FAB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21BAC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16EB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A8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05D1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C2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498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34BF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54FB0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2FE1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D902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805040</w:t>
            </w:r>
          </w:p>
        </w:tc>
      </w:tr>
      <w:tr w:rsidR="003953B1" w14:paraId="5028E9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EBDA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DCEA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FD1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0D42171" w14:textId="41EF668F" w:rsidR="003953B1" w:rsidRDefault="006932BC" w:rsidP="0018529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"mobile":"</w:t>
            </w:r>
            <w: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513B58E" w14:textId="77777777" w:rsidR="003953B1" w:rsidRDefault="006932BC">
            <w:pPr>
              <w:spacing w:line="240" w:lineRule="auto"/>
              <w:ind w:firstLineChars="49" w:firstLine="106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E09F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A14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9EC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A033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E535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2F9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4783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AE8E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15715811326</w:t>
            </w:r>
          </w:p>
        </w:tc>
      </w:tr>
    </w:tbl>
    <w:p w14:paraId="7A647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944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7F93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413FC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3909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B1CAA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5CA04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22251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65F6B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09C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CA8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FDD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B2378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BF1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AF1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F2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E3C68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11B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EB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23A9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C43B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B6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914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63E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 不存在；false存在</w:t>
            </w:r>
          </w:p>
        </w:tc>
      </w:tr>
    </w:tbl>
    <w:p w14:paraId="0D36E72A" w14:textId="77777777" w:rsidR="003953B1" w:rsidRDefault="003953B1"/>
    <w:p w14:paraId="0E4EF8D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注册前端用户</w:t>
      </w:r>
    </w:p>
    <w:p w14:paraId="06AE4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D6B6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手机号注册，顺便手机号验证并分配了账户。新注册用户标识为f1，等级为0级，状态为正常，昵称默认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</w:p>
    <w:p w14:paraId="547DF5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C7C3A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5B5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8933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4F16D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E8D0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BB6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230AE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2D8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C79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23D2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805041</w:t>
            </w:r>
          </w:p>
        </w:tc>
      </w:tr>
      <w:tr w:rsidR="003953B1" w14:paraId="4054F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ABD9D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D08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3EAF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4975FE" w14:textId="79B5A399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408BE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645108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2993BC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4B9633FA" w14:textId="2CAFD50F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 w:rsidR="009000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C54E7F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E1CF8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94A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9C2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8F3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8318D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045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B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60D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ED26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1395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4C6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E6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2B3E5C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3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2A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2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580D4E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08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C5C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30A3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27A3F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6BD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22EA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AD1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59732E4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C252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DFE4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454D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C40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16BCC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4F5419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5862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F71D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1E8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E99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A1B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9872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FD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77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701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45678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DFD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7357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237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E61C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83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0DB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FFC2E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73DD2DA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代注册用户</w:t>
      </w:r>
    </w:p>
    <w:p w14:paraId="072D586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A4639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管理端代注册：注册+实名+交易密码设置。其中登录密码和交易密码自动发送至对应手机号。新注册等级为0级，状态为正常。</w:t>
      </w:r>
    </w:p>
    <w:p w14:paraId="4A8E913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8479E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4F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25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7DC83D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88C1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849EA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7818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912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D0932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AA47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805042</w:t>
            </w:r>
          </w:p>
        </w:tc>
      </w:tr>
      <w:tr w:rsidR="003953B1" w14:paraId="34A29D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9E738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C209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3E9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1409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43ED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AC784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8F2D62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3CCF0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宓永宝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344269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17E4880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3543D5EE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",</w:t>
            </w:r>
          </w:p>
          <w:p w14:paraId="0672CD5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3BB60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C312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7F4BFE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927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A70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D8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C6CB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2CC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286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99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953B1" w14:paraId="141B30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35A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CBF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AB8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713C18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355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65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C96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59F726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62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E48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DBC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330281198908113333</w:t>
            </w:r>
          </w:p>
        </w:tc>
      </w:tr>
      <w:tr w:rsidR="003953B1" w14:paraId="7F3329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7E5D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BF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AB2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宓永宝</w:t>
            </w:r>
          </w:p>
        </w:tc>
      </w:tr>
      <w:tr w:rsidR="003953B1" w14:paraId="7A33BC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D9ED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6EEA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C79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3953B1" w14:paraId="5F5F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73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0B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D87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14DC6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62D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CD3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B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E089F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49B6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AF7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4E81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1=前端个人用户；o1=管理端系统方</w:t>
            </w:r>
          </w:p>
        </w:tc>
      </w:tr>
      <w:tr w:rsidR="003953B1" w14:paraId="4FF31D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DC0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36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附件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DAE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3CB671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2E07E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139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3D7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61BE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DBF93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"20151131404115583207727"</w:t>
      </w:r>
    </w:p>
    <w:p w14:paraId="15F57A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56BEB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C63D1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3A9E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C1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29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F727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B1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ED5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6C1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1371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AA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A3F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D26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7DACD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075B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F4B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13E23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userId用户编号</w:t>
            </w:r>
          </w:p>
        </w:tc>
      </w:tr>
    </w:tbl>
    <w:p w14:paraId="50058A8E" w14:textId="77777777" w:rsidR="003953B1" w:rsidRDefault="003953B1"/>
    <w:p w14:paraId="7FA149A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登陆</w:t>
      </w:r>
    </w:p>
    <w:p w14:paraId="6993138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614B7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用户名密码正确，且对应用户状态为正常时，登陆成功</w:t>
      </w:r>
    </w:p>
    <w:p w14:paraId="1198956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5752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A9733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B56E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5F03B0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F4AB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545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4407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5E4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FCEA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BC777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805043</w:t>
            </w:r>
          </w:p>
        </w:tc>
      </w:tr>
      <w:tr w:rsidR="003953B1" w14:paraId="1CCBB6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B50C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AAA3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548F9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15527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"loginName": "13958092437",</w:t>
            </w:r>
          </w:p>
          <w:p w14:paraId="210AA6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</w:t>
            </w:r>
          </w:p>
          <w:p w14:paraId="3099F1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851E7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418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C5B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18E6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73B5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B18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1A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6E09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13958092437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3953B1" w14:paraId="16EFE3B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678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14A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184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</w:tbl>
    <w:p w14:paraId="0BFEB31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29AF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B5016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84DD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3CC6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49EBB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08838A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95AC1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F569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194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6F7E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A1C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BAE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7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765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872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9AE10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32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B05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BB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E6659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CEB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9F9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B18E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登录用户Id</w:t>
            </w:r>
          </w:p>
        </w:tc>
      </w:tr>
    </w:tbl>
    <w:p w14:paraId="2BD49412" w14:textId="77777777" w:rsidR="003953B1" w:rsidRDefault="003953B1"/>
    <w:p w14:paraId="15414930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三方实名认证</w:t>
      </w:r>
    </w:p>
    <w:p w14:paraId="04A1775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6B90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登录后，利用三方进行实名认证</w:t>
      </w:r>
    </w:p>
    <w:p w14:paraId="5694820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71FA2E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D317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F83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A3A7E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8DB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D2FC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717D1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0FF5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3DD5A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3A4F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805044</w:t>
            </w:r>
          </w:p>
        </w:tc>
      </w:tr>
      <w:tr w:rsidR="003953B1" w14:paraId="2D6950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C60F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03A1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209EA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74406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"20150924510205880119894",</w:t>
            </w:r>
          </w:p>
          <w:p w14:paraId="39D72B9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"宓帅哥",</w:t>
            </w:r>
          </w:p>
          <w:p w14:paraId="0EB05C4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ED2005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"511702197403222585"</w:t>
            </w:r>
          </w:p>
          <w:p w14:paraId="7964DC6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E0C07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BCE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FAE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5DD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FC359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95F7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31E6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981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6D5648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5E58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2F5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27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E69AD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35B8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F0F0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CD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2F24C0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3179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8C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E94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3007938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B4B46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79E3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713F1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1BF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28960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3FB7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68285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A3CD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4A8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9874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28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13639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4E7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6E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63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00F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37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BE6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016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5AF7B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8C5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518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D7B7B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826F0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设置安全密码</w:t>
      </w:r>
    </w:p>
    <w:p w14:paraId="18EE31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FEB5A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登录后，设置安全密码</w:t>
      </w:r>
    </w:p>
    <w:p w14:paraId="3A8ABB7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A1124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716E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47799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5F3CDD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BA98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AE15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9C5FB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CF8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4E5A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448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805045</w:t>
            </w:r>
          </w:p>
        </w:tc>
      </w:tr>
      <w:tr w:rsidR="003953B1" w14:paraId="1565B6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4997E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61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D1460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{     </w:t>
            </w:r>
          </w:p>
          <w:p w14:paraId="407925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"2016011607453920785352", </w:t>
            </w:r>
          </w:p>
          <w:p w14:paraId="02AC47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"tradePwd": "654321",</w:t>
            </w:r>
          </w:p>
          <w:p w14:paraId="263710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7E618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"smsCaptcha": "5581" </w:t>
            </w:r>
          </w:p>
          <w:p w14:paraId="70700B1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CE510D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9C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C35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47C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91500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42C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A51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C4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3D496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B16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33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33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654321</w:t>
            </w:r>
          </w:p>
        </w:tc>
      </w:tr>
      <w:tr w:rsidR="003953B1" w14:paraId="761739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C3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5BE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BF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EDE9F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CE4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D909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8C5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</w:tbl>
    <w:p w14:paraId="7D8FEE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BFA0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6B938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1083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E433F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4AAE9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BC3CD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A3160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F3655D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207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5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A6E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55F6C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891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B7F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994E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C4BFD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124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F80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1C4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B6DC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7D6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96D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FF24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0E1E514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实名认证并设置交易密码</w:t>
      </w:r>
    </w:p>
    <w:p w14:paraId="3C21AD2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2FC4AC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实名认证并设置交易密码</w:t>
      </w:r>
    </w:p>
    <w:p w14:paraId="53CE2C3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8507F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83AF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5E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EEEEA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9073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A1E5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42E83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8BE6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9E0C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5641F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805046</w:t>
            </w:r>
          </w:p>
        </w:tc>
      </w:tr>
      <w:tr w:rsidR="003953B1" w14:paraId="11220E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69DC0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2C1F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BEEC6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80B1D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"U2016021615074680176",</w:t>
            </w:r>
          </w:p>
          <w:p w14:paraId="7D327C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"realName": "谭成刚",</w:t>
            </w:r>
          </w:p>
          <w:p w14:paraId="14EB01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 w14:paraId="16B748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"idNo": "500108198812260811",</w:t>
            </w:r>
          </w:p>
          <w:p w14:paraId="1070EC2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"123456",</w:t>
            </w:r>
          </w:p>
          <w:p w14:paraId="571FEAB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E7CF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"smsCaptcha": "8888"</w:t>
            </w:r>
          </w:p>
          <w:p w14:paraId="1B1BB60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7E537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91DD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F3CA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B2A8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27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9538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37A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94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U2016021615074680176</w:t>
            </w:r>
          </w:p>
        </w:tc>
      </w:tr>
      <w:tr w:rsidR="003953B1" w14:paraId="4A2EF3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50F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449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F58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谭成刚</w:t>
            </w:r>
          </w:p>
        </w:tc>
      </w:tr>
      <w:tr w:rsidR="003953B1" w14:paraId="31FA4B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704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B7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E38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1=身份证</w:t>
            </w:r>
          </w:p>
        </w:tc>
      </w:tr>
      <w:tr w:rsidR="003953B1" w14:paraId="6D6064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E7C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7CA3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C9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500108198812260811</w:t>
            </w:r>
          </w:p>
        </w:tc>
      </w:tr>
      <w:tr w:rsidR="003953B1" w14:paraId="297E3B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13E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6FA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10E4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123456</w:t>
            </w:r>
          </w:p>
        </w:tc>
      </w:tr>
      <w:tr w:rsidR="003953B1" w14:paraId="531772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B1E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220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192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0694A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7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48EC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974D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0329</w:t>
            </w:r>
          </w:p>
        </w:tc>
      </w:tr>
    </w:tbl>
    <w:p w14:paraId="0FA3F8D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08E56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862E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B45D9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754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F398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7242F0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D1BB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63A4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8C7B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26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02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94FBAB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27F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3A9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7A9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0FEA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D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8A63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7A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78955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1CC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1F5C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9CC2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A9A24BD" w14:textId="77777777" w:rsidR="003953B1" w:rsidRDefault="003953B1"/>
    <w:p w14:paraId="368068A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修改手机号</w:t>
      </w:r>
    </w:p>
    <w:p w14:paraId="773BFAD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1366C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修改手机号</w:t>
      </w:r>
    </w:p>
    <w:p w14:paraId="2A5A6A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FFF7B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C244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D82B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D592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CFDE0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6B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2E853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4FB1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571D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32F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805047</w:t>
            </w:r>
          </w:p>
        </w:tc>
      </w:tr>
      <w:tr w:rsidR="003953B1" w14:paraId="368BD2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CC4EC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F5EE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C77F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425E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AFEC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"newMobile":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0CC8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7500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B41E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00DA5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9C1E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2747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F1DA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BA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2455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C15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D294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9828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76E77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382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5CC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156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13958092435</w:t>
            </w:r>
          </w:p>
        </w:tc>
      </w:tr>
      <w:tr w:rsidR="003953B1" w14:paraId="0859D8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A98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C7D9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7A3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  <w:tr w:rsidR="003953B1" w14:paraId="778601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29E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14C1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46F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222223</w:t>
            </w:r>
          </w:p>
        </w:tc>
      </w:tr>
    </w:tbl>
    <w:p w14:paraId="6B01071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179FE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34E6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76870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627F4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EC4E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58442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DE7C0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EBB16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003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2B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7251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02A2F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AB6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130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B8AF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C7C2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59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6605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ED97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4C6C2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65B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822E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C362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81AA91F" w14:textId="77777777" w:rsidR="003953B1" w:rsidRDefault="003953B1"/>
    <w:p w14:paraId="71D6ED77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</w:t>
      </w:r>
    </w:p>
    <w:p w14:paraId="5D60DAF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BC8BB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</w:t>
      </w:r>
    </w:p>
    <w:p w14:paraId="4748095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C6919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9A90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B734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37BA9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29B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211D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139BB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AE3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55DA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258E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805048</w:t>
            </w:r>
          </w:p>
        </w:tc>
      </w:tr>
      <w:tr w:rsidR="003953B1" w14:paraId="383CD03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CA152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9B3A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8D6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ADD17E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EB8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D7CED6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CAD12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99E03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F12B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BB2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CEBC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1886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259E6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D48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021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752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13000000001</w:t>
            </w:r>
          </w:p>
        </w:tc>
      </w:tr>
      <w:tr w:rsidR="003953B1" w14:paraId="78193D3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57F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5096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CC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584F6F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4F7C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4E9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797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69C06F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5F0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28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CA1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168E0A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2380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7005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1AB98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34BEF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3C10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24738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58A9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D650D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6354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42D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9A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F7541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F2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C84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A1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4702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608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3B0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F73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A99D14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6AD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B51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4FB9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9FDD4D9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9DB7D0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重置登录密码</w:t>
      </w:r>
    </w:p>
    <w:p w14:paraId="045904A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139B6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193ED05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24FA1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B33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709D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970CA0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01E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CCEB6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047A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026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E9E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F494F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805049</w:t>
            </w:r>
          </w:p>
        </w:tc>
      </w:tr>
      <w:tr w:rsidR="003953B1" w14:paraId="5D363D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DBD9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CAB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CE6E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707A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0A5F5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"oldLoginPwd":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F76EA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C5D00C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F341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26EF2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D9AE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838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D6A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6A4C3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8DC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7A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4B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F6869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81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1BF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53EA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1CAD4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3FC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A86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8D4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770B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2A8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7CD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C3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0658A14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12F4D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B915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D7B9C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3D5B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FE0D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365B5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E8BD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7F195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ABC4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38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DB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53655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87C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E1A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E5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70F1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8C1C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B50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ED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F5D77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55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286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D7D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FCF71DB" w14:textId="77777777" w:rsidR="003953B1" w:rsidRDefault="003953B1"/>
    <w:p w14:paraId="444FAA7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找回交易密码</w:t>
      </w:r>
    </w:p>
    <w:p w14:paraId="3F4B4AC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80B34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找回交易密码</w:t>
      </w:r>
    </w:p>
    <w:p w14:paraId="526B3F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5594D7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7E69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BF6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FB75E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24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BAD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AD11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013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1A171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F44F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805050</w:t>
            </w:r>
          </w:p>
        </w:tc>
      </w:tr>
      <w:tr w:rsidR="003953B1" w14:paraId="79F51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8044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2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D25EA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B86497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E474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3C16D3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87016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4E08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8B119C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350481199308153523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3734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8BA3E2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B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A7A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F9BC5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4CC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01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60F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2B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E1CDE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1A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new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207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0B9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0F75A0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EE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09D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3953B1" w14:paraId="30383D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A4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E78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84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6639C7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139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1C7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B16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1=身份证</w:t>
            </w:r>
          </w:p>
        </w:tc>
      </w:tr>
      <w:tr w:rsidR="003953B1" w14:paraId="45BCC2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B6D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4A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D49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511702197403222585</w:t>
            </w:r>
          </w:p>
        </w:tc>
      </w:tr>
    </w:tbl>
    <w:p w14:paraId="7584798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370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6ED5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F0844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B2BAB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5DD4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AE8F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B435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BD554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94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1B23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F6D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EA7CC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DB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FC0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6354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A500B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6A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912B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0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726F1F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BCB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C73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781B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1C1E417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FC241C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重置交易密码</w:t>
      </w:r>
    </w:p>
    <w:p w14:paraId="6A6351E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4AE5F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知道原密码，换个新密码，</w:t>
      </w:r>
    </w:p>
    <w:p w14:paraId="7765DC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1238A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BC65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9EAB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4C61AA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8928A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E9B8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75F16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D295D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CB5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13F3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805051</w:t>
            </w:r>
          </w:p>
        </w:tc>
      </w:tr>
      <w:tr w:rsidR="003953B1" w14:paraId="1B7162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E782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77227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30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07AC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60719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"oldTradePwd":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3C71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2A82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7CAD5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CC4EA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D964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FD2D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B5E2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4BB18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3FA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90B2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16A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0FA850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52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oldTradePwd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A31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原交易密码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2E34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222222</w:t>
            </w:r>
          </w:p>
        </w:tc>
      </w:tr>
      <w:tr w:rsidR="003953B1" w14:paraId="4466B5D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C9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newTradePwd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BA3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新交易密码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971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111111</w:t>
            </w:r>
          </w:p>
        </w:tc>
      </w:tr>
      <w:tr w:rsidR="003953B1" w14:paraId="37A96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BD1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trade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7488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安全密码强度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04D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79605F4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33BC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8D70E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D41F13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CFCC0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D23A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F1454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FD5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BDEA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02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873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83519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C7E3F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47E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B8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8E8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2DCF4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874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C93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651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98A40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9982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54D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CD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37EC092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27A51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注销/激活用户</w:t>
      </w:r>
    </w:p>
    <w:p w14:paraId="0CF606C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6DDD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注销/激活用户，使其不能登录/或者恢复可登录状态</w:t>
      </w:r>
    </w:p>
    <w:p w14:paraId="72C510E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88115D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25A8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DC1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2AE75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306E9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E7B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E534D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CF462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C238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F45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805052</w:t>
            </w:r>
          </w:p>
        </w:tc>
      </w:tr>
      <w:tr w:rsidR="003953B1" w14:paraId="0D3B7E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BE2E8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0CB57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9B1C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AEC9F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7A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DFFEF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1E950C4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57059BE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9418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495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CA69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F9D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ACEF5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7839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86B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457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C341A6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AB88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9AF8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目标状态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8BA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</w:t>
            </w:r>
            <w:r>
              <w:rPr>
                <w:rFonts w:ascii="宋体" w:hAnsi="宋体" w:hint="eastAsia"/>
                <w:sz w:val="20"/>
                <w:szCs w:val="20"/>
              </w:rPr>
              <w:t>激活；0=注销</w:t>
            </w:r>
          </w:p>
        </w:tc>
      </w:tr>
      <w:tr w:rsidR="003953B1" w14:paraId="02FBEB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4BA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180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04B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BCE73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19B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38F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D3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A22956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BCB16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91A6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252B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B153F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93EAD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49A14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142AD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9A1C0F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D23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0796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FE5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7E7D3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591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75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AD06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D31AA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052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0D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0E8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8451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6DFC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F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A5B7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67388BB2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F541BD4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根据登录名，发送找回密码短信验证码(管理端)</w:t>
      </w:r>
    </w:p>
    <w:p w14:paraId="58BC90FF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135F93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管理端，根据登录名查找手机号码，将验证码发送出去。（积分商城）</w:t>
      </w:r>
    </w:p>
    <w:p w14:paraId="63467B8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AD0F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FE67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E7AB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190A2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46BB1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83924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06171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0B2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FC2D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27B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8</w:t>
            </w:r>
          </w:p>
        </w:tc>
      </w:tr>
      <w:tr w:rsidR="003953B1" w14:paraId="2FDD61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44442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77A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1C29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6B36D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A22B09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BCDE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BB0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F08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E37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FB5E4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C8A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00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F20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</w:tbl>
    <w:p w14:paraId="4FFC04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52BF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77C4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CA892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0BA3D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916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AFED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34B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D79EF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38F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E13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C78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4C5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11C1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D01E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4C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8BDFE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44F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E6276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82F3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7C677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4F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FB2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1527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73D022E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2D8B578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找回登录密码（管理端）</w:t>
      </w:r>
    </w:p>
    <w:p w14:paraId="1EB6684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CB41A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找回登录密码。（积分商城）</w:t>
      </w:r>
    </w:p>
    <w:p w14:paraId="4EA2D06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B3FBF6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0E6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58D0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DB1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9E89F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EAC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FE87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B8AC0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AC2F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FF2B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80505</w:t>
            </w:r>
            <w:r>
              <w:rPr>
                <w:rFonts w:ascii="宋体" w:hAnsi="宋体" w:cs="Arial" w:hint="eastAsia"/>
                <w:sz w:val="20"/>
                <w:szCs w:val="20"/>
              </w:rPr>
              <w:t>9</w:t>
            </w:r>
          </w:p>
        </w:tc>
      </w:tr>
      <w:tr w:rsidR="003953B1" w14:paraId="2F3B0B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A9EE8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3039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0CBE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7032B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ACB4F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A687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"newLoginPwd": "1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02A4311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FBF03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03F38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813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61E2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CC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39169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FD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E2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B0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3953B1" w14:paraId="349BFD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62A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F48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短信验证码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884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5021</w:t>
            </w:r>
          </w:p>
        </w:tc>
      </w:tr>
      <w:tr w:rsidR="003953B1" w14:paraId="222C95F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8F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newLoginPwd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FAE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新登录密码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1EC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11111</w:t>
            </w:r>
          </w:p>
        </w:tc>
      </w:tr>
      <w:tr w:rsidR="003953B1" w14:paraId="7CC959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812BA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444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ED5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</w:tbl>
    <w:p w14:paraId="5381AA2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6A24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0891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ACAA2D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62D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599C3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6EFFC5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AFB8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FD0AC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4795C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988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FDB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C508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55B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694D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D9D4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A281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E6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0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B8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9AA3E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529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F2F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F97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5331E4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3C0C9BCC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设置/修改角色</w:t>
      </w:r>
    </w:p>
    <w:p w14:paraId="4AC1B31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FFFB8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给用户更改角色</w:t>
      </w:r>
    </w:p>
    <w:p w14:paraId="0E614E2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390A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FD50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D5E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87196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E9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97AA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F4486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B203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4A4E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A35D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805053</w:t>
            </w:r>
          </w:p>
        </w:tc>
      </w:tr>
      <w:tr w:rsidR="003953B1" w14:paraId="7FE77A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E8B4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62487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82A1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801B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8C7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0C1E61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"20150924510205880119894",</w:t>
            </w:r>
          </w:p>
          <w:p w14:paraId="7DF64C4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6CD9F0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057232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4A1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A7A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32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A6CC9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D38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E5D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</w:t>
            </w:r>
            <w:r>
              <w:rPr>
                <w:rFonts w:ascii="宋体" w:hAnsi="宋体" w:cs="宋体" w:hint="eastAsia"/>
                <w:sz w:val="20"/>
                <w:szCs w:val="20"/>
              </w:rPr>
              <w:t>rId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6C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012F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6B27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05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94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416059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954B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F9D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CB6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2F9F097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D27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E2A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F5F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33A1C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729B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C983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B460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DEB1B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F9B82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BFBB0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ADF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03B1D0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845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E5A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8D7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7B3AC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46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930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AB7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B56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6CA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A4B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21B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754D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51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AE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F86D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true成功；false失败</w:t>
            </w:r>
          </w:p>
        </w:tc>
      </w:tr>
    </w:tbl>
    <w:p w14:paraId="2C38C3A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8B658C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26796B5E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1B18C626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</w:p>
    <w:p w14:paraId="207660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E0B6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分页查询用户列表</w:t>
      </w:r>
    </w:p>
    <w:p w14:paraId="30B8F69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FDA10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D9D0D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2E4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3CE3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B826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AF2C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5753A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0D1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66135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03E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805054</w:t>
            </w:r>
          </w:p>
        </w:tc>
      </w:tr>
      <w:tr w:rsidR="003953B1" w14:paraId="30445CD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44A6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A84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902BD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EE58D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26D29DC0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78FA955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03FBBC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6813189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3FA3DA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0BFAE70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337E120C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06871EA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B0447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3F4180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EC0B52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1F251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1F9F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1589D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AB6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DBE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13C4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E6718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3E9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B19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6863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D0991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146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C1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09337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A19CF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78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BF4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76F6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83E1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31E9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AA6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833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4DB8C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2E52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5EB4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70C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724AC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94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5E27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B6B6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1B1E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35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7A31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57B6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C44D0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FC4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9A7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18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4AB068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F55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D26C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503D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1BF3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B6A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467E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04E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6F3AF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ACB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06A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EB8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42F1FE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E747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9B53C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EA11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A039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DB9E4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354E2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A7DD7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8D01D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2FCD9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92002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161B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203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9563A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1C110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54D014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4DB8F8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4C10A6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35C5A5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7A6E2C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6FBD8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5558E5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4E5FD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4E90B9A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12FC7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F57B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48BBAD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58AB00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AB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604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1BE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EB8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EF2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668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D203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EE91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28C7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AA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02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1A2B1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320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172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A576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136704F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72368B0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3180DC8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3798A4B9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75F40ED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EEA52C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6E7776A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78110D3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4134B15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D84905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5982346E" w14:textId="77777777" w:rsidR="003953B1" w:rsidRDefault="003953B1"/>
    <w:p w14:paraId="7322415E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</w:t>
      </w:r>
    </w:p>
    <w:p w14:paraId="04329D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2DB01" w14:textId="77777777" w:rsidR="003953B1" w:rsidRDefault="006932B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查询用户列表</w:t>
      </w:r>
    </w:p>
    <w:p w14:paraId="4828725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0F009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B7E15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D20C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953B1" w14:paraId="563B92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B3F2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A2F9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7568A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74A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AC43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A7B85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805055</w:t>
            </w:r>
          </w:p>
        </w:tc>
      </w:tr>
      <w:tr w:rsidR="003953B1" w14:paraId="365EE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1A03C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108C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7E4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1145E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756FFD1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ind": "",</w:t>
            </w:r>
          </w:p>
          <w:p w14:paraId="644E08CA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0B423B2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"",</w:t>
            </w:r>
          </w:p>
          <w:p w14:paraId="39CA363C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1D8F7C1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"idKind": "",</w:t>
            </w:r>
          </w:p>
          <w:p w14:paraId="2497F4C4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"idNo": "",</w:t>
            </w:r>
          </w:p>
          <w:p w14:paraId="7495D37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"realName": "",</w:t>
            </w:r>
          </w:p>
          <w:p w14:paraId="32DDD13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2B047A9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9CA9A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9E56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C610E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A1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58C0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D9D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1893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A5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E96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2D31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1DBAE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CF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0C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A88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8F2F8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E39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8A72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6822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D56F98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6B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20D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501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38F2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B048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FEB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AC6F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30F6B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B7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1FB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证件号码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B086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D3F60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8AE5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8141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D31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138C8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693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CF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E7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</w:t>
            </w:r>
          </w:p>
        </w:tc>
      </w:tr>
      <w:tr w:rsidR="003953B1" w14:paraId="0E7EB1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6A8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B3A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5049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2D6CA42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E2B43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328EE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44573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7103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5AFE3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17A9288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"userId": "20151029602582124883356",</w:t>
      </w:r>
    </w:p>
    <w:p w14:paraId="4F849E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"mobile": "15854642326",</w:t>
      </w:r>
    </w:p>
    <w:p w14:paraId="2DB159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"loginPwdStrength": "2",</w:t>
      </w:r>
    </w:p>
    <w:p w14:paraId="07CB32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"userKind": "1001",</w:t>
      </w:r>
    </w:p>
    <w:p w14:paraId="195FDF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"userReferee": "",</w:t>
      </w:r>
    </w:p>
    <w:p w14:paraId="0E04C71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"idKind": "1",</w:t>
      </w:r>
    </w:p>
    <w:p w14:paraId="685758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"idNo": "371002199304248215",</w:t>
      </w:r>
    </w:p>
    <w:p w14:paraId="79F3FC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"realName": "刘旻健",</w:t>
      </w:r>
    </w:p>
    <w:p w14:paraId="203598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"tradePwdStrength": "2",</w:t>
      </w:r>
    </w:p>
    <w:p w14:paraId="43307B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"createDatetime": "Oct 23, 2015 2:58:21 PM",</w:t>
      </w:r>
    </w:p>
    <w:p w14:paraId="35F7E6A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"0"</w:t>
      </w:r>
    </w:p>
    <w:p w14:paraId="0257B9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A793B1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17DCC6E3" w14:textId="77777777" w:rsidR="003953B1" w:rsidRDefault="006932BC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18A1AC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6C1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070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3CF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9916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5D05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BB44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3FC5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6F0A9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099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6CFB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FC1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E5134D2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A910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659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7D58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497E74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28F4D1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0E8DC9E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0871BC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A425780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2E237C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2272D50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2A62979A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235EBBA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04528F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3C645C0B" w14:textId="77777777" w:rsidR="003953B1" w:rsidRDefault="003953B1"/>
    <w:p w14:paraId="712BE04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获取用户详情</w:t>
      </w:r>
    </w:p>
    <w:p w14:paraId="3B48965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BC02BC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获取用户信息</w:t>
      </w:r>
    </w:p>
    <w:p w14:paraId="49C1C78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C6D58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1163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26328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959D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E38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2D49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C9AC0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4256C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0727F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61B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805056</w:t>
            </w:r>
          </w:p>
        </w:tc>
      </w:tr>
      <w:tr w:rsidR="003953B1" w14:paraId="1A29E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E5A0E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A5D6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D83E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79B5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</w:t>
            </w:r>
          </w:p>
          <w:p w14:paraId="2D2FB47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3D2A0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B53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EC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804B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9BCD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7468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6C8D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04D6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</w:p>
        </w:tc>
      </w:tr>
      <w:tr w:rsidR="003953B1" w14:paraId="3D5C9A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7803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77F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0F55D5" w14:textId="77777777" w:rsidR="003953B1" w:rsidRDefault="003953B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4AC97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4387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B09B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358AA5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8B3D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B2AC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"20150927203100933946755",</w:t>
      </w:r>
    </w:p>
    <w:p w14:paraId="7C866B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"mobile": "13958092437",</w:t>
      </w:r>
    </w:p>
    <w:p w14:paraId="4BE0FC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"loginPwdStrength": "1",</w:t>
      </w:r>
    </w:p>
    <w:p w14:paraId="1139BF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"userKind": "1001",</w:t>
      </w:r>
    </w:p>
    <w:p w14:paraId="6F7A171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"userReferee": "",</w:t>
      </w:r>
    </w:p>
    <w:p w14:paraId="39D410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"idKind": "1",</w:t>
      </w:r>
    </w:p>
    <w:p w14:paraId="178D3ED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"idNo": "330281198908118212",</w:t>
      </w:r>
    </w:p>
    <w:p w14:paraId="20B134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"realName": "宓永宝",</w:t>
      </w:r>
    </w:p>
    <w:p w14:paraId="494241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"tradePwdStrength": "1",</w:t>
      </w:r>
    </w:p>
    <w:p w14:paraId="0DE7410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29, 2015 3:10:09 PM",</w:t>
      </w:r>
    </w:p>
    <w:p w14:paraId="7BB6FBB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</w:t>
      </w:r>
    </w:p>
    <w:p w14:paraId="35E388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FB5B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609C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E782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791A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90A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F0C2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96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836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3E95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79CA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379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10F81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B1E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57687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0C6E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118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4BA8D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用户Id</w:t>
            </w:r>
          </w:p>
          <w:p w14:paraId="079928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mobile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手机号</w:t>
            </w:r>
          </w:p>
          <w:p w14:paraId="19BE50F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loginPwdStrength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登陆密码强度</w:t>
            </w:r>
          </w:p>
          <w:p w14:paraId="35357C3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用户类型</w:t>
            </w:r>
          </w:p>
          <w:p w14:paraId="5FEB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userReferee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推荐人</w:t>
            </w:r>
          </w:p>
          <w:p w14:paraId="75696E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idKind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身份证类型</w:t>
            </w:r>
          </w:p>
          <w:p w14:paraId="68BA71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身份证号</w:t>
            </w:r>
          </w:p>
          <w:p w14:paraId="53A1CF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realName 真实姓名</w:t>
            </w:r>
          </w:p>
          <w:p w14:paraId="01A0BB0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tradePwdStrength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交易密码强度</w:t>
            </w:r>
          </w:p>
          <w:p w14:paraId="0E34019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注册时间</w:t>
            </w:r>
          </w:p>
          <w:p w14:paraId="7C2DD5F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</w:tc>
      </w:tr>
    </w:tbl>
    <w:p w14:paraId="2F450A6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完善附件信息</w:t>
      </w:r>
    </w:p>
    <w:p w14:paraId="06AD1B7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02617E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完善pdf信息</w:t>
      </w:r>
    </w:p>
    <w:p w14:paraId="0862F56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9EC45F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6CD6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64DFD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9198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4445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182D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A23A3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A4F9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0DBD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2F78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2</w:t>
            </w:r>
          </w:p>
        </w:tc>
      </w:tr>
      <w:tr w:rsidR="003953B1" w14:paraId="1384D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4292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F922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AEDD0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6227A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20150924510205880119894",</w:t>
            </w:r>
          </w:p>
          <w:p w14:paraId="2B98819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"pdf": "http://www.baidu.com",</w:t>
            </w:r>
          </w:p>
          <w:p w14:paraId="14B080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2E73A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20150924510205880119894"</w:t>
            </w:r>
          </w:p>
          <w:p w14:paraId="5B16C4B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C7B426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9F8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4EBB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6CB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2AF8E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05A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4AB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276A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4E613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8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99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pdf编号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D27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  <w:tr w:rsidR="003953B1" w14:paraId="46F3A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0F8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F9A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659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163AE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7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0C8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40B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3834BC9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33E4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3DDF8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8D40A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F71E9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15D56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4C6B0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561CD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7CF64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DF3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03C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D20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D26F1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3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753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AD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4264C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12C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DE5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35B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444331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5CE1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41496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A95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76A256B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头像修改</w:t>
      </w:r>
    </w:p>
    <w:p w14:paraId="3E2A6F2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F64F8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更换头像</w:t>
      </w:r>
    </w:p>
    <w:p w14:paraId="1055E8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48D9BA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CA224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9119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7130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9810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C2F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51F68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A805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CA6F3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19355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3</w:t>
            </w:r>
          </w:p>
        </w:tc>
      </w:tr>
      <w:tr w:rsidR="003953B1" w14:paraId="105D87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11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5EB0E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654A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1DB764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B56085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"photo": "http://www.baidu.com"</w:t>
            </w:r>
          </w:p>
          <w:p w14:paraId="5E8ADD6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140765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599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BDF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57D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32EA00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8583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E3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69BA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F7699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BE40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photo（必填）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AA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ACF6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http://www.baidu.com</w:t>
            </w:r>
          </w:p>
        </w:tc>
      </w:tr>
    </w:tbl>
    <w:p w14:paraId="03F9FDE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8DF3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C980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517E6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6A88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F671D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87978E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201A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0E01B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BC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E30E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BEF6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1C009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59A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547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0E7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EE59A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B09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674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242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24BBA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6AD9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30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9DCE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E49DEC6" w14:textId="77777777" w:rsidR="003953B1" w:rsidRDefault="003953B1"/>
    <w:p w14:paraId="72F45ABF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扩展信息修改</w:t>
      </w:r>
    </w:p>
    <w:p w14:paraId="234A45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5174CF" w14:textId="77777777" w:rsidR="003953B1" w:rsidRDefault="00062A27" w:rsidP="00062A27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用户扩展信息修改</w:t>
      </w:r>
    </w:p>
    <w:p w14:paraId="16FB213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A61304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6D4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7CC3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3B7778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867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021F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EF6BE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4E3B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F381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276FB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4</w:t>
            </w:r>
          </w:p>
        </w:tc>
      </w:tr>
      <w:tr w:rsidR="003953B1" w14:paraId="619CCE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1D6A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C532B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37731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4726A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U2012312312312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A3953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"gender": "1",</w:t>
            </w:r>
          </w:p>
          <w:p w14:paraId="5E47204B" w14:textId="5E038923" w:rsidR="003953B1" w:rsidRDefault="006932BC" w:rsidP="00EC164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24",</w:t>
            </w:r>
          </w:p>
          <w:p w14:paraId="69AED47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1965F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069B0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7669D6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AE4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607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25562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ECFF5D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29C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AA4E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63C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3C5ABF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75BB2" w14:textId="77FC316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gender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5C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性别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性别(1 男 0 女)</w:t>
            </w:r>
          </w:p>
        </w:tc>
      </w:tr>
      <w:tr w:rsidR="003953B1" w14:paraId="49889E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17175" w14:textId="3A8EE8EA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birthday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A4D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生日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82F39" w14:textId="64B031A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09</w:t>
            </w:r>
            <w:r w:rsidR="004E64B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24</w:t>
            </w:r>
          </w:p>
        </w:tc>
      </w:tr>
      <w:tr w:rsidR="003953B1" w14:paraId="4E133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CA77E" w14:textId="5E86B9E8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region</w:t>
            </w:r>
            <w:r w:rsidR="004E64B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bookmarkStart w:id="0" w:name="_GoBack"/>
            <w:bookmarkEnd w:id="0"/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9286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所在地区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BDEE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杭州市仓前镇</w:t>
            </w:r>
          </w:p>
        </w:tc>
      </w:tr>
      <w:tr w:rsidR="003953B1" w14:paraId="28B84C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5194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introduce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FE6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简介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749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完成信息</w:t>
            </w:r>
          </w:p>
        </w:tc>
      </w:tr>
    </w:tbl>
    <w:p w14:paraId="41580F9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A5AFD9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BEFBE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D3487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8F5B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6A555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FC423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80DF3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A2AB7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138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50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240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BB09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03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518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73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DEAB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D99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949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D64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B519D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75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75E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85927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500EFCD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修改用户昵称</w:t>
      </w:r>
    </w:p>
    <w:p w14:paraId="4FFC6D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FDF1C5" w14:textId="19271DC8" w:rsidR="003953B1" w:rsidRDefault="00C85889" w:rsidP="00C85889">
      <w:pPr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修改用户</w:t>
      </w:r>
      <w:r w:rsidR="004B341E">
        <w:rPr>
          <w:rFonts w:ascii="宋体" w:hAnsi="宋体" w:hint="eastAsia"/>
          <w:sz w:val="20"/>
          <w:szCs w:val="20"/>
        </w:rPr>
        <w:t>昵称</w:t>
      </w:r>
    </w:p>
    <w:p w14:paraId="2630D4E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BF0B9F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38C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0110D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145CD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AFDB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520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04610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3F9F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9A5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8EDC5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  <w:t>80507</w:t>
            </w:r>
            <w:r>
              <w:rPr>
                <w:rFonts w:ascii="宋体" w:hAnsi="宋体" w:cs="Consolas" w:hint="eastAsia"/>
                <w:b/>
                <w:bCs/>
                <w:caps/>
                <w:sz w:val="20"/>
                <w:szCs w:val="20"/>
              </w:rPr>
              <w:t>5</w:t>
            </w:r>
          </w:p>
          <w:p w14:paraId="09DF8D8D" w14:textId="77777777" w:rsidR="009137EE" w:rsidRDefault="009137EE">
            <w:pPr>
              <w:spacing w:line="240" w:lineRule="auto"/>
              <w:rPr>
                <w:rFonts w:ascii="宋体" w:hAnsi="宋体" w:cs="Consolas"/>
                <w:b/>
                <w:bCs/>
                <w:caps/>
                <w:sz w:val="20"/>
                <w:szCs w:val="20"/>
              </w:rPr>
            </w:pPr>
          </w:p>
        </w:tc>
      </w:tr>
      <w:tr w:rsidR="003953B1" w14:paraId="48EF36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F2B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ACC35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CFEFC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2D633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44970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"nickname": "来打我啊"</w:t>
            </w:r>
          </w:p>
          <w:p w14:paraId="106334D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0F9B38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D26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545A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3309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F7AA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6A38D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332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659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7D6E5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1D2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nickname（必填）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0FA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BC4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来打我啊</w:t>
            </w:r>
          </w:p>
        </w:tc>
      </w:tr>
    </w:tbl>
    <w:p w14:paraId="0C5C7E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37B63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9240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C378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E03FBA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DA66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A8CAA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71DD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FB6A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D43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7AC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85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D977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EC1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ACD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CD1B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389F9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E5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CAA4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59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C20D4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C16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C3E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9BDB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527D633E" w14:textId="77777777" w:rsidR="003953B1" w:rsidRDefault="003953B1"/>
    <w:p w14:paraId="2F551020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银行卡接口</w:t>
      </w:r>
    </w:p>
    <w:p w14:paraId="6D5863D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绑定银行卡</w:t>
      </w:r>
    </w:p>
    <w:p w14:paraId="72FBA64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276E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首次绑定银行卡，一人一卡；今后就是修改银行卡</w:t>
      </w:r>
    </w:p>
    <w:p w14:paraId="72B6BF3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1A0B3E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D2AB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1967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250CBF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21BA4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F4BD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DE1F0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D1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016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4EFA3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805060</w:t>
            </w:r>
          </w:p>
        </w:tc>
      </w:tr>
      <w:tr w:rsidR="003953B1" w14:paraId="06FC6A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D983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8AD0C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795F2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9443F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"2016011607453920785352",</w:t>
            </w:r>
          </w:p>
          <w:p w14:paraId="3A4D6D0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475D8B8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6ABF756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4E08518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302B8E3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11FBB15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FCF3CE1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4C5F819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119FD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843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461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AE9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098F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C7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76E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9435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  <w:tr w:rsidR="003953B1" w14:paraId="1F55D8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34C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E6F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6A4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06388B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FBC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B91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17D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8494B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EFB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08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DE11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203B24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FFF8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B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81D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410B8D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2C8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330F7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667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0C341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3986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5B5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B04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728243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DCF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712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F405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A628C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C783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40B9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3C8C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9DA644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46C2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 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37A185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A9495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1BB51B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3A1F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DD5D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0403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760CA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3AE95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6A53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D34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38390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DCE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610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2A01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2BCB2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E66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E0C9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26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1C21A44D" w14:textId="77777777" w:rsidR="003953B1" w:rsidRDefault="003953B1"/>
    <w:p w14:paraId="51A8D4D2" w14:textId="77777777" w:rsidR="003953B1" w:rsidRDefault="006932BC">
      <w:pPr>
        <w:pStyle w:val="2"/>
      </w:pPr>
      <w:r>
        <w:rPr>
          <w:rFonts w:hint="eastAsia"/>
        </w:rPr>
        <w:t>删除银行卡</w:t>
      </w:r>
    </w:p>
    <w:p w14:paraId="54F96B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A2FC8A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删除银行卡</w:t>
      </w:r>
    </w:p>
    <w:p w14:paraId="2ABF40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983EF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169C7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7C59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02467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8FAD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B4A0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FE832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637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D1BA2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DEA18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805061</w:t>
            </w:r>
          </w:p>
        </w:tc>
      </w:tr>
      <w:tr w:rsidR="003953B1" w14:paraId="16764B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F20F0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378C0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03FED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054B2E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"1"</w:t>
            </w:r>
          </w:p>
          <w:p w14:paraId="7C6053A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2F8E4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BA35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2565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F1E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12E87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0F55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0B2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3FF1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11A89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242D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0E5CC5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ADC4FB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0EBD9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2FE59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2B3D97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8A9F6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4FAB57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6C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56B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F01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C940D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8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2EAB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B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C86C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518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6D2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DB8B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28272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E94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9122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4F33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17AC756" w14:textId="77777777" w:rsidR="003953B1" w:rsidRDefault="003953B1"/>
    <w:p w14:paraId="0E3E162C" w14:textId="77777777" w:rsidR="003953B1" w:rsidRDefault="003953B1"/>
    <w:p w14:paraId="7EE5470F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修改银行卡</w:t>
      </w:r>
    </w:p>
    <w:p w14:paraId="3CE409A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541C2D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修改银行卡</w:t>
      </w:r>
    </w:p>
    <w:p w14:paraId="1CC9942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8DEB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45AA0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7E2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8E90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41865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CC4E6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58C759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C819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8C423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4A36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805062</w:t>
            </w:r>
          </w:p>
        </w:tc>
      </w:tr>
      <w:tr w:rsidR="003953B1" w14:paraId="336583C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87E1E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F2F0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0DC38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59136C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"code":"1",</w:t>
            </w:r>
          </w:p>
          <w:p w14:paraId="5940305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"bankCode": "ABC",</w:t>
            </w:r>
          </w:p>
          <w:p w14:paraId="0E8B0F4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"bankName": "中国农业银行",</w:t>
            </w:r>
          </w:p>
          <w:p w14:paraId="07D543C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"subbranch": "中国农业银行城西支行",</w:t>
            </w:r>
          </w:p>
          <w:p w14:paraId="1B95D2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"bankCardNo": "6228480088953680175",</w:t>
            </w:r>
          </w:p>
          <w:p w14:paraId="5DC7D44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"bindMobile": "13958092437",</w:t>
            </w:r>
          </w:p>
          <w:p w14:paraId="5628BAF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"2016011607453920785355",</w:t>
            </w:r>
          </w:p>
          <w:p w14:paraId="739A18AE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9B1C1D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B2ED1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7E73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034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A11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74FAD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F0C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020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08A93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953B1" w14:paraId="6245D1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E5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229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银行代码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8F96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ABC</w:t>
            </w:r>
          </w:p>
        </w:tc>
      </w:tr>
      <w:tr w:rsidR="003953B1" w14:paraId="5DB747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92FF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E6C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31C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中国农业银行</w:t>
            </w:r>
          </w:p>
        </w:tc>
      </w:tr>
      <w:tr w:rsidR="003953B1" w14:paraId="7DCA8E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014E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subbranch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EB4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3E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中国农业银行城西支行</w:t>
            </w:r>
          </w:p>
        </w:tc>
      </w:tr>
      <w:tr w:rsidR="003953B1" w14:paraId="33911A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BBF3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8A17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卡号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B756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6228480088953680175</w:t>
            </w:r>
          </w:p>
        </w:tc>
      </w:tr>
      <w:tr w:rsidR="003953B1" w14:paraId="0CFB90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04A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bindMobile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7B1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绑定手机号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5C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13958092437</w:t>
            </w:r>
          </w:p>
        </w:tc>
      </w:tr>
      <w:tr w:rsidR="003953B1" w14:paraId="6045DB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D04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34D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5D8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2016011607453920785355</w:t>
            </w:r>
          </w:p>
        </w:tc>
      </w:tr>
      <w:tr w:rsidR="003953B1" w14:paraId="077B4C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0680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516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F15C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</w:t>
            </w:r>
          </w:p>
        </w:tc>
      </w:tr>
    </w:tbl>
    <w:p w14:paraId="2043020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B1AF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CB5A6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FC173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6CC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72DD22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E461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B75FB8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BEB14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40209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304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B4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4649C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BF5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B015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04A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8AB62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398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207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D313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E6D50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012A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F994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7BDBC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6E882205" w14:textId="77777777" w:rsidR="003953B1" w:rsidRDefault="003953B1"/>
    <w:p w14:paraId="778E12F9" w14:textId="77777777" w:rsidR="003953B1" w:rsidRDefault="006932B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获取银行卡</w:t>
      </w:r>
    </w:p>
    <w:p w14:paraId="207ACFB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7FAA0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根据userId获取银行卡信息</w:t>
      </w:r>
    </w:p>
    <w:p w14:paraId="16AA7C6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BD92E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733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CC4E0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5A27F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95F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2265A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282EA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F4B9B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862E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B1B53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805063</w:t>
            </w:r>
          </w:p>
        </w:tc>
      </w:tr>
      <w:tr w:rsidR="003953B1" w14:paraId="7332C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77C90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677D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63D3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t xml:space="preserve"> </w:t>
            </w:r>
          </w:p>
          <w:p w14:paraId="1D776490" w14:textId="77777777" w:rsidR="003953B1" w:rsidRDefault="006932BC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2016011607453920785352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859AC47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A30503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6D0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603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A6B9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DEC12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813B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C30D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7EEC44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20150924510205880119894</w:t>
            </w:r>
          </w:p>
        </w:tc>
      </w:tr>
    </w:tbl>
    <w:p w14:paraId="347CB8F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FD193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625F3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991F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F32B1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C7381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"20150924510205880119894",</w:t>
      </w:r>
    </w:p>
    <w:p w14:paraId="43BEF7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"bankCode": "ABC",</w:t>
      </w:r>
    </w:p>
    <w:p w14:paraId="10292D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"bankName": "中国农业银行",</w:t>
      </w:r>
    </w:p>
    <w:p w14:paraId="16D3F4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"bankCardNo": "6228480088953680175",</w:t>
      </w:r>
    </w:p>
    <w:p w14:paraId="5C4A5D3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2BE64F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"createDatetime": "Sep 2, 2015 11:04:45 AM"</w:t>
      </w:r>
    </w:p>
    <w:p w14:paraId="3D9743F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168D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3BB1C1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3017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C23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BFD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908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311F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124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336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0721B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B93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8C9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73F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144C5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894C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BFC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02A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用户编号</w:t>
            </w:r>
          </w:p>
          <w:p w14:paraId="5F36878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银行代号</w:t>
            </w:r>
          </w:p>
          <w:p w14:paraId="49FB4B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bankName 银行名称</w:t>
            </w:r>
          </w:p>
          <w:p w14:paraId="489B6C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bankCardNo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卡号</w:t>
            </w:r>
          </w:p>
          <w:p w14:paraId="0DAFA18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status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状态</w:t>
            </w:r>
          </w:p>
          <w:p w14:paraId="25D4D6E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createDatetime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绑卡时间</w:t>
            </w:r>
          </w:p>
        </w:tc>
      </w:tr>
    </w:tbl>
    <w:p w14:paraId="765FE69E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用户关系接口</w:t>
      </w:r>
    </w:p>
    <w:p w14:paraId="581F2FE9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建立用户关系</w:t>
      </w:r>
    </w:p>
    <w:p w14:paraId="3F7DE8D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B63B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关注用户,toUser针对用户</w:t>
      </w:r>
    </w:p>
    <w:p w14:paraId="390D3FDE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1E10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8001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74C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C4C2A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BF73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6D4B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FC81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077A8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F40A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351DE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805080</w:t>
            </w:r>
          </w:p>
        </w:tc>
      </w:tr>
      <w:tr w:rsidR="003953B1" w14:paraId="1D42E8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DF2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AFB86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419E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25975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CEE342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4953572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21E0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EDC4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8BDF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ABD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D3AA0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68C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B65F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6AA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619821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03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E46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5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2458FA8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90BB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65CF8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FD718A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DA8C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043403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</w:p>
    <w:p w14:paraId="7F02D34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A6FE9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35675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6D2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CAB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7AAD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5A29E3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D841E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85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4FF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F141F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C5F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0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982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16822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52A2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FE67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99FE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33055FCB" w14:textId="77777777" w:rsidR="003953B1" w:rsidRDefault="003953B1"/>
    <w:p w14:paraId="7038B86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删除用户关系</w:t>
      </w:r>
    </w:p>
    <w:p w14:paraId="4B07101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017069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取消用户关注,toUser针对用户</w:t>
      </w:r>
    </w:p>
    <w:p w14:paraId="77426A78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608EC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FB873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7FFC8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012F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57F4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966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DA490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30E78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2F4F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0DD4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805081</w:t>
            </w:r>
          </w:p>
        </w:tc>
      </w:tr>
      <w:tr w:rsidR="003953B1" w14:paraId="2746EF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3A84A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FFD0C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F8977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13D6924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"U2016011607453920785352", </w:t>
            </w:r>
          </w:p>
          <w:p w14:paraId="29B6B1E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"toUser": "U2016011607453920785353"</w:t>
            </w:r>
          </w:p>
          <w:p w14:paraId="60D35A9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5BB3E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B24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5B4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9E5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E8FC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D44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07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B3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09BF49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B7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F2E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4098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U2016011607453920785353</w:t>
            </w:r>
          </w:p>
        </w:tc>
      </w:tr>
    </w:tbl>
    <w:p w14:paraId="0A6827B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8C820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08434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AE4AE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211E66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C0DCA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/>
          <w:bCs/>
          <w:szCs w:val="18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":"</w:t>
      </w:r>
      <w:r>
        <w:rPr>
          <w:rFonts w:ascii="宋体" w:hAnsi="宋体" w:cs="Consolas" w:hint="eastAsia"/>
          <w:bCs/>
          <w:szCs w:val="18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DDC7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37F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13FBB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3FF8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87C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75DB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A8C0F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96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423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B07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5AAB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47E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84E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AE1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C58A48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47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8157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13EC2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7FABFC78" w14:textId="77777777" w:rsidR="003953B1" w:rsidRDefault="003953B1"/>
    <w:p w14:paraId="0401815B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分页查询用户关系</w:t>
      </w:r>
    </w:p>
    <w:p w14:paraId="48CC39F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D9155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分页查询用户关系</w:t>
      </w:r>
    </w:p>
    <w:p w14:paraId="6C13B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ABE808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B36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6EDA6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C977A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55C1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A26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8356E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4BADA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528E9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3592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805090</w:t>
            </w:r>
          </w:p>
        </w:tc>
      </w:tr>
      <w:tr w:rsidR="003953B1" w14:paraId="2BB1375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EAD5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14FD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4C4B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FEC01F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D1D5488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0940B522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271970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ABB611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88E4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60A04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A3FD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5290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01D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7A7D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54A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98D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A92A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425A5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DB7F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3A2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B173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C6E4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2F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FF23A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82D8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8BFA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B9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A1F7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08E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1AD95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7FC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7FA9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A63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0B1DD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8539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2F1666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1AC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F8496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9298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EE6630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770DBD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FAF26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6F0E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9055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430FA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059B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602373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4B23F3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D4A77E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6CE75F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034923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27F3F9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55A6BCF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78AC64F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08AB11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25BDFD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04C16C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5D8A6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933A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2BC95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D1896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8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FEAF1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8F6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3BEB8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07C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05E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2F3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249DC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941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C13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A6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41D74E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AF02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7B5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6D0B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482DD3F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4B6E73A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6757CF97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2EC3D2B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29775773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6262AD9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7EAB743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1297534E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526396A6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1974ACD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691AF1B3" w14:textId="77777777" w:rsidR="003953B1" w:rsidRDefault="003953B1"/>
    <w:p w14:paraId="49B73ED0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列表查询用户关系</w:t>
      </w:r>
    </w:p>
    <w:p w14:paraId="15F182C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D332EF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列表查询用户关系</w:t>
      </w:r>
    </w:p>
    <w:p w14:paraId="5F9D7A5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4DF86CE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6A65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28F1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1772A3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6A3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7C667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5127D5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EE339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3E9B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D5B2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805091</w:t>
            </w:r>
          </w:p>
        </w:tc>
      </w:tr>
      <w:tr w:rsidR="003953B1" w14:paraId="061A39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3A43B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43D9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089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DE7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6CE45B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54813DF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D3219F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A2AE7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E3C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0C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C0A29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A48D4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04E4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79A3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用户编号(上家)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450B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37E4EB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199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3DC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8C1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6702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7001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AA2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关系人编号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91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780C3CB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8198A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C977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FC9A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2C747F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2201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36C5E0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F5F5AB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582886E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25CC5D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2C2635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0D357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56BFFE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EA06BE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0B574E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2F5F4AC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75C55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EFE41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209D3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D3CC7D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958916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B29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0B5A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8A43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537F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DF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C95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E00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0DF16C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1E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596B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E1B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8FA2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34F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38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688A55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查询分页接口</w:t>
            </w:r>
          </w:p>
        </w:tc>
      </w:tr>
    </w:tbl>
    <w:p w14:paraId="4266E247" w14:textId="77777777" w:rsidR="003953B1" w:rsidRDefault="003953B1"/>
    <w:p w14:paraId="0003A546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签到接口</w:t>
      </w:r>
    </w:p>
    <w:p w14:paraId="26E81BFD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签到</w:t>
      </w:r>
    </w:p>
    <w:p w14:paraId="31867D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7CD47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前端用户每日签到</w:t>
      </w:r>
    </w:p>
    <w:p w14:paraId="42F0BD41" w14:textId="77777777" w:rsidR="003953B1" w:rsidRDefault="006932BC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D1833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992FC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AE0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7D915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719D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B91E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0D8E8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16B2A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0D7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EC49D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805100</w:t>
            </w:r>
          </w:p>
        </w:tc>
      </w:tr>
      <w:tr w:rsidR="003953B1" w14:paraId="3E2D3A6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59E0E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171F4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176A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E4AEE0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"userId": "U201600000000000001", </w:t>
            </w:r>
          </w:p>
          <w:p w14:paraId="0B9A3C7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"杭州"</w:t>
            </w:r>
          </w:p>
          <w:p w14:paraId="370E645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7F57EC0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623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1EC58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8C1D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DF1CC1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63E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8D28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11D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201509245102058801198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3953B1" w14:paraId="4A4962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E8C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location（必填）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6052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7C53865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565F6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B97909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091FED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E960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31D9C3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"201509245102058801198</w:t>
      </w:r>
      <w:r>
        <w:rPr>
          <w:rFonts w:ascii="宋体" w:hAnsi="宋体" w:cs="Consolas" w:hint="eastAsia"/>
          <w:b/>
          <w:bCs/>
          <w:sz w:val="20"/>
          <w:szCs w:val="20"/>
        </w:rPr>
        <w:t>8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1FEA93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1AEAED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F7F826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77F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5E6D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6C2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1AB95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AF1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C8E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8F71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4B20F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29E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A592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B3D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0635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9FFA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0C3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D4F4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code 编号</w:t>
            </w:r>
          </w:p>
        </w:tc>
      </w:tr>
    </w:tbl>
    <w:p w14:paraId="4549B982" w14:textId="77777777" w:rsidR="003953B1" w:rsidRDefault="003953B1"/>
    <w:p w14:paraId="385E7C48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分页查询签到记录</w:t>
      </w:r>
    </w:p>
    <w:p w14:paraId="1BD297A5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910655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分页查询签到记录</w:t>
      </w:r>
    </w:p>
    <w:p w14:paraId="050C90A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9"/>
        <w:gridCol w:w="5251"/>
      </w:tblGrid>
      <w:tr w:rsidR="003953B1" w14:paraId="4D27377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1511A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42B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54C1DF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875F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21C6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8CA7F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AAF58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9AF25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F144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805101</w:t>
            </w:r>
          </w:p>
        </w:tc>
      </w:tr>
      <w:tr w:rsidR="003953B1" w14:paraId="0D7076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FED8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929C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E515F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88911B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79FACB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19:11:41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96F8A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2016-09-18 21:11:41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9CD7C9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B30FAC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1127DC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33E6F4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902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236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26D7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19D01C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F08B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E81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FD61C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B7683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A4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1C8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C4B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3BBB06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90D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73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C49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850B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E39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0C8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45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78760D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DD5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9B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71F3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3EBE7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C27974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5E384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469245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A45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CF70E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CE85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94FEA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9F26B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4042C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F2632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77EF9E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455B78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68D2FAE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00F0A1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67D21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F3D07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39234B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AFD6F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A1E67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A0CCCD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13DC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559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0D51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26224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B58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F25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03BC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D204C9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F08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3A8E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37C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D0FC8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26B6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F21D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354BB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6D6794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6CF76F7C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6B7CC7F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5191E052" w14:textId="77777777" w:rsidR="003953B1" w:rsidRDefault="003953B1"/>
    <w:p w14:paraId="64579D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列表查询签到记录</w:t>
      </w:r>
    </w:p>
    <w:p w14:paraId="103B7CC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2FA3C8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列表查询签到记录</w:t>
      </w:r>
    </w:p>
    <w:p w14:paraId="1FAB0B4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49"/>
        <w:gridCol w:w="4951"/>
      </w:tblGrid>
      <w:tr w:rsidR="003953B1" w14:paraId="2AC4280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DD1BB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7CB1F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53B1" w14:paraId="6B7779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0391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BB33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65C2B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7F335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E1B36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D2B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805102</w:t>
            </w:r>
          </w:p>
        </w:tc>
      </w:tr>
      <w:tr w:rsidR="003953B1" w14:paraId="4731A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C855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4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637D2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C5C76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8023D1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FEB01D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5B33534" w14:textId="77777777" w:rsidR="003953B1" w:rsidRDefault="006932BC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770CF57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AEC01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AB8A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BE49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AD7E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9B27C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402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10D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E821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97355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6FB3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dateS</w:t>
            </w:r>
            <w:r>
              <w:rPr>
                <w:rFonts w:ascii="宋体" w:hAnsi="宋体" w:cs="宋体"/>
                <w:sz w:val="20"/>
                <w:szCs w:val="20"/>
              </w:rPr>
              <w:t>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7EE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查询开始日期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59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  <w:tr w:rsidR="003953B1" w14:paraId="068AB8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88C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dateEnd（选填）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77F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查询结束日期</w:t>
            </w:r>
          </w:p>
        </w:tc>
        <w:tc>
          <w:tcPr>
            <w:tcW w:w="4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FD9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2016-09-14 20:55:17</w:t>
            </w:r>
          </w:p>
        </w:tc>
      </w:tr>
    </w:tbl>
    <w:p w14:paraId="12C214D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A597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AF616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38CE4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4DC75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54E6319F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201510296025821248833"</w:t>
      </w:r>
    </w:p>
    <w:p w14:paraId="1E0A7D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1386F2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address</w:t>
      </w:r>
      <w:r>
        <w:rPr>
          <w:rFonts w:ascii="宋体" w:hAnsi="宋体" w:cs="Consolas"/>
          <w:b/>
          <w:bCs/>
          <w:sz w:val="20"/>
          <w:szCs w:val="20"/>
        </w:rPr>
        <w:t>": "15854642326"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05E1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"createDatetime": "Oct 23, 2015 2:58:21 PM"</w:t>
      </w:r>
    </w:p>
    <w:p w14:paraId="6B9D191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}]</w:t>
      </w:r>
    </w:p>
    <w:p w14:paraId="04D9B1E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227D2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B87B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287A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A8A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A712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05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29F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3D10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C3D8FF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09A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830BF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6FE8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FE6CD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C982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988FF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73E28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编号</w:t>
            </w:r>
          </w:p>
          <w:p w14:paraId="0C788AE2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0774A771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address 地区</w:t>
            </w:r>
          </w:p>
          <w:p w14:paraId="21485B64" w14:textId="77777777" w:rsidR="003953B1" w:rsidRDefault="006932B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</w:tc>
      </w:tr>
    </w:tbl>
    <w:p w14:paraId="04719CA6" w14:textId="77777777" w:rsidR="003953B1" w:rsidRDefault="003953B1"/>
    <w:p w14:paraId="15932CE7" w14:textId="77777777" w:rsidR="003953B1" w:rsidRDefault="003953B1"/>
    <w:p w14:paraId="4A2E4DEB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菜单接口</w:t>
      </w:r>
    </w:p>
    <w:p w14:paraId="6D700C75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分页查询菜单</w:t>
      </w:r>
    </w:p>
    <w:p w14:paraId="7E9AC76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E0D7FF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分页查询菜单---排序字段以及排序方向定死了的</w:t>
      </w:r>
    </w:p>
    <w:p w14:paraId="56CB04D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29D8BC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847BB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8B52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18C17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BEC8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DF1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CFC09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297D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37B06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773A1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805000</w:t>
            </w:r>
          </w:p>
        </w:tc>
      </w:tr>
      <w:tr w:rsidR="003953B1" w14:paraId="477D68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FAC87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EA5C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DCDCA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094F1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B2B8164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3F0FABF9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574556B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A1C432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"parentCode": "",</w:t>
            </w:r>
          </w:p>
          <w:p w14:paraId="49483F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3CB1E60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25950C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9ADE6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290C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C061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F4B7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C1FF4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540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86B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E690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0D860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A8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C9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7C04FD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31C5C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58C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823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0C8A2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4FF03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10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1A79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9854E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89045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478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1EC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1615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28E4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A07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C6DE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E7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4513EF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5C6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77F0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04AD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8CA64D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8C46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B88025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CEFD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E5CA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08470F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3EFA3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53EC8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DA703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2B3ACEB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18970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C668D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55077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6B0F80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4CC685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770D46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534E79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049CA29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0816BF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BC1E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932B89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9E1046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73959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53E097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7FCC9C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7D5CB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5AB1AF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DBCA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EBD8B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6A7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90C1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857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589E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7547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2747A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B36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C6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FFB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2CC8CB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1B85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B09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FF52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06BD1DA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20268D5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20A2DD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5B8E1B2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75B5676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4B4D24B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986B78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03BAC9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C58913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2E34788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列表查询菜单</w:t>
      </w:r>
    </w:p>
    <w:p w14:paraId="2E01546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08A9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09A207D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3BE5D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3B16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897E4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324F528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3E3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427A0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82CB4A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1CE60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223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FFB7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805001</w:t>
            </w:r>
          </w:p>
        </w:tc>
      </w:tr>
      <w:tr w:rsidR="003953B1" w14:paraId="2FCB6A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1A4AC5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B3501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146B1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5DC21A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30EC2A6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"type": "",</w:t>
            </w:r>
          </w:p>
          <w:p w14:paraId="6F2270ED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17531BF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A6409D3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</w:t>
            </w:r>
          </w:p>
          <w:p w14:paraId="1AD9C79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17AA330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D4320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90AA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7476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CC85F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43E6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ACB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86F7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84020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AF7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BA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98D5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728A0B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2C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F8C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EE8E9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192680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CE4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6DE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5E6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296D9B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72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F15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93ED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6D018FF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FC6A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9212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EAE42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3EAE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08AB60F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1B48F7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76EFD17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6943C64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681987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3672013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4EA48D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9E43C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63F37CB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0F0502C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E4854E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7EDD5C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0A2EB4B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CD7BBA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3B45DF9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029F5E0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查询菜单详情</w:t>
      </w:r>
    </w:p>
    <w:p w14:paraId="36E5FE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4FAFE2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查询菜单列表</w:t>
      </w:r>
    </w:p>
    <w:p w14:paraId="7C1B514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3E3E7B6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0B263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C679E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71AC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1160B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B7D95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1C58E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685F9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92AD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5CFF9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805002</w:t>
            </w:r>
          </w:p>
        </w:tc>
      </w:tr>
      <w:tr w:rsidR="003953B1" w14:paraId="718D26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D5EFE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622B0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18EBC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A1B6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 "</w:t>
            </w:r>
          </w:p>
          <w:p w14:paraId="1B99ACF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C2ECE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816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B1A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0EE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365F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E6FC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37B3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AB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201604202247323174</w:t>
            </w:r>
          </w:p>
        </w:tc>
      </w:tr>
    </w:tbl>
    <w:p w14:paraId="793B970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1E728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1BEC9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1724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A9A7B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8803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540D5D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"menuName2",</w:t>
      </w:r>
    </w:p>
    <w:p w14:paraId="1FB66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"url": "/std-account/account2",</w:t>
      </w:r>
    </w:p>
    <w:p w14:paraId="32EAF91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"parentCode2",</w:t>
      </w:r>
    </w:p>
    <w:p w14:paraId="7B62CD1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"type": "2",</w:t>
      </w:r>
    </w:p>
    <w:p w14:paraId="186378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B09EB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"2",</w:t>
      </w:r>
    </w:p>
    <w:p w14:paraId="06A8C1B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12:24:51 PM",</w:t>
      </w:r>
    </w:p>
    <w:p w14:paraId="131B541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 2"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1A7566A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4EEB6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4CB1E2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F51EEE1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54606AD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77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50FC6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B0B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C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4FE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2FED1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CE6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865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E83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6CD27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A31E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902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CCA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CB122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1F9A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26E5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05CD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7CD7995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7621D57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0B07786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38A1A04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2B8E1CA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5EF20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41AF0D3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739BB2C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372753E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哪一方</w:t>
            </w:r>
          </w:p>
        </w:tc>
      </w:tr>
    </w:tbl>
    <w:p w14:paraId="5B8402FC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72736CF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增加菜单</w:t>
      </w:r>
    </w:p>
    <w:p w14:paraId="51281D6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C614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增加菜单</w:t>
      </w:r>
    </w:p>
    <w:p w14:paraId="0F2C42A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1FDC2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06999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3E75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50392A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CF53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6747C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133FA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B08C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FDB1F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1E0A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805003</w:t>
            </w:r>
          </w:p>
        </w:tc>
      </w:tr>
      <w:tr w:rsidR="003953B1" w14:paraId="1CBEE1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1BE5D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4C6D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52C0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7679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"name",</w:t>
            </w:r>
          </w:p>
          <w:p w14:paraId="2F0E111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9B3138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"/std-account/account",</w:t>
            </w:r>
          </w:p>
          <w:p w14:paraId="7601BA6C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3B59B5E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A40B59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F544A8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FBBAD7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DFA0C8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C02CF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C97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555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15B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2FFA9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9336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4E6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DB90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2805553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B4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DEAB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127E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3F700D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CA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</w:t>
            </w:r>
            <w:r>
              <w:rPr>
                <w:rFonts w:ascii="宋体" w:hAnsi="宋体" w:cs="宋体"/>
                <w:sz w:val="20"/>
                <w:szCs w:val="20"/>
              </w:rPr>
              <w:t>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CD8C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43C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/std-account/account</w:t>
            </w:r>
          </w:p>
        </w:tc>
      </w:tr>
      <w:tr w:rsidR="003953B1" w14:paraId="15241D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4EF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373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38BB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5D2B1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94F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5AB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43BDB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E4C5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8FFA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3E5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C15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64A25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8409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1C1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73F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3953B1" w14:paraId="38ACE0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80D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92E8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AAF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B3FB84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68E47E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6837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822AB9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51D57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1AB45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</w:t>
      </w:r>
    </w:p>
    <w:p w14:paraId="52A628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B6CB88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12C148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EE5F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F8D19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CF1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DB16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1B8F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923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4EC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E09D7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595F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76E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2F6F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FBBF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594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320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7E1BC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菜单编号</w:t>
            </w:r>
          </w:p>
        </w:tc>
      </w:tr>
    </w:tbl>
    <w:p w14:paraId="49F49C99" w14:textId="77777777" w:rsidR="003953B1" w:rsidRDefault="003953B1"/>
    <w:p w14:paraId="48286A21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删除菜单</w:t>
      </w:r>
    </w:p>
    <w:p w14:paraId="517C57F1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A469E3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删除菜单</w:t>
      </w:r>
    </w:p>
    <w:p w14:paraId="7231039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E9FDA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62AC1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71B7A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9377C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8EA0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B77CB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27000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B7B62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D472F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4BB51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805004</w:t>
            </w:r>
          </w:p>
        </w:tc>
      </w:tr>
      <w:tr w:rsidR="003953B1" w14:paraId="28B8A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D544A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B7B9E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63705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9DA8863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AF075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2AB67B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1053D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7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E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054E5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648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99E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091C4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3F8C67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E1CF2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6D5709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D7E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8F96FB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40EE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0A0663C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22E568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2E60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BB65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2600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E6CC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8F8A7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D9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F78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6B5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E5E494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19E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CF9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4B6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583A41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DD08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4C9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17F3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4DE0D119" w14:textId="77777777" w:rsidR="003953B1" w:rsidRDefault="003953B1"/>
    <w:p w14:paraId="44C2849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修改菜单</w:t>
      </w:r>
    </w:p>
    <w:p w14:paraId="7564C2B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8F7D2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修改菜单</w:t>
      </w:r>
    </w:p>
    <w:p w14:paraId="5CC095A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F14A9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3953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48F61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746518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BFAC8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4A387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217AA5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6511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707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D1461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805005</w:t>
            </w:r>
          </w:p>
        </w:tc>
      </w:tr>
      <w:tr w:rsidR="003953B1" w14:paraId="557627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1060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F1D6C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C835E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C7C013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206061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"menuName",</w:t>
            </w:r>
          </w:p>
          <w:p w14:paraId="241E746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6392EB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"url": "/std-account/account",</w:t>
            </w:r>
          </w:p>
          <w:p w14:paraId="6A080780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"",</w:t>
            </w:r>
          </w:p>
          <w:p w14:paraId="5114BA4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"orderNo":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3BFF08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B38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"remark"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67FDB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7E119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081A45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56C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F5C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E9D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8F102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6F9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1BAC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67EC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96A66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134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3FA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E8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3DE4E7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AA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0A30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0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menuName</w:t>
            </w:r>
          </w:p>
        </w:tc>
      </w:tr>
      <w:tr w:rsidR="003953B1" w14:paraId="17B8F2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104F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A83B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B45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/std-account/account</w:t>
            </w:r>
          </w:p>
        </w:tc>
      </w:tr>
      <w:tr w:rsidR="003953B1" w14:paraId="3C6571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A27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79F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上级菜单编号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554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</w:p>
        </w:tc>
      </w:tr>
      <w:tr w:rsidR="003953B1" w14:paraId="456B6C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FB2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8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5E6C3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1=菜单；2=按钮</w:t>
            </w:r>
          </w:p>
        </w:tc>
      </w:tr>
      <w:tr w:rsidR="003953B1" w14:paraId="7CE6A3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D0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365D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菜单顺序号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6A50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285EB3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F3C8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119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EE7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7BE353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BD4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CE38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254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</w:tbl>
    <w:p w14:paraId="5B0D6E0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42270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E1263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184F06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407EED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61BF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24057A2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2BB80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3CC4605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3FD5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FBF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B3D8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7B3B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11D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D43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11E4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3EB81E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70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7FA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277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5BC334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686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A3E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BAF2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0081424" w14:textId="77777777" w:rsidR="003953B1" w:rsidRDefault="003953B1"/>
    <w:p w14:paraId="00F991C2" w14:textId="77777777" w:rsidR="003953B1" w:rsidRDefault="006932B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角色接口</w:t>
      </w:r>
    </w:p>
    <w:p w14:paraId="0159698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分页查询角色</w:t>
      </w:r>
    </w:p>
    <w:p w14:paraId="5E319C9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051DFBB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分页查询角色</w:t>
      </w:r>
    </w:p>
    <w:p w14:paraId="5000C6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6160B9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B8C94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0DF2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DE7D2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C80EA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6F23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66CCBD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7A7F2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DC0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81E8C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805020</w:t>
            </w:r>
          </w:p>
        </w:tc>
      </w:tr>
      <w:tr w:rsidR="003953B1" w14:paraId="48ECE3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F22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77037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CC51B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675B0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231CFAC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29CE9F0F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6B8BD57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44A9F8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D39503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4AC6D5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B1BC49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E49D5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5830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15F2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6818C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A1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631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3E47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  <w:tr w:rsidR="003953B1" w14:paraId="55C398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4F0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AEA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71A2A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01DA57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389D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AD8D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E6A2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651ED26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11E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55C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7824F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4EE06A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EB7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76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4BF0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953B1" w14:paraId="3781AA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46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05D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27F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46F98FB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84C877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F58F2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981005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4F5EBA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5E69C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0C66F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4D6AE4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AE8BB8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D6DF1F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DE79F9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9E2333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5D339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"0001",</w:t>
      </w:r>
    </w:p>
    <w:p w14:paraId="734F7EF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BC5A3B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"2",</w:t>
      </w:r>
    </w:p>
    <w:p w14:paraId="782583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2D33E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"Oct 6, 2015 12:52:07 PM",</w:t>
      </w:r>
    </w:p>
    <w:p w14:paraId="2B2C992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68FC59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02E97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EC2F26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7DB90B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4BE1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6948BF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897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D677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F7C6D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6A6FD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B26E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1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A1D64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586E9F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818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4878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153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A5495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3D26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DACB9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0954D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4D2C8F2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417C9F63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64FB791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E618F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FD085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1D9BBAA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A0679D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列表查询角色</w:t>
      </w:r>
    </w:p>
    <w:p w14:paraId="057DAB7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28A796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查询角色列表</w:t>
      </w:r>
    </w:p>
    <w:p w14:paraId="4FB202C7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AE709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16B9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29CE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17DF9E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6A88F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4326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4D2F44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D4182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EFEA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6B79E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805021</w:t>
            </w:r>
          </w:p>
        </w:tc>
      </w:tr>
      <w:tr w:rsidR="003953B1" w14:paraId="0D7751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49EBB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FA22D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180AD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165C24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"",</w:t>
            </w:r>
          </w:p>
          <w:p w14:paraId="07DB49F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"",</w:t>
            </w:r>
          </w:p>
          <w:p w14:paraId="02B1E566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"updater": "",</w:t>
            </w:r>
          </w:p>
          <w:p w14:paraId="7DBA2AE8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6A0CF09B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5EB3FB6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DE0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8BD4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1047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35A78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C079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32B7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6BAD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AE0F0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757D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2338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F2951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2E5D80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604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D640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修改人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2D620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3953B1" w14:paraId="5E7C20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132B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B2A1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B1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5AF50FC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66BFE46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066BE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65E6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55A63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79BA03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685D78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64EE4EB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54FA59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7B8F7DA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AD4183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45B16712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41CBF1C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067F9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3C5A5F3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7204594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-622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CEABE2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E2333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39BD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0DB5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8642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CDD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DCF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9C1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4DADC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BFDB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0EE9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9E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90DCB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89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1EF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596A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22E112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2F7C96F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9B776F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6E5BAC4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4DED3C1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21273AF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21516367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A5F22BC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查询角色详情</w:t>
      </w:r>
    </w:p>
    <w:p w14:paraId="3EC4689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EDC1C7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查询角色详情</w:t>
      </w:r>
    </w:p>
    <w:p w14:paraId="2F2F9D00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5FB031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6DB3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3F0F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2D531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74AD1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22319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A6BF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C4F7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23BE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205D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805022</w:t>
            </w:r>
          </w:p>
        </w:tc>
      </w:tr>
      <w:tr w:rsidR="003953B1" w14:paraId="207C7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BEFD3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FC694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60FE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522794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7693D5C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3F02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FE657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864E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3820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3B3DBB0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79D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7E8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933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SR00001</w:t>
            </w:r>
          </w:p>
        </w:tc>
      </w:tr>
    </w:tbl>
    <w:p w14:paraId="4A3D391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C4D62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F57FD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D9CF46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58B1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"data":{</w:t>
      </w:r>
    </w:p>
    <w:p w14:paraId="1AAE352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"0001",</w:t>
      </w:r>
    </w:p>
    <w:p w14:paraId="2839D62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"name": "</w:t>
      </w:r>
      <w:r>
        <w:rPr>
          <w:rFonts w:ascii="宋体" w:hAnsi="宋体" w:cs="Consolas" w:hint="eastAsia"/>
          <w:b/>
          <w:bCs/>
          <w:sz w:val="20"/>
          <w:szCs w:val="20"/>
        </w:rPr>
        <w:t>管理员角色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DD9B73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"level": "2",</w:t>
      </w:r>
    </w:p>
    <w:p w14:paraId="3455938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"updater":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209EC93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"updateDatetime": "Oct 6, 2015 12:52:07 PM",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</w:p>
    <w:p w14:paraId="61C59C44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"remark": ""</w:t>
      </w:r>
      <w:r>
        <w:rPr>
          <w:rFonts w:ascii="宋体" w:hAnsi="宋体" w:cs="Consolas" w:hint="eastAsia"/>
          <w:b/>
          <w:bCs/>
          <w:sz w:val="20"/>
          <w:szCs w:val="20"/>
        </w:rPr>
        <w:t>，</w:t>
      </w:r>
    </w:p>
    <w:p w14:paraId="7508C6E0" w14:textId="77777777" w:rsidR="003953B1" w:rsidRDefault="006932BC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CC267F9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}</w:t>
      </w:r>
    </w:p>
    <w:p w14:paraId="791BAB2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6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97327B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2B09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BD899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34B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72402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8345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D77D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AC1A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2EA80DF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6DAE2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E63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78B4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47A4D2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CCCB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7733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9E76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  <w:p w14:paraId="6F8ACD6F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name</w:t>
            </w:r>
            <w:r>
              <w:rPr>
                <w:rFonts w:ascii="宋体" w:hAnsi="宋体" w:cs="Consolas" w:hint="eastAsia"/>
                <w:bCs/>
                <w:szCs w:val="18"/>
              </w:rPr>
              <w:t>角色名称</w:t>
            </w:r>
          </w:p>
          <w:p w14:paraId="3AF820D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level</w:t>
            </w:r>
            <w:r>
              <w:rPr>
                <w:rFonts w:ascii="宋体" w:hAnsi="宋体" w:cs="Consolas" w:hint="eastAsia"/>
                <w:bCs/>
                <w:szCs w:val="18"/>
              </w:rPr>
              <w:t>角色等级</w:t>
            </w:r>
          </w:p>
          <w:p w14:paraId="5C10F2AE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updater</w:t>
            </w:r>
            <w:r>
              <w:rPr>
                <w:rFonts w:ascii="宋体" w:hAnsi="宋体" w:cs="Consolas" w:hint="eastAsia"/>
                <w:bCs/>
                <w:szCs w:val="18"/>
              </w:rPr>
              <w:t>修改人</w:t>
            </w:r>
          </w:p>
          <w:p w14:paraId="113AF2DA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updateDatetime</w:t>
            </w:r>
            <w:r>
              <w:rPr>
                <w:rFonts w:ascii="宋体" w:hAnsi="宋体" w:cs="Consolas" w:hint="eastAsia"/>
                <w:bCs/>
                <w:szCs w:val="18"/>
              </w:rPr>
              <w:t>修改时间</w:t>
            </w:r>
          </w:p>
          <w:p w14:paraId="1D834F6B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  <w:p w14:paraId="518A748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kind 六方</w:t>
            </w:r>
          </w:p>
        </w:tc>
      </w:tr>
    </w:tbl>
    <w:p w14:paraId="191C3936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6ACB8E54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增加角色</w:t>
      </w:r>
    </w:p>
    <w:p w14:paraId="1E2011D2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F586EF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增加角色</w:t>
      </w:r>
    </w:p>
    <w:p w14:paraId="0EA5029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77A4A7E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61626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08D37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FB9A2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B6EC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65214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158D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9A96A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191C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93544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805023</w:t>
            </w:r>
          </w:p>
        </w:tc>
      </w:tr>
      <w:tr w:rsidR="003953B1" w14:paraId="208F7A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E32412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EBB0E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EFBE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7657FF2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BEA422E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F99B55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C8BD54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E143B3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930CF5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29B3FA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5D7E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31F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F3B5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C8005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68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BE8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7A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056F74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C7AE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440D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77B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7B9611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8E9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1E16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创建人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17F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2FC212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EEF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8B44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817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7265C7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FC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C12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哪一方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7D86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59CA82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EC8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B3D22E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693325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7FFD2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470B83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"0001"</w:t>
      </w:r>
    </w:p>
    <w:p w14:paraId="4C91A94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B172EC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7C606D5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B68E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A45E7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952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6D3D754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07D8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C578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65A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A1CA4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D9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E454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4A72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1972D8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B262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2B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4F2C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code</w:t>
            </w:r>
            <w:r>
              <w:rPr>
                <w:rFonts w:ascii="宋体" w:hAnsi="宋体" w:cs="Consolas" w:hint="eastAsia"/>
                <w:bCs/>
                <w:szCs w:val="18"/>
              </w:rPr>
              <w:t>角色编号</w:t>
            </w:r>
          </w:p>
        </w:tc>
      </w:tr>
    </w:tbl>
    <w:p w14:paraId="65E375B3" w14:textId="77777777" w:rsidR="003953B1" w:rsidRDefault="003953B1"/>
    <w:p w14:paraId="62272EEA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删除角色</w:t>
      </w:r>
    </w:p>
    <w:p w14:paraId="143FAD8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9F040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删除角色</w:t>
      </w:r>
    </w:p>
    <w:p w14:paraId="40ECF3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E6365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DA1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1CC1C3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24FD31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29E7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A4953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36D4B1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EAF6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2F2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98D29D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805024</w:t>
            </w:r>
          </w:p>
        </w:tc>
      </w:tr>
      <w:tr w:rsidR="003953B1" w14:paraId="5342C65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B49927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6424B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E064A2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15586" w14:textId="77777777" w:rsidR="003953B1" w:rsidRDefault="006932B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BAB1C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6383FD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F76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9D0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83FC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573D8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85EF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0F3B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28B38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48357778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35084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AF21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650F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0C1FA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627AF1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5B7532F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31194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63EDC5F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A29F3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1E6B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614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2AA98F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0D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E89F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F443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1279A2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4372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5092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D985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0C06CB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D860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C233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F0EC7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7BB6D3FC" w14:textId="77777777" w:rsidR="003953B1" w:rsidRDefault="003953B1"/>
    <w:p w14:paraId="2FEF5E03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修改角色</w:t>
      </w:r>
    </w:p>
    <w:p w14:paraId="0CF66F7C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51FAC14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修改角色</w:t>
      </w:r>
    </w:p>
    <w:p w14:paraId="0B1978C6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34F1DB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3B00E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9F320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6F5AE1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3FA4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14645B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719491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90BC5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95E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C8774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805025</w:t>
            </w:r>
          </w:p>
        </w:tc>
      </w:tr>
      <w:tr w:rsidR="003953B1" w14:paraId="5DE3B9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93F48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98B95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9C2F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D094BD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E6CC1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测试角色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302F0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88DA84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宓帅哥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33AB8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测试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4949DE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A396F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12A76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571F4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57C32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794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AD3FD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0B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65B8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125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147CE5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9F01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C1F6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EBBF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测试角色</w:t>
            </w:r>
          </w:p>
        </w:tc>
      </w:tr>
      <w:tr w:rsidR="003953B1" w14:paraId="29F48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CDD8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</w:t>
            </w:r>
            <w:r>
              <w:rPr>
                <w:rFonts w:ascii="宋体" w:hAnsi="宋体" w:cs="宋体"/>
                <w:sz w:val="20"/>
                <w:szCs w:val="20"/>
              </w:rPr>
              <w:t>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C4EB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菜单url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4191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953B1" w14:paraId="43654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B8CB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1C62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BD48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953B1" w14:paraId="5F81C4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49DC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689C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07C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测试</w:t>
            </w:r>
          </w:p>
        </w:tc>
      </w:tr>
      <w:tr w:rsidR="003953B1" w14:paraId="11C18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374B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6EA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六方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F55F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1=系统方；2=银行方；3=中国高盛；4=平台方；5=资金方；6=贸易方</w:t>
            </w:r>
          </w:p>
        </w:tc>
      </w:tr>
    </w:tbl>
    <w:p w14:paraId="49948B09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A6C4E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2DD2D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A22E36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7B390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48252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43C7027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4B593C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420B30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F1F9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9B74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967A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518C6E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E600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96F3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41C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7333A4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154F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A0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422B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31BFC91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72E4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F652D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52380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true 成功 false 失败</w:t>
            </w:r>
          </w:p>
        </w:tc>
      </w:tr>
    </w:tbl>
    <w:p w14:paraId="2591ED78" w14:textId="77777777" w:rsidR="003953B1" w:rsidRDefault="003953B1"/>
    <w:p w14:paraId="6A4FC8F7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查询菜单列表</w:t>
      </w:r>
    </w:p>
    <w:p w14:paraId="11DDAAAA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E8E3B1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根据角色获取菜单列表</w:t>
      </w:r>
    </w:p>
    <w:p w14:paraId="2473F663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6E7F33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BFFBD3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2C888C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4C714B2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F53FF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A38D51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1FFA50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5D9C7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478380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CA749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805026</w:t>
            </w:r>
          </w:p>
        </w:tc>
      </w:tr>
      <w:tr w:rsidR="003953B1" w14:paraId="2CC33A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49B76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FCEFA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3E30A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A9E800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3361B05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"parentCode":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DB7728B" w14:textId="77777777" w:rsidR="003953B1" w:rsidRDefault="006932B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"0001"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1B235B6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3B37E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02B6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E35A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D58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4D89B6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B5BF65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0686C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6C6C7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45D05B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215E6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2ECB1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父菜单编号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C32040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0001</w:t>
            </w:r>
          </w:p>
        </w:tc>
      </w:tr>
      <w:tr w:rsidR="003953B1" w14:paraId="5F8BF3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498BA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17E7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9FCD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菜单 2 按钮</w:t>
            </w:r>
          </w:p>
        </w:tc>
      </w:tr>
    </w:tbl>
    <w:p w14:paraId="1700B17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A46DA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F0EA610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056EDB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B7AA67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1B520EE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{</w:t>
      </w:r>
    </w:p>
    <w:p w14:paraId="3613B48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</w:t>
      </w:r>
      <w:r>
        <w:rPr>
          <w:rFonts w:ascii="宋体" w:hAnsi="宋体" w:cs="Consolas"/>
          <w:b/>
          <w:bCs/>
          <w:sz w:val="20"/>
          <w:szCs w:val="20"/>
        </w:rPr>
        <w:t>ode": "0001",</w:t>
      </w:r>
    </w:p>
    <w:p w14:paraId="2D016062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n</w:t>
      </w:r>
      <w:r>
        <w:rPr>
          <w:rFonts w:ascii="宋体" w:hAnsi="宋体" w:cs="Consolas"/>
          <w:b/>
          <w:bCs/>
          <w:sz w:val="20"/>
          <w:szCs w:val="20"/>
        </w:rPr>
        <w:t>ame": "menuName",</w:t>
      </w:r>
    </w:p>
    <w:p w14:paraId="28DB521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="宋体" w:hAnsi="宋体" w:cs="Consolas"/>
          <w:b/>
          <w:bCs/>
          <w:sz w:val="20"/>
          <w:szCs w:val="20"/>
        </w:rPr>
        <w:t>rl": "/std-account/account",</w:t>
      </w:r>
    </w:p>
    <w:p w14:paraId="00E80E1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"parentCode": "",</w:t>
      </w:r>
    </w:p>
    <w:p w14:paraId="6170B5B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"type": "1",</w:t>
      </w:r>
    </w:p>
    <w:p w14:paraId="3BF7D38C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"orderNo": "1",</w:t>
      </w:r>
    </w:p>
    <w:p w14:paraId="2D7B6B4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"remark": "remark"</w:t>
      </w:r>
    </w:p>
    <w:p w14:paraId="72CFD005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96C3D5D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]</w:t>
      </w:r>
    </w:p>
    <w:p w14:paraId="387AE1D7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0B9650A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6D2C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4084F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ACB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186B48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1881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E974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E25C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6D3B858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E2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0CD16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89D6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6C2B29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DA731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3CA0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B715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c</w:t>
            </w:r>
            <w:r>
              <w:rPr>
                <w:rFonts w:ascii="宋体" w:hAnsi="宋体" w:cs="Consolas"/>
                <w:bCs/>
                <w:szCs w:val="18"/>
              </w:rPr>
              <w:t>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菜单编号</w:t>
            </w:r>
          </w:p>
          <w:p w14:paraId="576748C1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name 菜单名称</w:t>
            </w:r>
          </w:p>
          <w:p w14:paraId="305EF885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u</w:t>
            </w:r>
            <w:r>
              <w:rPr>
                <w:rFonts w:ascii="宋体" w:hAnsi="宋体" w:cs="Consolas"/>
                <w:bCs/>
                <w:szCs w:val="18"/>
              </w:rPr>
              <w:t>rl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菜单url</w:t>
            </w:r>
          </w:p>
          <w:p w14:paraId="4670C91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parentCode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上级菜单编号</w:t>
            </w:r>
          </w:p>
          <w:p w14:paraId="6FDED808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type 类型</w:t>
            </w:r>
          </w:p>
          <w:p w14:paraId="5312ADF4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orderNo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菜单顺序</w:t>
            </w:r>
          </w:p>
          <w:p w14:paraId="0EA85E02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Cs/>
                <w:szCs w:val="18"/>
              </w:rPr>
              <w:t>remark 备注</w:t>
            </w:r>
          </w:p>
        </w:tc>
      </w:tr>
    </w:tbl>
    <w:p w14:paraId="4EE6C4BE" w14:textId="77777777" w:rsidR="003953B1" w:rsidRDefault="003953B1"/>
    <w:p w14:paraId="06168CDC" w14:textId="77777777" w:rsidR="003953B1" w:rsidRDefault="003953B1"/>
    <w:p w14:paraId="2A26939D" w14:textId="77777777" w:rsidR="003953B1" w:rsidRDefault="003953B1"/>
    <w:p w14:paraId="24F9B0A6" w14:textId="77777777" w:rsidR="003953B1" w:rsidRDefault="006932BC">
      <w:pPr>
        <w:pStyle w:val="2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分配菜单</w:t>
      </w:r>
    </w:p>
    <w:p w14:paraId="19FA9624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5EA1A5" w14:textId="77777777" w:rsidR="003953B1" w:rsidRDefault="006932B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给角色分配菜单</w:t>
      </w:r>
    </w:p>
    <w:p w14:paraId="726C041D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53B1" w14:paraId="06DFBD1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6D02F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CD7A76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</w:t>
            </w:r>
            <w:r>
              <w:rPr>
                <w:rFonts w:ascii="宋体" w:hAnsi="宋体" w:cs="Arial" w:hint="eastAsia"/>
                <w:sz w:val="20"/>
                <w:szCs w:val="20"/>
              </w:rPr>
              <w:t>地址</w:t>
            </w:r>
            <w:r>
              <w:rPr>
                <w:rFonts w:ascii="宋体" w:hAnsi="宋体" w:cs="Arial"/>
                <w:sz w:val="20"/>
                <w:szCs w:val="20"/>
              </w:rPr>
              <w:t>:</w:t>
            </w:r>
            <w:r>
              <w:rPr>
                <w:rFonts w:ascii="宋体" w:hAnsi="宋体" w:cs="Arial" w:hint="eastAsia"/>
                <w:sz w:val="20"/>
                <w:szCs w:val="20"/>
              </w:rPr>
              <w:t>端口</w:t>
            </w:r>
            <w:r>
              <w:rPr>
                <w:rFonts w:ascii="宋体" w:hAnsi="宋体" w:cs="Arial"/>
                <w:sz w:val="20"/>
                <w:szCs w:val="20"/>
              </w:rPr>
              <w:t>/</w:t>
            </w:r>
            <w:r>
              <w:rPr>
                <w:rFonts w:ascii="宋体" w:hAnsi="宋体" w:cs="Arial" w:hint="eastAsia"/>
                <w:sz w:val="20"/>
                <w:szCs w:val="20"/>
              </w:rPr>
              <w:t>项目部署名</w:t>
            </w:r>
            <w:r>
              <w:rPr>
                <w:rFonts w:ascii="宋体" w:hAnsi="宋体" w:cs="Arial"/>
                <w:sz w:val="20"/>
                <w:szCs w:val="20"/>
              </w:rPr>
              <w:t>/api</w:t>
            </w:r>
          </w:p>
        </w:tc>
      </w:tr>
      <w:tr w:rsidR="003953B1" w14:paraId="03D92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66B682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4832E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53B1" w14:paraId="051B28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860B7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31E88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66F6EA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805027</w:t>
            </w:r>
          </w:p>
        </w:tc>
      </w:tr>
      <w:tr w:rsidR="003953B1" w14:paraId="41E9B9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F2761C" w14:textId="77777777" w:rsidR="003953B1" w:rsidRDefault="003953B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AA1744" w14:textId="77777777" w:rsidR="003953B1" w:rsidRDefault="006932B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D4B78B9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633611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"roleCode":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DCA2C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E1C2F6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D01546D" w14:textId="77777777" w:rsidR="003953B1" w:rsidRDefault="006932BC">
            <w:pPr>
              <w:spacing w:line="240" w:lineRule="auto"/>
              <w:ind w:firstLineChars="150" w:firstLine="32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</w:p>
          <w:p w14:paraId="27109325" w14:textId="77777777" w:rsidR="003953B1" w:rsidRDefault="006932B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53B1" w14:paraId="4D8DA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6ED8F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5356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E4519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069331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B9D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roleCode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A53B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角色编号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B3B0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0001</w:t>
            </w:r>
          </w:p>
        </w:tc>
      </w:tr>
      <w:tr w:rsidR="003953B1" w14:paraId="5B3ACC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D5A2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menuCode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76AC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List&lt;菜单编号&gt;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8E08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list</w:t>
            </w:r>
          </w:p>
        </w:tc>
      </w:tr>
      <w:tr w:rsidR="003953B1" w14:paraId="00AACA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BD3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CA50E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E4C01C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</w:p>
        </w:tc>
      </w:tr>
      <w:tr w:rsidR="003953B1" w14:paraId="318352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AC338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165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4A74F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F88EBE" w14:textId="77777777" w:rsidR="003953B1" w:rsidRDefault="006932B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8C8C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8BEF4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688258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C5D18DF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A9017FA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"isSuccess": true</w:t>
      </w:r>
    </w:p>
    <w:p w14:paraId="24F49A21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6C9A254" w14:textId="77777777" w:rsidR="003953B1" w:rsidRDefault="006932B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17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53B1" w14:paraId="2A53D4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54F2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A4E75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C0965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53B1" w14:paraId="78A256B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6779B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7594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8452A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53B1" w14:paraId="405387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496A7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429C3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2CDF2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53B1" w14:paraId="767376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1564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B8110" w14:textId="77777777" w:rsidR="003953B1" w:rsidRDefault="006932B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A2ED39" w14:textId="77777777" w:rsidR="003953B1" w:rsidRDefault="006932BC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isSuccess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true成功；false失败</w:t>
            </w:r>
          </w:p>
        </w:tc>
      </w:tr>
    </w:tbl>
    <w:p w14:paraId="468A9935" w14:textId="77777777" w:rsidR="003953B1" w:rsidRDefault="003953B1">
      <w:pPr>
        <w:rPr>
          <w:rFonts w:ascii="宋体" w:hAnsi="宋体" w:cs="Consolas"/>
          <w:b/>
          <w:bCs/>
          <w:sz w:val="20"/>
          <w:szCs w:val="20"/>
        </w:rPr>
      </w:pPr>
    </w:p>
    <w:p w14:paraId="4E246AE2" w14:textId="77777777" w:rsidR="003953B1" w:rsidRDefault="003953B1"/>
    <w:p w14:paraId="662537C4" w14:textId="77777777" w:rsidR="003953B1" w:rsidRDefault="003953B1"/>
    <w:p w14:paraId="3CD947F9" w14:textId="77777777" w:rsidR="003953B1" w:rsidRDefault="003953B1"/>
    <w:p w14:paraId="76AAF944" w14:textId="77777777" w:rsidR="003953B1" w:rsidRDefault="003953B1"/>
    <w:p w14:paraId="18298F6E" w14:textId="77777777" w:rsidR="003953B1" w:rsidRDefault="003953B1"/>
    <w:sectPr w:rsidR="003953B1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B5C39" w14:textId="77777777" w:rsidR="00952411" w:rsidRDefault="006932BC">
      <w:pPr>
        <w:spacing w:line="240" w:lineRule="auto"/>
      </w:pPr>
      <w:r>
        <w:separator/>
      </w:r>
    </w:p>
  </w:endnote>
  <w:endnote w:type="continuationSeparator" w:id="0">
    <w:p w14:paraId="50437CA9" w14:textId="77777777" w:rsidR="00952411" w:rsidRDefault="00693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02DD4" w14:textId="77777777" w:rsidR="00952411" w:rsidRDefault="006932BC">
      <w:pPr>
        <w:spacing w:line="240" w:lineRule="auto"/>
      </w:pPr>
      <w:r>
        <w:separator/>
      </w:r>
    </w:p>
  </w:footnote>
  <w:footnote w:type="continuationSeparator" w:id="0">
    <w:p w14:paraId="07AB2632" w14:textId="77777777" w:rsidR="00952411" w:rsidRDefault="00693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BA3E00" w14:textId="77777777" w:rsidR="003953B1" w:rsidRDefault="006932BC">
    <w:pPr>
      <w:pStyle w:val="ad"/>
      <w:jc w:val="both"/>
    </w:pPr>
    <w:r>
      <w:rPr>
        <w:noProof/>
      </w:rPr>
      <w:drawing>
        <wp:inline distT="0" distB="0" distL="0" distR="0" wp14:anchorId="7D291D00" wp14:editId="2D4A7CC4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00B98"/>
    <w:rsid w:val="00010D17"/>
    <w:rsid w:val="00013E33"/>
    <w:rsid w:val="000309BC"/>
    <w:rsid w:val="00040058"/>
    <w:rsid w:val="00062A27"/>
    <w:rsid w:val="00072B98"/>
    <w:rsid w:val="00086712"/>
    <w:rsid w:val="00093B99"/>
    <w:rsid w:val="000A493C"/>
    <w:rsid w:val="000B1781"/>
    <w:rsid w:val="000B290E"/>
    <w:rsid w:val="000B55BA"/>
    <w:rsid w:val="000B6487"/>
    <w:rsid w:val="000B7706"/>
    <w:rsid w:val="000C4853"/>
    <w:rsid w:val="000C5158"/>
    <w:rsid w:val="000D78CC"/>
    <w:rsid w:val="00100F37"/>
    <w:rsid w:val="001036ED"/>
    <w:rsid w:val="001064DA"/>
    <w:rsid w:val="00111EF3"/>
    <w:rsid w:val="001150AF"/>
    <w:rsid w:val="0013411E"/>
    <w:rsid w:val="0013509F"/>
    <w:rsid w:val="00135937"/>
    <w:rsid w:val="00144A9F"/>
    <w:rsid w:val="0014568E"/>
    <w:rsid w:val="001512D9"/>
    <w:rsid w:val="00152DEF"/>
    <w:rsid w:val="0015444E"/>
    <w:rsid w:val="0015584F"/>
    <w:rsid w:val="00156DA2"/>
    <w:rsid w:val="00162D3C"/>
    <w:rsid w:val="00171926"/>
    <w:rsid w:val="0018380D"/>
    <w:rsid w:val="00185295"/>
    <w:rsid w:val="00192894"/>
    <w:rsid w:val="001930B5"/>
    <w:rsid w:val="001A35C3"/>
    <w:rsid w:val="001A4C8B"/>
    <w:rsid w:val="001A66FB"/>
    <w:rsid w:val="001B1658"/>
    <w:rsid w:val="001B73CF"/>
    <w:rsid w:val="001C64B1"/>
    <w:rsid w:val="001D5B0C"/>
    <w:rsid w:val="001E5FA3"/>
    <w:rsid w:val="001F147B"/>
    <w:rsid w:val="001F33A1"/>
    <w:rsid w:val="001F77A0"/>
    <w:rsid w:val="00201F35"/>
    <w:rsid w:val="00207D9A"/>
    <w:rsid w:val="0021181D"/>
    <w:rsid w:val="002265A5"/>
    <w:rsid w:val="002331B1"/>
    <w:rsid w:val="00260D4F"/>
    <w:rsid w:val="002623BF"/>
    <w:rsid w:val="00271A4E"/>
    <w:rsid w:val="002923DC"/>
    <w:rsid w:val="002938B0"/>
    <w:rsid w:val="00295F7D"/>
    <w:rsid w:val="00296AA7"/>
    <w:rsid w:val="002A238E"/>
    <w:rsid w:val="002B00A9"/>
    <w:rsid w:val="002B28D3"/>
    <w:rsid w:val="002B7F0B"/>
    <w:rsid w:val="002D4571"/>
    <w:rsid w:val="002E40BA"/>
    <w:rsid w:val="002E5522"/>
    <w:rsid w:val="002F0016"/>
    <w:rsid w:val="00311D7C"/>
    <w:rsid w:val="00313857"/>
    <w:rsid w:val="00317047"/>
    <w:rsid w:val="003231F2"/>
    <w:rsid w:val="00326307"/>
    <w:rsid w:val="0032727A"/>
    <w:rsid w:val="003333B3"/>
    <w:rsid w:val="00337374"/>
    <w:rsid w:val="003463A5"/>
    <w:rsid w:val="00350EE0"/>
    <w:rsid w:val="00351786"/>
    <w:rsid w:val="00351B5A"/>
    <w:rsid w:val="00360212"/>
    <w:rsid w:val="00360B91"/>
    <w:rsid w:val="00364B58"/>
    <w:rsid w:val="00372A46"/>
    <w:rsid w:val="00374B21"/>
    <w:rsid w:val="00374DF6"/>
    <w:rsid w:val="00380BF3"/>
    <w:rsid w:val="003857B0"/>
    <w:rsid w:val="00385C68"/>
    <w:rsid w:val="003900E8"/>
    <w:rsid w:val="003953B1"/>
    <w:rsid w:val="003A0D31"/>
    <w:rsid w:val="003C0223"/>
    <w:rsid w:val="003C148A"/>
    <w:rsid w:val="003C6525"/>
    <w:rsid w:val="003D29B6"/>
    <w:rsid w:val="003E13EC"/>
    <w:rsid w:val="003E4D9F"/>
    <w:rsid w:val="003E506D"/>
    <w:rsid w:val="003E5125"/>
    <w:rsid w:val="003F2940"/>
    <w:rsid w:val="00400FCE"/>
    <w:rsid w:val="004043FC"/>
    <w:rsid w:val="00405788"/>
    <w:rsid w:val="00411E6E"/>
    <w:rsid w:val="00416663"/>
    <w:rsid w:val="00420C4F"/>
    <w:rsid w:val="00421678"/>
    <w:rsid w:val="004231DA"/>
    <w:rsid w:val="004266CA"/>
    <w:rsid w:val="00431D28"/>
    <w:rsid w:val="00441DDA"/>
    <w:rsid w:val="00444BB0"/>
    <w:rsid w:val="00452999"/>
    <w:rsid w:val="004570E0"/>
    <w:rsid w:val="00461322"/>
    <w:rsid w:val="00472DC9"/>
    <w:rsid w:val="00474A55"/>
    <w:rsid w:val="004812FA"/>
    <w:rsid w:val="00493033"/>
    <w:rsid w:val="004A70E1"/>
    <w:rsid w:val="004B17C4"/>
    <w:rsid w:val="004B341E"/>
    <w:rsid w:val="004B5629"/>
    <w:rsid w:val="004C0780"/>
    <w:rsid w:val="004C4937"/>
    <w:rsid w:val="004D11C6"/>
    <w:rsid w:val="004E1FA4"/>
    <w:rsid w:val="004E2A41"/>
    <w:rsid w:val="004E3A3E"/>
    <w:rsid w:val="004E64B2"/>
    <w:rsid w:val="004F205B"/>
    <w:rsid w:val="004F2EFF"/>
    <w:rsid w:val="004F5C86"/>
    <w:rsid w:val="00515302"/>
    <w:rsid w:val="00520E17"/>
    <w:rsid w:val="005266E7"/>
    <w:rsid w:val="00534D76"/>
    <w:rsid w:val="0053560F"/>
    <w:rsid w:val="00537C67"/>
    <w:rsid w:val="005406AF"/>
    <w:rsid w:val="005553D0"/>
    <w:rsid w:val="005637DC"/>
    <w:rsid w:val="00565228"/>
    <w:rsid w:val="00567EE2"/>
    <w:rsid w:val="00570693"/>
    <w:rsid w:val="005770FF"/>
    <w:rsid w:val="00577472"/>
    <w:rsid w:val="005A165B"/>
    <w:rsid w:val="005A6F79"/>
    <w:rsid w:val="005B31A2"/>
    <w:rsid w:val="005B6A24"/>
    <w:rsid w:val="005C3124"/>
    <w:rsid w:val="005C5150"/>
    <w:rsid w:val="005D2CAB"/>
    <w:rsid w:val="005E181E"/>
    <w:rsid w:val="005E2D80"/>
    <w:rsid w:val="005F5CD2"/>
    <w:rsid w:val="005F64EE"/>
    <w:rsid w:val="005F6E1C"/>
    <w:rsid w:val="00604ACE"/>
    <w:rsid w:val="00620CF1"/>
    <w:rsid w:val="00622C72"/>
    <w:rsid w:val="00624F7E"/>
    <w:rsid w:val="00637BD3"/>
    <w:rsid w:val="006430CA"/>
    <w:rsid w:val="00650899"/>
    <w:rsid w:val="00662789"/>
    <w:rsid w:val="00663CC6"/>
    <w:rsid w:val="00671412"/>
    <w:rsid w:val="0067240A"/>
    <w:rsid w:val="00673895"/>
    <w:rsid w:val="0067671E"/>
    <w:rsid w:val="00677691"/>
    <w:rsid w:val="0068340E"/>
    <w:rsid w:val="0069321D"/>
    <w:rsid w:val="006932BC"/>
    <w:rsid w:val="00693A7D"/>
    <w:rsid w:val="006A0BE2"/>
    <w:rsid w:val="006A6B52"/>
    <w:rsid w:val="006B11E8"/>
    <w:rsid w:val="006C1DE3"/>
    <w:rsid w:val="006C2255"/>
    <w:rsid w:val="006C537F"/>
    <w:rsid w:val="006C5762"/>
    <w:rsid w:val="006D04F5"/>
    <w:rsid w:val="006E136D"/>
    <w:rsid w:val="006E1C87"/>
    <w:rsid w:val="006F1D50"/>
    <w:rsid w:val="006F1D56"/>
    <w:rsid w:val="006F780F"/>
    <w:rsid w:val="0071073F"/>
    <w:rsid w:val="00725ABD"/>
    <w:rsid w:val="00730A3B"/>
    <w:rsid w:val="00733B35"/>
    <w:rsid w:val="007354BD"/>
    <w:rsid w:val="00744D2D"/>
    <w:rsid w:val="00753A4B"/>
    <w:rsid w:val="007746E0"/>
    <w:rsid w:val="007869BA"/>
    <w:rsid w:val="00791EFB"/>
    <w:rsid w:val="00797BF4"/>
    <w:rsid w:val="007A0033"/>
    <w:rsid w:val="007A6439"/>
    <w:rsid w:val="007B4303"/>
    <w:rsid w:val="007B78D1"/>
    <w:rsid w:val="007C0147"/>
    <w:rsid w:val="007C3CF4"/>
    <w:rsid w:val="007D231B"/>
    <w:rsid w:val="007E1DA0"/>
    <w:rsid w:val="007F212C"/>
    <w:rsid w:val="00801DC4"/>
    <w:rsid w:val="008048E3"/>
    <w:rsid w:val="00806841"/>
    <w:rsid w:val="008158AB"/>
    <w:rsid w:val="0082047A"/>
    <w:rsid w:val="0082380F"/>
    <w:rsid w:val="008245E7"/>
    <w:rsid w:val="00833990"/>
    <w:rsid w:val="00846D7C"/>
    <w:rsid w:val="008526A0"/>
    <w:rsid w:val="00855115"/>
    <w:rsid w:val="00860B25"/>
    <w:rsid w:val="00861B97"/>
    <w:rsid w:val="00864B5B"/>
    <w:rsid w:val="00872D63"/>
    <w:rsid w:val="008746CF"/>
    <w:rsid w:val="008765F0"/>
    <w:rsid w:val="00891A4E"/>
    <w:rsid w:val="00896304"/>
    <w:rsid w:val="00897EBD"/>
    <w:rsid w:val="008A0170"/>
    <w:rsid w:val="008D1B30"/>
    <w:rsid w:val="008D486E"/>
    <w:rsid w:val="008E0520"/>
    <w:rsid w:val="008E0E4A"/>
    <w:rsid w:val="008E1A50"/>
    <w:rsid w:val="008E1D24"/>
    <w:rsid w:val="008F17C9"/>
    <w:rsid w:val="008F1CFF"/>
    <w:rsid w:val="009000B8"/>
    <w:rsid w:val="00901FC3"/>
    <w:rsid w:val="009035AD"/>
    <w:rsid w:val="00904EB5"/>
    <w:rsid w:val="00905AE1"/>
    <w:rsid w:val="009137EE"/>
    <w:rsid w:val="009141E7"/>
    <w:rsid w:val="00920430"/>
    <w:rsid w:val="0094151B"/>
    <w:rsid w:val="00945A2D"/>
    <w:rsid w:val="00952411"/>
    <w:rsid w:val="0096070C"/>
    <w:rsid w:val="00962D58"/>
    <w:rsid w:val="0097062B"/>
    <w:rsid w:val="00970672"/>
    <w:rsid w:val="00974407"/>
    <w:rsid w:val="00974606"/>
    <w:rsid w:val="009753A0"/>
    <w:rsid w:val="00993752"/>
    <w:rsid w:val="009974E7"/>
    <w:rsid w:val="009A3D65"/>
    <w:rsid w:val="009A578E"/>
    <w:rsid w:val="009A5ADC"/>
    <w:rsid w:val="009A767D"/>
    <w:rsid w:val="009E541D"/>
    <w:rsid w:val="009F0402"/>
    <w:rsid w:val="009F5F46"/>
    <w:rsid w:val="00A119C4"/>
    <w:rsid w:val="00A22B5E"/>
    <w:rsid w:val="00A31EE1"/>
    <w:rsid w:val="00A322AB"/>
    <w:rsid w:val="00A32AA7"/>
    <w:rsid w:val="00A32D6F"/>
    <w:rsid w:val="00A33306"/>
    <w:rsid w:val="00A43201"/>
    <w:rsid w:val="00A451BC"/>
    <w:rsid w:val="00A473BA"/>
    <w:rsid w:val="00A50A25"/>
    <w:rsid w:val="00A514FF"/>
    <w:rsid w:val="00A57013"/>
    <w:rsid w:val="00A5709D"/>
    <w:rsid w:val="00A65794"/>
    <w:rsid w:val="00A7429C"/>
    <w:rsid w:val="00A76DE0"/>
    <w:rsid w:val="00A811A6"/>
    <w:rsid w:val="00A81575"/>
    <w:rsid w:val="00A84ADA"/>
    <w:rsid w:val="00A94AB5"/>
    <w:rsid w:val="00AA53AE"/>
    <w:rsid w:val="00AB4352"/>
    <w:rsid w:val="00AB580C"/>
    <w:rsid w:val="00AB74C3"/>
    <w:rsid w:val="00AC0CAF"/>
    <w:rsid w:val="00AC2BCA"/>
    <w:rsid w:val="00AC2D0B"/>
    <w:rsid w:val="00AC4E53"/>
    <w:rsid w:val="00AD328D"/>
    <w:rsid w:val="00AD6383"/>
    <w:rsid w:val="00AE481E"/>
    <w:rsid w:val="00AE5AE6"/>
    <w:rsid w:val="00AF56D0"/>
    <w:rsid w:val="00AF6874"/>
    <w:rsid w:val="00B107CA"/>
    <w:rsid w:val="00B13F6B"/>
    <w:rsid w:val="00B21771"/>
    <w:rsid w:val="00B22BBA"/>
    <w:rsid w:val="00B23766"/>
    <w:rsid w:val="00B61547"/>
    <w:rsid w:val="00B62147"/>
    <w:rsid w:val="00B632B9"/>
    <w:rsid w:val="00B80BFB"/>
    <w:rsid w:val="00B819D1"/>
    <w:rsid w:val="00B90867"/>
    <w:rsid w:val="00BA1D3E"/>
    <w:rsid w:val="00BB113D"/>
    <w:rsid w:val="00BB4C33"/>
    <w:rsid w:val="00BB5088"/>
    <w:rsid w:val="00BC0542"/>
    <w:rsid w:val="00BC134F"/>
    <w:rsid w:val="00BC1439"/>
    <w:rsid w:val="00BC31D4"/>
    <w:rsid w:val="00BC418B"/>
    <w:rsid w:val="00BC7FB5"/>
    <w:rsid w:val="00BD370F"/>
    <w:rsid w:val="00BD40A8"/>
    <w:rsid w:val="00BD717C"/>
    <w:rsid w:val="00BE0DE2"/>
    <w:rsid w:val="00C03861"/>
    <w:rsid w:val="00C11BCC"/>
    <w:rsid w:val="00C15CA2"/>
    <w:rsid w:val="00C1697F"/>
    <w:rsid w:val="00C34A87"/>
    <w:rsid w:val="00C41278"/>
    <w:rsid w:val="00C439DF"/>
    <w:rsid w:val="00C65FD1"/>
    <w:rsid w:val="00C74E73"/>
    <w:rsid w:val="00C85889"/>
    <w:rsid w:val="00C91486"/>
    <w:rsid w:val="00CA12EA"/>
    <w:rsid w:val="00CA4156"/>
    <w:rsid w:val="00CA79A0"/>
    <w:rsid w:val="00CB1E64"/>
    <w:rsid w:val="00CB57C5"/>
    <w:rsid w:val="00CC5CDE"/>
    <w:rsid w:val="00CD2B2C"/>
    <w:rsid w:val="00CD2D13"/>
    <w:rsid w:val="00CD3315"/>
    <w:rsid w:val="00CD5975"/>
    <w:rsid w:val="00CE28C4"/>
    <w:rsid w:val="00CE373E"/>
    <w:rsid w:val="00CF0FE5"/>
    <w:rsid w:val="00D00ACF"/>
    <w:rsid w:val="00D068F8"/>
    <w:rsid w:val="00D109E0"/>
    <w:rsid w:val="00D114BE"/>
    <w:rsid w:val="00D13577"/>
    <w:rsid w:val="00D22E3E"/>
    <w:rsid w:val="00D237AD"/>
    <w:rsid w:val="00D30811"/>
    <w:rsid w:val="00D31AC4"/>
    <w:rsid w:val="00D32753"/>
    <w:rsid w:val="00D4721A"/>
    <w:rsid w:val="00D60EDF"/>
    <w:rsid w:val="00D72C37"/>
    <w:rsid w:val="00D7740C"/>
    <w:rsid w:val="00D80F8D"/>
    <w:rsid w:val="00D81BE8"/>
    <w:rsid w:val="00D8366E"/>
    <w:rsid w:val="00D84863"/>
    <w:rsid w:val="00D8672E"/>
    <w:rsid w:val="00D9608F"/>
    <w:rsid w:val="00D96ED3"/>
    <w:rsid w:val="00DA0D07"/>
    <w:rsid w:val="00DA1865"/>
    <w:rsid w:val="00DA7116"/>
    <w:rsid w:val="00DB29FA"/>
    <w:rsid w:val="00DC0F06"/>
    <w:rsid w:val="00DC7C07"/>
    <w:rsid w:val="00DD0EF8"/>
    <w:rsid w:val="00DF17C7"/>
    <w:rsid w:val="00DF211A"/>
    <w:rsid w:val="00DF3003"/>
    <w:rsid w:val="00E00901"/>
    <w:rsid w:val="00E01C4F"/>
    <w:rsid w:val="00E17D2B"/>
    <w:rsid w:val="00E30CA4"/>
    <w:rsid w:val="00E342C4"/>
    <w:rsid w:val="00E359A6"/>
    <w:rsid w:val="00E36276"/>
    <w:rsid w:val="00E41174"/>
    <w:rsid w:val="00E4190B"/>
    <w:rsid w:val="00E41C19"/>
    <w:rsid w:val="00E43C2A"/>
    <w:rsid w:val="00E51D96"/>
    <w:rsid w:val="00E64418"/>
    <w:rsid w:val="00E71B25"/>
    <w:rsid w:val="00E773ED"/>
    <w:rsid w:val="00E8394F"/>
    <w:rsid w:val="00E9687C"/>
    <w:rsid w:val="00EC164F"/>
    <w:rsid w:val="00EC70F4"/>
    <w:rsid w:val="00ED7E94"/>
    <w:rsid w:val="00EF36CD"/>
    <w:rsid w:val="00EF3E3E"/>
    <w:rsid w:val="00EF546E"/>
    <w:rsid w:val="00F02ACB"/>
    <w:rsid w:val="00F03151"/>
    <w:rsid w:val="00F12289"/>
    <w:rsid w:val="00F1263F"/>
    <w:rsid w:val="00F14511"/>
    <w:rsid w:val="00F20A4A"/>
    <w:rsid w:val="00F24F08"/>
    <w:rsid w:val="00F31D1F"/>
    <w:rsid w:val="00F352BB"/>
    <w:rsid w:val="00F37486"/>
    <w:rsid w:val="00F51ABD"/>
    <w:rsid w:val="00F53FAA"/>
    <w:rsid w:val="00F86CFC"/>
    <w:rsid w:val="00F9030D"/>
    <w:rsid w:val="00F97654"/>
    <w:rsid w:val="00FA3584"/>
    <w:rsid w:val="00FB1281"/>
    <w:rsid w:val="00FB1BA8"/>
    <w:rsid w:val="00FB2172"/>
    <w:rsid w:val="00FB26D0"/>
    <w:rsid w:val="00FB4F8B"/>
    <w:rsid w:val="00FC352D"/>
    <w:rsid w:val="00FD43D6"/>
    <w:rsid w:val="00FD4DAA"/>
    <w:rsid w:val="00FE0D8C"/>
    <w:rsid w:val="00FF2AE3"/>
    <w:rsid w:val="00FF4A73"/>
    <w:rsid w:val="00FF543C"/>
    <w:rsid w:val="03BA3A6E"/>
    <w:rsid w:val="05017CD9"/>
    <w:rsid w:val="07750942"/>
    <w:rsid w:val="15A82715"/>
    <w:rsid w:val="18D96D3D"/>
    <w:rsid w:val="1F623747"/>
    <w:rsid w:val="368E598F"/>
    <w:rsid w:val="3EBA1593"/>
    <w:rsid w:val="4A087F71"/>
    <w:rsid w:val="4DAD4066"/>
    <w:rsid w:val="50DD5106"/>
    <w:rsid w:val="53BA3D8D"/>
    <w:rsid w:val="633147EE"/>
    <w:rsid w:val="6E8E24E4"/>
    <w:rsid w:val="76934203"/>
    <w:rsid w:val="7B88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CBE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11</TotalTime>
  <Pages>83</Pages>
  <Words>5041</Words>
  <Characters>28739</Characters>
  <Application>Microsoft Macintosh Word</Application>
  <DocSecurity>0</DocSecurity>
  <Lines>239</Lines>
  <Paragraphs>67</Paragraphs>
  <ScaleCrop>false</ScaleCrop>
  <Company>浙江汇信科技有限公司</Company>
  <LinksUpToDate>false</LinksUpToDate>
  <CharactersWithSpaces>33713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850</cp:revision>
  <dcterms:created xsi:type="dcterms:W3CDTF">2016-05-23T01:53:00Z</dcterms:created>
  <dcterms:modified xsi:type="dcterms:W3CDTF">2016-09-19T06:25:00Z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