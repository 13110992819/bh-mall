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54AA53AE"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w:t>
      </w:r>
      <w:r w:rsidR="00715809">
        <w:rPr>
          <w:rFonts w:ascii="宋体" w:hAnsi="宋体" w:hint="eastAsia"/>
          <w:b/>
          <w:sz w:val="44"/>
          <w:szCs w:val="44"/>
        </w:rPr>
        <w:t>“用户模块</w:t>
      </w:r>
      <w:r>
        <w:rPr>
          <w:rFonts w:ascii="宋体" w:hAnsi="宋体" w:hint="eastAsia"/>
          <w:b/>
          <w:sz w:val="44"/>
          <w:szCs w:val="44"/>
        </w:rPr>
        <w:t>”接口文档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5990E633" w:rsidR="00966BDD" w:rsidRDefault="0044491F">
      <w:pPr>
        <w:pStyle w:val="1"/>
        <w:pageBreakBefore/>
        <w:spacing w:line="415" w:lineRule="auto"/>
        <w:ind w:left="0" w:firstLine="0"/>
        <w:rPr>
          <w:rFonts w:ascii="宋体" w:hAnsi="宋体"/>
          <w:sz w:val="32"/>
          <w:szCs w:val="32"/>
        </w:rPr>
      </w:pPr>
      <w:r>
        <w:rPr>
          <w:rFonts w:ascii="宋体" w:hAnsi="宋体" w:hint="eastAsia"/>
          <w:sz w:val="32"/>
          <w:szCs w:val="32"/>
        </w:rPr>
        <w:lastRenderedPageBreak/>
        <w:t>短信</w:t>
      </w:r>
      <w:r w:rsidR="00476115">
        <w:rPr>
          <w:rFonts w:ascii="宋体" w:hAnsi="宋体" w:hint="eastAsia"/>
          <w:sz w:val="32"/>
          <w:szCs w:val="32"/>
        </w:rPr>
        <w:t>接口</w:t>
      </w:r>
      <w:r w:rsidR="00BD2ADB">
        <w:rPr>
          <w:rFonts w:ascii="宋体" w:hAnsi="宋体" w:hint="eastAsia"/>
          <w:sz w:val="32"/>
          <w:szCs w:val="32"/>
        </w:rPr>
        <w:t>(ok)</w:t>
      </w:r>
    </w:p>
    <w:p w14:paraId="514726B0" w14:textId="60C8720F" w:rsidR="00630C79" w:rsidRDefault="00630C79" w:rsidP="00630C79">
      <w:pPr>
        <w:pStyle w:val="2"/>
        <w:rPr>
          <w:rFonts w:ascii="宋体" w:hAnsi="宋体"/>
          <w:sz w:val="28"/>
          <w:szCs w:val="28"/>
        </w:rPr>
      </w:pPr>
      <w:r>
        <w:rPr>
          <w:rFonts w:ascii="宋体" w:hAnsi="宋体" w:hint="eastAsia"/>
          <w:sz w:val="28"/>
          <w:szCs w:val="28"/>
        </w:rPr>
        <w:t>发送短信验证码</w:t>
      </w:r>
    </w:p>
    <w:p w14:paraId="31A409BA" w14:textId="77777777" w:rsidR="00630C79" w:rsidRDefault="00630C79" w:rsidP="00630C79">
      <w:pPr>
        <w:pStyle w:val="3"/>
        <w:rPr>
          <w:rFonts w:ascii="宋体" w:hAnsi="宋体"/>
          <w:sz w:val="21"/>
          <w:szCs w:val="21"/>
        </w:rPr>
      </w:pPr>
      <w:r>
        <w:rPr>
          <w:rFonts w:ascii="宋体" w:hAnsi="宋体" w:hint="eastAsia"/>
          <w:sz w:val="21"/>
          <w:szCs w:val="21"/>
        </w:rPr>
        <w:t>接口说明</w:t>
      </w:r>
    </w:p>
    <w:p w14:paraId="7D15EB99" w14:textId="4C93E736" w:rsidR="00630C79" w:rsidRDefault="00197518" w:rsidP="00197518">
      <w:pPr>
        <w:ind w:firstLineChars="200" w:firstLine="400"/>
        <w:rPr>
          <w:rFonts w:ascii="宋体" w:hAnsi="宋体"/>
          <w:b/>
          <w:sz w:val="20"/>
          <w:szCs w:val="20"/>
        </w:rPr>
      </w:pPr>
      <w:r>
        <w:rPr>
          <w:rFonts w:ascii="宋体" w:hAnsi="宋体" w:hint="eastAsia"/>
          <w:sz w:val="20"/>
          <w:szCs w:val="20"/>
        </w:rPr>
        <w:t>发送短信验证码</w:t>
      </w:r>
    </w:p>
    <w:p w14:paraId="4CFC5447" w14:textId="77777777" w:rsidR="00630C79" w:rsidRDefault="00630C79" w:rsidP="00630C7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30C79" w14:paraId="60D881B1"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39FFD6" w14:textId="77777777" w:rsidR="00630C79" w:rsidRDefault="00630C79"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878A0" w14:textId="77777777" w:rsidR="00630C79" w:rsidRDefault="00630C79" w:rsidP="00BC08E2">
            <w:pPr>
              <w:spacing w:line="240" w:lineRule="auto"/>
              <w:rPr>
                <w:rFonts w:ascii="宋体" w:hAnsi="宋体" w:cs="Arial"/>
                <w:sz w:val="20"/>
                <w:szCs w:val="20"/>
              </w:rPr>
            </w:pPr>
            <w:r>
              <w:rPr>
                <w:rFonts w:ascii="宋体" w:hAnsi="宋体" w:cs="Arial"/>
                <w:sz w:val="20"/>
                <w:szCs w:val="20"/>
              </w:rPr>
              <w:t>http://IP:端口/项目部署名/api</w:t>
            </w:r>
          </w:p>
        </w:tc>
      </w:tr>
      <w:tr w:rsidR="00630C79" w14:paraId="1BC82A4E"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F44EE5" w14:textId="77777777" w:rsidR="00630C79" w:rsidRDefault="00630C79"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83A119" w14:textId="77777777" w:rsidR="00630C79" w:rsidRDefault="00630C79" w:rsidP="00BC08E2">
            <w:pPr>
              <w:spacing w:line="240" w:lineRule="auto"/>
              <w:rPr>
                <w:rFonts w:ascii="宋体" w:hAnsi="宋体" w:cs="Arial"/>
                <w:sz w:val="20"/>
                <w:szCs w:val="20"/>
              </w:rPr>
            </w:pPr>
            <w:r>
              <w:rPr>
                <w:rFonts w:ascii="宋体" w:hAnsi="宋体" w:cs="Arial"/>
                <w:sz w:val="20"/>
                <w:szCs w:val="20"/>
              </w:rPr>
              <w:t>POST</w:t>
            </w:r>
          </w:p>
        </w:tc>
      </w:tr>
      <w:tr w:rsidR="00630C79" w14:paraId="31314CF1"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BAD4D" w14:textId="77777777" w:rsidR="00630C79" w:rsidRDefault="00630C79"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04614E" w14:textId="77777777" w:rsidR="00630C79" w:rsidRPr="00924861" w:rsidRDefault="00630C79" w:rsidP="00BC08E2">
            <w:pPr>
              <w:spacing w:line="240" w:lineRule="auto"/>
              <w:rPr>
                <w:rFonts w:ascii="宋体" w:hAnsi="宋体" w:cs="Consolas"/>
                <w:b/>
                <w:bCs/>
                <w:sz w:val="20"/>
                <w:szCs w:val="20"/>
              </w:rPr>
            </w:pPr>
            <w:r w:rsidRPr="00924861">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315AA41" w14:textId="1699E146" w:rsidR="00630C79" w:rsidRPr="00924861" w:rsidRDefault="00924861" w:rsidP="00BC08E2">
            <w:pPr>
              <w:spacing w:line="240" w:lineRule="auto"/>
              <w:rPr>
                <w:rFonts w:ascii="宋体" w:hAnsi="宋体" w:cs="Consolas"/>
                <w:b/>
                <w:bCs/>
                <w:sz w:val="20"/>
                <w:szCs w:val="20"/>
              </w:rPr>
            </w:pPr>
            <w:r w:rsidRPr="00924861">
              <w:rPr>
                <w:rFonts w:ascii="宋体" w:hAnsi="宋体" w:cs="Consolas"/>
                <w:b/>
                <w:bCs/>
                <w:sz w:val="20"/>
                <w:szCs w:val="20"/>
              </w:rPr>
              <w:t>805904</w:t>
            </w:r>
          </w:p>
        </w:tc>
      </w:tr>
      <w:tr w:rsidR="00630C79" w14:paraId="6A6D574D"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4B618C45" w14:textId="77777777" w:rsidR="00630C79" w:rsidRDefault="00630C79"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4F2148" w14:textId="77777777" w:rsidR="00630C79" w:rsidRDefault="00630C79"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BCCEC8" w14:textId="77777777" w:rsidR="00630C79" w:rsidRDefault="00630C79" w:rsidP="00BC08E2">
            <w:pPr>
              <w:spacing w:line="240" w:lineRule="auto"/>
              <w:rPr>
                <w:rFonts w:ascii="宋体" w:hAnsi="宋体" w:cs="Consolas"/>
                <w:b/>
                <w:bCs/>
                <w:sz w:val="20"/>
                <w:szCs w:val="20"/>
              </w:rPr>
            </w:pPr>
            <w:r>
              <w:rPr>
                <w:rFonts w:ascii="宋体" w:hAnsi="宋体" w:cs="Consolas" w:hint="eastAsia"/>
                <w:b/>
                <w:bCs/>
                <w:sz w:val="20"/>
                <w:szCs w:val="20"/>
              </w:rPr>
              <w:t>{</w:t>
            </w:r>
          </w:p>
          <w:p w14:paraId="7C557970" w14:textId="785FA4BF"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"mobile":"</w:t>
            </w:r>
            <w:r w:rsidR="00762C45">
              <w:rPr>
                <w:rFonts w:ascii="宋体" w:hAnsi="宋体" w:cs="Consolas" w:hint="eastAsia"/>
                <w:b/>
                <w:bCs/>
                <w:sz w:val="20"/>
                <w:szCs w:val="20"/>
              </w:rPr>
              <w:t>18767101909</w:t>
            </w:r>
            <w:r>
              <w:rPr>
                <w:rFonts w:ascii="宋体" w:hAnsi="宋体" w:cs="Consolas" w:hint="eastAsia"/>
                <w:b/>
                <w:bCs/>
                <w:sz w:val="20"/>
                <w:szCs w:val="20"/>
              </w:rPr>
              <w:t>",</w:t>
            </w:r>
          </w:p>
          <w:p w14:paraId="7238EAFC" w14:textId="55708809" w:rsidR="0088584E" w:rsidRDefault="0088584E" w:rsidP="0088584E">
            <w:pPr>
              <w:spacing w:line="240" w:lineRule="auto"/>
              <w:ind w:firstLine="440"/>
              <w:rPr>
                <w:rFonts w:ascii="宋体" w:hAnsi="宋体" w:cs="Consolas"/>
                <w:b/>
                <w:bCs/>
                <w:sz w:val="20"/>
                <w:szCs w:val="20"/>
              </w:rPr>
            </w:pPr>
            <w:r>
              <w:rPr>
                <w:rFonts w:ascii="宋体" w:hAnsi="宋体" w:cs="Consolas" w:hint="eastAsia"/>
                <w:b/>
                <w:bCs/>
                <w:sz w:val="20"/>
                <w:szCs w:val="20"/>
              </w:rPr>
              <w:t>"bizType":"</w:t>
            </w:r>
            <w:r w:rsidR="00EF28D0">
              <w:rPr>
                <w:rFonts w:ascii="宋体" w:hAnsi="宋体" w:cs="Arial" w:hint="eastAsia"/>
                <w:sz w:val="20"/>
                <w:szCs w:val="20"/>
              </w:rPr>
              <w:t>805041</w:t>
            </w:r>
            <w:r>
              <w:rPr>
                <w:rFonts w:ascii="宋体" w:hAnsi="宋体" w:cs="Consolas" w:hint="eastAsia"/>
                <w:b/>
                <w:bCs/>
                <w:sz w:val="20"/>
                <w:szCs w:val="20"/>
              </w:rPr>
              <w:t>",</w:t>
            </w:r>
          </w:p>
          <w:p w14:paraId="7620B306" w14:textId="77777777"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5F80D867" w14:textId="13048701" w:rsidR="00630C79" w:rsidRDefault="00630C79" w:rsidP="00BC08E2">
            <w:pPr>
              <w:spacing w:line="240" w:lineRule="auto"/>
              <w:ind w:firstLine="440"/>
              <w:rPr>
                <w:rFonts w:ascii="宋体" w:hAnsi="宋体" w:cs="Consolas"/>
                <w:b/>
                <w:bCs/>
                <w:sz w:val="20"/>
                <w:szCs w:val="20"/>
              </w:rPr>
            </w:pPr>
            <w:r>
              <w:rPr>
                <w:rFonts w:ascii="宋体" w:hAnsi="宋体" w:cs="Consolas" w:hint="eastAsia"/>
                <w:b/>
                <w:bCs/>
                <w:sz w:val="20"/>
                <w:szCs w:val="20"/>
              </w:rPr>
              <w:t>"systemCode":"</w:t>
            </w:r>
            <w:r w:rsidR="00F54672">
              <w:rPr>
                <w:rFonts w:hint="eastAsia"/>
              </w:rPr>
              <w:t>1</w:t>
            </w:r>
            <w:r>
              <w:rPr>
                <w:rFonts w:ascii="宋体" w:hAnsi="宋体" w:cs="Consolas" w:hint="eastAsia"/>
                <w:b/>
                <w:bCs/>
                <w:sz w:val="20"/>
                <w:szCs w:val="20"/>
              </w:rPr>
              <w:t>"</w:t>
            </w:r>
          </w:p>
          <w:p w14:paraId="6CFABE8F" w14:textId="77777777" w:rsidR="00630C79" w:rsidRDefault="00630C79" w:rsidP="00BC08E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630C79" w14:paraId="5C864E9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BB1FC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BF0A55"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FC2E3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示例</w:t>
            </w:r>
          </w:p>
        </w:tc>
      </w:tr>
      <w:tr w:rsidR="00630C79" w14:paraId="54A70072"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8304A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68563ACE"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4F1ADD42" w14:textId="77777777" w:rsidR="00630C79" w:rsidRDefault="00630C79" w:rsidP="00BC08E2">
            <w:pPr>
              <w:spacing w:line="240" w:lineRule="auto"/>
              <w:rPr>
                <w:rFonts w:ascii="宋体" w:hAnsi="宋体" w:cs="Consolas"/>
                <w:b/>
                <w:bCs/>
                <w:sz w:val="20"/>
                <w:szCs w:val="20"/>
              </w:rPr>
            </w:pPr>
            <w:r>
              <w:rPr>
                <w:rFonts w:ascii="宋体" w:hAnsi="宋体" w:cs="Consolas"/>
                <w:b/>
                <w:bCs/>
                <w:sz w:val="20"/>
                <w:szCs w:val="20"/>
              </w:rPr>
              <w:t>15715811326</w:t>
            </w:r>
          </w:p>
        </w:tc>
      </w:tr>
      <w:tr w:rsidR="003F5A15" w14:paraId="5E7CCC5D"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913F1E" w14:textId="58AD7C2F" w:rsidR="003F5A15" w:rsidRDefault="003F5A15" w:rsidP="00BC08E2">
            <w:pPr>
              <w:spacing w:line="240" w:lineRule="auto"/>
              <w:rPr>
                <w:rFonts w:ascii="宋体" w:hAnsi="宋体" w:cs="宋体"/>
                <w:sz w:val="20"/>
                <w:szCs w:val="20"/>
              </w:rPr>
            </w:pPr>
            <w:r>
              <w:rPr>
                <w:rFonts w:ascii="宋体" w:hAnsi="宋体" w:cs="Consolas" w:hint="eastAsia"/>
                <w:b/>
                <w:bCs/>
                <w:sz w:val="20"/>
                <w:szCs w:val="20"/>
              </w:rPr>
              <w:t>bizType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2F4495" w14:textId="1E714DC5" w:rsidR="003F5A15" w:rsidRDefault="003F5A15" w:rsidP="00BC08E2">
            <w:pPr>
              <w:spacing w:line="240" w:lineRule="auto"/>
              <w:rPr>
                <w:rFonts w:ascii="宋体" w:hAnsi="宋体" w:cs="宋体"/>
                <w:sz w:val="20"/>
                <w:szCs w:val="20"/>
              </w:rPr>
            </w:pPr>
            <w:r>
              <w:rPr>
                <w:rFonts w:ascii="宋体" w:hAnsi="宋体" w:cs="宋体" w:hint="eastAsia"/>
                <w:sz w:val="20"/>
                <w:szCs w:val="20"/>
              </w:rPr>
              <w:t>业务类型</w:t>
            </w:r>
          </w:p>
        </w:tc>
        <w:tc>
          <w:tcPr>
            <w:tcW w:w="5379" w:type="dxa"/>
            <w:tcBorders>
              <w:top w:val="single" w:sz="4" w:space="0" w:color="auto"/>
              <w:left w:val="nil"/>
              <w:bottom w:val="single" w:sz="4" w:space="0" w:color="auto"/>
              <w:right w:val="single" w:sz="4" w:space="0" w:color="auto"/>
            </w:tcBorders>
            <w:vAlign w:val="bottom"/>
          </w:tcPr>
          <w:p w14:paraId="0166C413" w14:textId="466FDC18" w:rsidR="003F5A15" w:rsidRDefault="003F5A15" w:rsidP="00BC08E2">
            <w:pPr>
              <w:spacing w:line="240" w:lineRule="auto"/>
              <w:rPr>
                <w:rFonts w:ascii="宋体" w:hAnsi="宋体" w:cs="Consolas"/>
                <w:b/>
                <w:bCs/>
                <w:sz w:val="20"/>
                <w:szCs w:val="20"/>
              </w:rPr>
            </w:pPr>
            <w:r>
              <w:rPr>
                <w:rFonts w:ascii="宋体" w:hAnsi="宋体" w:cs="Consolas" w:hint="eastAsia"/>
                <w:b/>
                <w:bCs/>
                <w:sz w:val="20"/>
                <w:szCs w:val="20"/>
              </w:rPr>
              <w:t>需</w:t>
            </w:r>
            <w:r w:rsidR="00B95DFD">
              <w:rPr>
                <w:rFonts w:ascii="宋体" w:hAnsi="宋体" w:cs="Consolas" w:hint="eastAsia"/>
                <w:b/>
                <w:bCs/>
                <w:sz w:val="20"/>
                <w:szCs w:val="20"/>
              </w:rPr>
              <w:t>验证</w:t>
            </w:r>
            <w:r>
              <w:rPr>
                <w:rFonts w:ascii="宋体" w:hAnsi="宋体" w:cs="Consolas" w:hint="eastAsia"/>
                <w:b/>
                <w:bCs/>
                <w:sz w:val="20"/>
                <w:szCs w:val="20"/>
              </w:rPr>
              <w:t>短信验证码接口号</w:t>
            </w:r>
            <w:r w:rsidR="00F0140C">
              <w:rPr>
                <w:rFonts w:ascii="宋体" w:hAnsi="宋体" w:cs="Consolas" w:hint="eastAsia"/>
                <w:b/>
                <w:bCs/>
                <w:sz w:val="20"/>
                <w:szCs w:val="20"/>
              </w:rPr>
              <w:t>，比如注册接口功能号</w:t>
            </w:r>
            <w:r w:rsidR="00FD6F83">
              <w:rPr>
                <w:rFonts w:ascii="宋体" w:hAnsi="宋体" w:cs="Consolas" w:hint="eastAsia"/>
                <w:b/>
                <w:bCs/>
                <w:sz w:val="20"/>
                <w:szCs w:val="20"/>
              </w:rPr>
              <w:t xml:space="preserve"> </w:t>
            </w:r>
            <w:r w:rsidR="00FD6F83">
              <w:rPr>
                <w:rFonts w:ascii="宋体" w:hAnsi="宋体" w:cs="Arial" w:hint="eastAsia"/>
                <w:sz w:val="20"/>
                <w:szCs w:val="20"/>
              </w:rPr>
              <w:t>805041</w:t>
            </w:r>
          </w:p>
        </w:tc>
      </w:tr>
      <w:tr w:rsidR="00630C79" w14:paraId="17A773F7"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C8FC98" w14:textId="77777777" w:rsidR="00630C79" w:rsidRDefault="00630C79" w:rsidP="00BC08E2">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8F0B44"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4CB00472" w14:textId="77777777" w:rsidR="00630C79" w:rsidRDefault="00630C79" w:rsidP="00BC08E2">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630C79" w14:paraId="2FA7190D"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E188973" w14:textId="77777777" w:rsidR="00630C79" w:rsidRDefault="00630C79" w:rsidP="00BC08E2">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5E5DB586"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C09D116" w14:textId="77777777" w:rsidR="00630C79" w:rsidRDefault="00630C79" w:rsidP="00BC08E2">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3878DC51" w14:textId="77777777" w:rsidR="00630C79" w:rsidRDefault="00630C79" w:rsidP="00630C79">
      <w:pPr>
        <w:pStyle w:val="3"/>
        <w:rPr>
          <w:rFonts w:ascii="宋体" w:hAnsi="宋体"/>
          <w:sz w:val="21"/>
          <w:szCs w:val="21"/>
        </w:rPr>
      </w:pPr>
      <w:r>
        <w:rPr>
          <w:rFonts w:ascii="宋体" w:hAnsi="宋体" w:hint="eastAsia"/>
          <w:sz w:val="21"/>
          <w:szCs w:val="21"/>
        </w:rPr>
        <w:t>Response体</w:t>
      </w:r>
    </w:p>
    <w:p w14:paraId="0FA8EC0A" w14:textId="77777777" w:rsidR="00630C79" w:rsidRDefault="00630C79" w:rsidP="00630C79">
      <w:pPr>
        <w:rPr>
          <w:rFonts w:ascii="宋体" w:hAnsi="宋体" w:cs="Consolas"/>
          <w:b/>
          <w:bCs/>
          <w:sz w:val="20"/>
          <w:szCs w:val="20"/>
        </w:rPr>
      </w:pPr>
      <w:r>
        <w:rPr>
          <w:rFonts w:ascii="宋体" w:hAnsi="宋体" w:cs="Consolas"/>
          <w:b/>
          <w:bCs/>
          <w:sz w:val="20"/>
          <w:szCs w:val="20"/>
        </w:rPr>
        <w:t>{</w:t>
      </w:r>
    </w:p>
    <w:p w14:paraId="5E740297"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"errorCode": "0",</w:t>
      </w:r>
    </w:p>
    <w:p w14:paraId="23943539" w14:textId="77777777" w:rsidR="00630C79" w:rsidRDefault="00630C79" w:rsidP="00630C79">
      <w:pPr>
        <w:rPr>
          <w:rFonts w:ascii="宋体" w:hAnsi="宋体" w:cs="Consolas"/>
          <w:b/>
          <w:bCs/>
          <w:sz w:val="20"/>
          <w:szCs w:val="20"/>
        </w:rPr>
      </w:pPr>
      <w:r>
        <w:rPr>
          <w:rFonts w:ascii="宋体" w:hAnsi="宋体" w:cs="Consolas" w:hint="eastAsia"/>
          <w:b/>
          <w:bCs/>
          <w:sz w:val="20"/>
          <w:szCs w:val="20"/>
        </w:rPr>
        <w:t xml:space="preserve">    "errorInfo": "成功",</w:t>
      </w:r>
    </w:p>
    <w:p w14:paraId="07CA816F"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"data": {</w:t>
      </w:r>
    </w:p>
    <w:p w14:paraId="7ED43BDD"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"isSuccess": true</w:t>
      </w:r>
    </w:p>
    <w:p w14:paraId="2F09847F" w14:textId="77777777" w:rsidR="00630C79" w:rsidRDefault="00630C79" w:rsidP="00630C79">
      <w:pPr>
        <w:rPr>
          <w:rFonts w:ascii="宋体" w:hAnsi="宋体" w:cs="Consolas"/>
          <w:b/>
          <w:bCs/>
          <w:sz w:val="20"/>
          <w:szCs w:val="20"/>
        </w:rPr>
      </w:pPr>
      <w:r>
        <w:rPr>
          <w:rFonts w:ascii="宋体" w:hAnsi="宋体" w:cs="Consolas"/>
          <w:b/>
          <w:bCs/>
          <w:sz w:val="20"/>
          <w:szCs w:val="20"/>
        </w:rPr>
        <w:t xml:space="preserve">    }</w:t>
      </w:r>
    </w:p>
    <w:p w14:paraId="1B2CD5AE" w14:textId="77777777" w:rsidR="00630C79" w:rsidRDefault="00630C79" w:rsidP="00630C7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30C79" w14:paraId="6BC33852"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0E2A03"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6E789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1578AB"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示例</w:t>
            </w:r>
          </w:p>
        </w:tc>
      </w:tr>
      <w:tr w:rsidR="00630C79" w14:paraId="13D1698E"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3B5499E6"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A0ECFD"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076FC"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30C79" w14:paraId="5356A5B3"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63CB356A"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CD12A1"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506C4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630C79" w14:paraId="60F241CD"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3E1FAFED"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ACE027" w14:textId="77777777" w:rsidR="00630C79" w:rsidRDefault="00630C79"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2015D4" w14:textId="77777777" w:rsidR="00630C79" w:rsidRDefault="00630C79" w:rsidP="00BC08E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439AA4F" w14:textId="59DE02B9" w:rsidR="002433CF" w:rsidRPr="002433CF" w:rsidRDefault="002755A6" w:rsidP="002433CF">
      <w:pPr>
        <w:pStyle w:val="2"/>
        <w:numPr>
          <w:ilvl w:val="1"/>
          <w:numId w:val="9"/>
        </w:numPr>
        <w:rPr>
          <w:rFonts w:ascii="宋体" w:hAnsi="宋体"/>
          <w:sz w:val="28"/>
          <w:szCs w:val="28"/>
        </w:rPr>
      </w:pPr>
      <w:r>
        <w:rPr>
          <w:rFonts w:ascii="宋体" w:hAnsi="宋体" w:hint="eastAsia"/>
          <w:sz w:val="28"/>
          <w:szCs w:val="28"/>
        </w:rPr>
        <w:t>发送短信内容(供其他biz调用)</w:t>
      </w:r>
    </w:p>
    <w:p w14:paraId="734761E7" w14:textId="77777777" w:rsidR="002433CF" w:rsidRDefault="002433CF" w:rsidP="002433CF">
      <w:pPr>
        <w:pStyle w:val="3"/>
        <w:rPr>
          <w:rFonts w:ascii="宋体" w:hAnsi="宋体"/>
          <w:sz w:val="21"/>
          <w:szCs w:val="21"/>
        </w:rPr>
      </w:pPr>
      <w:r>
        <w:rPr>
          <w:rFonts w:ascii="宋体" w:hAnsi="宋体" w:hint="eastAsia"/>
          <w:sz w:val="21"/>
          <w:szCs w:val="21"/>
        </w:rPr>
        <w:t>接口说明</w:t>
      </w:r>
    </w:p>
    <w:p w14:paraId="1483C685" w14:textId="7FD0BBCF" w:rsidR="002433CF" w:rsidRDefault="00A136CD" w:rsidP="002433CF">
      <w:pPr>
        <w:ind w:firstLineChars="200" w:firstLine="400"/>
        <w:rPr>
          <w:rFonts w:ascii="宋体" w:hAnsi="宋体"/>
          <w:b/>
          <w:sz w:val="20"/>
          <w:szCs w:val="20"/>
        </w:rPr>
      </w:pPr>
      <w:r>
        <w:rPr>
          <w:rFonts w:ascii="宋体" w:hAnsi="宋体" w:hint="eastAsia"/>
          <w:sz w:val="20"/>
          <w:szCs w:val="20"/>
        </w:rPr>
        <w:t>发送短信内容</w:t>
      </w:r>
    </w:p>
    <w:p w14:paraId="1E638980" w14:textId="77777777" w:rsidR="002433CF" w:rsidRDefault="002433CF" w:rsidP="002433C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2433CF" w14:paraId="29BC519C"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B9EBB47" w14:textId="77777777" w:rsidR="002433CF" w:rsidRDefault="002433CF"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839372" w14:textId="77777777" w:rsidR="002433CF" w:rsidRDefault="002433CF" w:rsidP="00BC08E2">
            <w:pPr>
              <w:spacing w:line="240" w:lineRule="auto"/>
              <w:rPr>
                <w:rFonts w:ascii="宋体" w:hAnsi="宋体" w:cs="Arial"/>
                <w:sz w:val="20"/>
                <w:szCs w:val="20"/>
              </w:rPr>
            </w:pPr>
            <w:r>
              <w:rPr>
                <w:rFonts w:ascii="宋体" w:hAnsi="宋体" w:cs="Arial"/>
                <w:sz w:val="20"/>
                <w:szCs w:val="20"/>
              </w:rPr>
              <w:t>http://IP:端口/项目部署名/api</w:t>
            </w:r>
          </w:p>
        </w:tc>
      </w:tr>
      <w:tr w:rsidR="002433CF" w14:paraId="2155464D"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93954E" w14:textId="77777777" w:rsidR="002433CF" w:rsidRDefault="002433C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39DB1" w14:textId="77777777" w:rsidR="002433CF" w:rsidRDefault="002433CF" w:rsidP="00BC08E2">
            <w:pPr>
              <w:spacing w:line="240" w:lineRule="auto"/>
              <w:rPr>
                <w:rFonts w:ascii="宋体" w:hAnsi="宋体" w:cs="Arial"/>
                <w:sz w:val="20"/>
                <w:szCs w:val="20"/>
              </w:rPr>
            </w:pPr>
            <w:r>
              <w:rPr>
                <w:rFonts w:ascii="宋体" w:hAnsi="宋体" w:cs="Arial"/>
                <w:sz w:val="20"/>
                <w:szCs w:val="20"/>
              </w:rPr>
              <w:t>POST</w:t>
            </w:r>
          </w:p>
        </w:tc>
      </w:tr>
      <w:tr w:rsidR="002433CF" w14:paraId="40B56E81"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76B7E3" w14:textId="77777777" w:rsidR="002433CF" w:rsidRDefault="002433C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7956FB" w14:textId="77777777" w:rsidR="002433CF" w:rsidRPr="00924861" w:rsidRDefault="002433CF" w:rsidP="00BC08E2">
            <w:pPr>
              <w:spacing w:line="240" w:lineRule="auto"/>
              <w:rPr>
                <w:rFonts w:ascii="宋体" w:hAnsi="宋体" w:cs="Consolas"/>
                <w:b/>
                <w:bCs/>
                <w:sz w:val="20"/>
                <w:szCs w:val="20"/>
              </w:rPr>
            </w:pPr>
            <w:r w:rsidRPr="00924861">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20ABB05" w14:textId="1CA1CA98" w:rsidR="002433CF" w:rsidRPr="00924861" w:rsidRDefault="002433CF" w:rsidP="00BC08E2">
            <w:pPr>
              <w:spacing w:line="240" w:lineRule="auto"/>
              <w:rPr>
                <w:rFonts w:ascii="宋体" w:hAnsi="宋体" w:cs="Consolas"/>
                <w:b/>
                <w:bCs/>
                <w:sz w:val="20"/>
                <w:szCs w:val="20"/>
              </w:rPr>
            </w:pPr>
            <w:r w:rsidRPr="00924861">
              <w:rPr>
                <w:rFonts w:ascii="宋体" w:hAnsi="宋体" w:cs="Consolas"/>
                <w:b/>
                <w:bCs/>
                <w:sz w:val="20"/>
                <w:szCs w:val="20"/>
              </w:rPr>
              <w:t>80590</w:t>
            </w:r>
            <w:r w:rsidR="00713BB3">
              <w:rPr>
                <w:rFonts w:ascii="宋体" w:hAnsi="宋体" w:cs="Consolas" w:hint="eastAsia"/>
                <w:b/>
                <w:bCs/>
                <w:sz w:val="20"/>
                <w:szCs w:val="20"/>
              </w:rPr>
              <w:t>5</w:t>
            </w:r>
          </w:p>
        </w:tc>
      </w:tr>
      <w:tr w:rsidR="002433CF" w14:paraId="5C468F75"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B5D33D7" w14:textId="77777777" w:rsidR="002433CF" w:rsidRDefault="002433CF"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9A84F1" w14:textId="77777777" w:rsidR="002433CF" w:rsidRDefault="002433CF"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EAD01D" w14:textId="77777777" w:rsidR="002433CF" w:rsidRDefault="002433CF" w:rsidP="00BC08E2">
            <w:pPr>
              <w:spacing w:line="240" w:lineRule="auto"/>
              <w:rPr>
                <w:rFonts w:ascii="宋体" w:hAnsi="宋体" w:cs="Consolas"/>
                <w:b/>
                <w:bCs/>
                <w:sz w:val="20"/>
                <w:szCs w:val="20"/>
              </w:rPr>
            </w:pPr>
            <w:r>
              <w:rPr>
                <w:rFonts w:ascii="宋体" w:hAnsi="宋体" w:cs="Consolas" w:hint="eastAsia"/>
                <w:b/>
                <w:bCs/>
                <w:sz w:val="20"/>
                <w:szCs w:val="20"/>
              </w:rPr>
              <w:t>{</w:t>
            </w:r>
          </w:p>
          <w:p w14:paraId="1E3EDC14" w14:textId="0E0562A6" w:rsidR="002433CF" w:rsidRDefault="002433CF" w:rsidP="00BC08E2">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tokenId</w:t>
            </w:r>
            <w:r>
              <w:rPr>
                <w:rFonts w:ascii="宋体" w:hAnsi="宋体" w:cs="Consolas" w:hint="eastAsia"/>
                <w:b/>
                <w:bCs/>
                <w:sz w:val="20"/>
                <w:szCs w:val="20"/>
              </w:rPr>
              <w:t>":"</w:t>
            </w:r>
            <w:r>
              <w:t xml:space="preserve"> </w:t>
            </w:r>
            <w:r>
              <w:rPr>
                <w:rFonts w:ascii="宋体" w:hAnsi="宋体" w:cs="Consolas" w:hint="eastAsia"/>
                <w:b/>
                <w:bCs/>
                <w:sz w:val="20"/>
                <w:szCs w:val="20"/>
              </w:rPr>
              <w:t>18767101909",</w:t>
            </w:r>
          </w:p>
          <w:p w14:paraId="6C8DA256" w14:textId="513F610F" w:rsidR="002433CF" w:rsidRDefault="002433CF" w:rsidP="00BC08E2">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ownerId</w:t>
            </w:r>
            <w:r>
              <w:rPr>
                <w:rFonts w:ascii="宋体" w:hAnsi="宋体" w:cs="Consolas" w:hint="eastAsia"/>
                <w:b/>
                <w:bCs/>
                <w:sz w:val="20"/>
                <w:szCs w:val="20"/>
              </w:rPr>
              <w:t>":"</w:t>
            </w:r>
            <w:r>
              <w:rPr>
                <w:rFonts w:ascii="宋体" w:hAnsi="宋体" w:cs="Arial" w:hint="eastAsia"/>
                <w:sz w:val="20"/>
                <w:szCs w:val="20"/>
              </w:rPr>
              <w:t>805041</w:t>
            </w:r>
            <w:r>
              <w:rPr>
                <w:rFonts w:ascii="宋体" w:hAnsi="宋体" w:cs="Consolas" w:hint="eastAsia"/>
                <w:b/>
                <w:bCs/>
                <w:sz w:val="20"/>
                <w:szCs w:val="20"/>
              </w:rPr>
              <w:t>",</w:t>
            </w:r>
          </w:p>
          <w:p w14:paraId="722E50F4" w14:textId="4ABCB022" w:rsidR="002433CF" w:rsidRDefault="002433CF" w:rsidP="00717A98">
            <w:pPr>
              <w:spacing w:line="240" w:lineRule="auto"/>
              <w:ind w:firstLine="440"/>
              <w:rPr>
                <w:rFonts w:ascii="宋体" w:hAnsi="宋体" w:cs="Consolas"/>
                <w:b/>
                <w:bCs/>
                <w:sz w:val="20"/>
                <w:szCs w:val="20"/>
              </w:rPr>
            </w:pPr>
            <w:r>
              <w:rPr>
                <w:rFonts w:ascii="宋体" w:hAnsi="宋体" w:cs="Consolas" w:hint="eastAsia"/>
                <w:b/>
                <w:bCs/>
                <w:sz w:val="20"/>
                <w:szCs w:val="20"/>
              </w:rPr>
              <w:t>"</w:t>
            </w:r>
            <w:r w:rsidR="00717A98">
              <w:rPr>
                <w:rFonts w:ascii="宋体" w:hAnsi="宋体" w:cs="Consolas" w:hint="eastAsia"/>
                <w:b/>
                <w:bCs/>
                <w:sz w:val="20"/>
                <w:szCs w:val="20"/>
              </w:rPr>
              <w:t>content</w:t>
            </w:r>
            <w:r>
              <w:rPr>
                <w:rFonts w:ascii="宋体" w:hAnsi="宋体" w:cs="Consolas" w:hint="eastAsia"/>
                <w:b/>
                <w:bCs/>
                <w:sz w:val="20"/>
                <w:szCs w:val="20"/>
              </w:rPr>
              <w:t>":"f1"</w:t>
            </w:r>
          </w:p>
          <w:p w14:paraId="75E48EC8" w14:textId="77777777" w:rsidR="002433CF" w:rsidRDefault="002433CF" w:rsidP="00BC08E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2433CF" w14:paraId="7B3C7F75"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FA5EA3"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D529B"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26D169"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示例</w:t>
            </w:r>
          </w:p>
        </w:tc>
      </w:tr>
      <w:tr w:rsidR="002433CF" w14:paraId="49AD81FB"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F2B54C" w14:textId="6988197C"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tokenId</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C21FFF3" w14:textId="1F023B0E" w:rsidR="002433CF" w:rsidRDefault="00717A98" w:rsidP="00BC08E2">
            <w:pPr>
              <w:spacing w:line="240" w:lineRule="auto"/>
              <w:rPr>
                <w:rFonts w:ascii="宋体" w:hAnsi="宋体" w:cs="宋体"/>
                <w:sz w:val="20"/>
                <w:szCs w:val="20"/>
              </w:rPr>
            </w:pPr>
            <w:r>
              <w:rPr>
                <w:rFonts w:ascii="宋体" w:hAnsi="宋体" w:cs="宋体" w:hint="eastAsia"/>
                <w:sz w:val="20"/>
                <w:szCs w:val="20"/>
              </w:rPr>
              <w:t>令牌</w:t>
            </w:r>
          </w:p>
        </w:tc>
        <w:tc>
          <w:tcPr>
            <w:tcW w:w="5379" w:type="dxa"/>
            <w:tcBorders>
              <w:top w:val="single" w:sz="4" w:space="0" w:color="auto"/>
              <w:left w:val="nil"/>
              <w:bottom w:val="single" w:sz="4" w:space="0" w:color="auto"/>
              <w:right w:val="single" w:sz="4" w:space="0" w:color="auto"/>
            </w:tcBorders>
            <w:vAlign w:val="bottom"/>
          </w:tcPr>
          <w:p w14:paraId="2F64D0DD" w14:textId="3A3F732F" w:rsidR="002433CF" w:rsidRDefault="00717A98" w:rsidP="00BC08E2">
            <w:pPr>
              <w:spacing w:line="240" w:lineRule="auto"/>
              <w:rPr>
                <w:rFonts w:ascii="宋体" w:hAnsi="宋体" w:cs="Consolas"/>
                <w:b/>
                <w:bCs/>
                <w:sz w:val="20"/>
                <w:szCs w:val="20"/>
              </w:rPr>
            </w:pPr>
            <w:r>
              <w:rPr>
                <w:rFonts w:ascii="宋体" w:hAnsi="宋体" w:cs="Consolas" w:hint="eastAsia"/>
                <w:b/>
                <w:bCs/>
                <w:sz w:val="20"/>
                <w:szCs w:val="20"/>
              </w:rPr>
              <w:t>同userId</w:t>
            </w:r>
          </w:p>
        </w:tc>
      </w:tr>
      <w:tr w:rsidR="002433CF" w14:paraId="0D405492"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604FE7" w14:textId="7045EC4B"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ownerId</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E622F7" w14:textId="0DE80D97" w:rsidR="002433CF" w:rsidRDefault="00717A98" w:rsidP="00BC08E2">
            <w:pPr>
              <w:spacing w:line="240" w:lineRule="auto"/>
              <w:rPr>
                <w:rFonts w:ascii="宋体" w:hAnsi="宋体" w:cs="宋体"/>
                <w:sz w:val="20"/>
                <w:szCs w:val="20"/>
              </w:rPr>
            </w:pPr>
            <w:r>
              <w:rPr>
                <w:rFonts w:ascii="宋体" w:hAnsi="宋体" w:cs="宋体" w:hint="eastAsia"/>
                <w:sz w:val="20"/>
                <w:szCs w:val="20"/>
              </w:rPr>
              <w:t>给谁发送人用户编号</w:t>
            </w:r>
          </w:p>
        </w:tc>
        <w:tc>
          <w:tcPr>
            <w:tcW w:w="5379" w:type="dxa"/>
            <w:tcBorders>
              <w:top w:val="single" w:sz="4" w:space="0" w:color="auto"/>
              <w:left w:val="nil"/>
              <w:bottom w:val="single" w:sz="4" w:space="0" w:color="auto"/>
              <w:right w:val="single" w:sz="4" w:space="0" w:color="auto"/>
            </w:tcBorders>
            <w:vAlign w:val="bottom"/>
          </w:tcPr>
          <w:p w14:paraId="7CD83398" w14:textId="477720C2" w:rsidR="002433CF" w:rsidRDefault="002433CF" w:rsidP="00BC08E2">
            <w:pPr>
              <w:spacing w:line="240" w:lineRule="auto"/>
              <w:rPr>
                <w:rFonts w:ascii="宋体" w:hAnsi="宋体" w:cs="Consolas"/>
                <w:b/>
                <w:bCs/>
                <w:sz w:val="20"/>
                <w:szCs w:val="20"/>
              </w:rPr>
            </w:pPr>
          </w:p>
        </w:tc>
      </w:tr>
      <w:tr w:rsidR="002433CF" w14:paraId="17B31555"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F90C60" w14:textId="6BFD3889" w:rsidR="002433CF" w:rsidRDefault="00717A98" w:rsidP="00BC08E2">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 xml:space="preserve"> </w:t>
            </w:r>
            <w:r w:rsidR="002433C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85CA694"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056F3E3B" w14:textId="5EC4AA35" w:rsidR="002433CF" w:rsidRDefault="002163F2" w:rsidP="002163F2">
            <w:pPr>
              <w:spacing w:line="240" w:lineRule="auto"/>
              <w:rPr>
                <w:rFonts w:ascii="宋体" w:hAnsi="宋体" w:cs="Consolas"/>
                <w:b/>
                <w:bCs/>
                <w:sz w:val="20"/>
                <w:szCs w:val="20"/>
              </w:rPr>
            </w:pPr>
            <w:r>
              <w:rPr>
                <w:rFonts w:ascii="宋体" w:hAnsi="宋体" w:cs="Consolas" w:hint="eastAsia"/>
                <w:b/>
                <w:bCs/>
                <w:sz w:val="20"/>
                <w:szCs w:val="20"/>
              </w:rPr>
              <w:t>发送内容</w:t>
            </w:r>
          </w:p>
        </w:tc>
      </w:tr>
    </w:tbl>
    <w:p w14:paraId="257D2432" w14:textId="77777777" w:rsidR="002433CF" w:rsidRDefault="002433CF" w:rsidP="002433CF">
      <w:pPr>
        <w:pStyle w:val="3"/>
        <w:rPr>
          <w:rFonts w:ascii="宋体" w:hAnsi="宋体"/>
          <w:sz w:val="21"/>
          <w:szCs w:val="21"/>
        </w:rPr>
      </w:pPr>
      <w:r>
        <w:rPr>
          <w:rFonts w:ascii="宋体" w:hAnsi="宋体" w:hint="eastAsia"/>
          <w:sz w:val="21"/>
          <w:szCs w:val="21"/>
        </w:rPr>
        <w:t>Response体</w:t>
      </w:r>
    </w:p>
    <w:p w14:paraId="4CE24830" w14:textId="77777777" w:rsidR="002433CF" w:rsidRDefault="002433CF" w:rsidP="002433CF">
      <w:pPr>
        <w:rPr>
          <w:rFonts w:ascii="宋体" w:hAnsi="宋体" w:cs="Consolas"/>
          <w:b/>
          <w:bCs/>
          <w:sz w:val="20"/>
          <w:szCs w:val="20"/>
        </w:rPr>
      </w:pPr>
      <w:r>
        <w:rPr>
          <w:rFonts w:ascii="宋体" w:hAnsi="宋体" w:cs="Consolas"/>
          <w:b/>
          <w:bCs/>
          <w:sz w:val="20"/>
          <w:szCs w:val="20"/>
        </w:rPr>
        <w:t>{</w:t>
      </w:r>
    </w:p>
    <w:p w14:paraId="1FF831DB"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"errorCode": "0",</w:t>
      </w:r>
    </w:p>
    <w:p w14:paraId="0F9D5EED" w14:textId="77777777" w:rsidR="002433CF" w:rsidRDefault="002433CF" w:rsidP="002433CF">
      <w:pPr>
        <w:rPr>
          <w:rFonts w:ascii="宋体" w:hAnsi="宋体" w:cs="Consolas"/>
          <w:b/>
          <w:bCs/>
          <w:sz w:val="20"/>
          <w:szCs w:val="20"/>
        </w:rPr>
      </w:pPr>
      <w:r>
        <w:rPr>
          <w:rFonts w:ascii="宋体" w:hAnsi="宋体" w:cs="Consolas" w:hint="eastAsia"/>
          <w:b/>
          <w:bCs/>
          <w:sz w:val="20"/>
          <w:szCs w:val="20"/>
        </w:rPr>
        <w:t xml:space="preserve">    "errorInfo": "成功",</w:t>
      </w:r>
    </w:p>
    <w:p w14:paraId="234F5EB3"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"data": {</w:t>
      </w:r>
    </w:p>
    <w:p w14:paraId="36F0C023"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"isSuccess": true</w:t>
      </w:r>
    </w:p>
    <w:p w14:paraId="4D07C0A7" w14:textId="77777777" w:rsidR="002433CF" w:rsidRDefault="002433CF" w:rsidP="002433CF">
      <w:pPr>
        <w:rPr>
          <w:rFonts w:ascii="宋体" w:hAnsi="宋体" w:cs="Consolas"/>
          <w:b/>
          <w:bCs/>
          <w:sz w:val="20"/>
          <w:szCs w:val="20"/>
        </w:rPr>
      </w:pPr>
      <w:r>
        <w:rPr>
          <w:rFonts w:ascii="宋体" w:hAnsi="宋体" w:cs="Consolas"/>
          <w:b/>
          <w:bCs/>
          <w:sz w:val="20"/>
          <w:szCs w:val="20"/>
        </w:rPr>
        <w:t xml:space="preserve">    }</w:t>
      </w:r>
    </w:p>
    <w:p w14:paraId="3D769A83" w14:textId="77777777" w:rsidR="002433CF" w:rsidRDefault="002433CF" w:rsidP="002433C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2433CF" w14:paraId="77BE594F"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127740"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7575B2"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30DDE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示例</w:t>
            </w:r>
          </w:p>
        </w:tc>
      </w:tr>
      <w:tr w:rsidR="002433CF" w14:paraId="0CA2E26E"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5C752857"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984C6"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75A60"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2433CF" w14:paraId="1ABADA96"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5FD5495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6C3F7E"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C7BEC"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2433CF" w14:paraId="650916AB"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0D607BC5"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8EEC9" w14:textId="77777777" w:rsidR="002433CF" w:rsidRDefault="002433CF"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6D7407" w14:textId="77777777" w:rsidR="002433CF" w:rsidRDefault="002433CF" w:rsidP="00BC08E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8B78E11" w14:textId="77777777" w:rsidR="002433CF" w:rsidRPr="00630C79" w:rsidRDefault="002433CF" w:rsidP="002433CF"/>
    <w:p w14:paraId="2AF9EEB4" w14:textId="77777777" w:rsidR="00630C79" w:rsidRPr="00630C79" w:rsidRDefault="00630C79" w:rsidP="00630C79"/>
    <w:p w14:paraId="28687ECE" w14:textId="37EF4FCA" w:rsidR="0044491F" w:rsidRDefault="0044491F" w:rsidP="0044491F">
      <w:pPr>
        <w:pStyle w:val="1"/>
        <w:pageBreakBefore/>
        <w:spacing w:line="415" w:lineRule="auto"/>
        <w:ind w:left="0" w:firstLine="0"/>
        <w:rPr>
          <w:rFonts w:ascii="宋体" w:hAnsi="宋体"/>
          <w:sz w:val="32"/>
          <w:szCs w:val="32"/>
        </w:rPr>
      </w:pPr>
      <w:r>
        <w:rPr>
          <w:rFonts w:ascii="宋体" w:hAnsi="宋体" w:hint="eastAsia"/>
          <w:sz w:val="32"/>
          <w:szCs w:val="32"/>
        </w:rPr>
        <w:t>用户接口</w:t>
      </w:r>
      <w:r w:rsidR="007C568D">
        <w:rPr>
          <w:rFonts w:ascii="宋体" w:hAnsi="宋体" w:hint="eastAsia"/>
          <w:sz w:val="32"/>
          <w:szCs w:val="32"/>
        </w:rPr>
        <w:t>(ok)</w:t>
      </w:r>
    </w:p>
    <w:p w14:paraId="7C5D7543" w14:textId="77777777" w:rsidR="0044491F" w:rsidRPr="0044491F" w:rsidRDefault="0044491F" w:rsidP="0044491F"/>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422DB36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rsidR="00374947">
              <w:rPr>
                <w:rFonts w:ascii="宋体" w:hAnsi="宋体" w:cs="Consolas" w:hint="eastAsia"/>
                <w:b/>
                <w:bCs/>
                <w:sz w:val="20"/>
                <w:szCs w:val="20"/>
              </w:rPr>
              <w:t>18767101909</w:t>
            </w:r>
            <w:r>
              <w:rPr>
                <w:rFonts w:ascii="宋体" w:hAnsi="宋体" w:cs="Consolas" w:hint="eastAsia"/>
                <w:b/>
                <w:bCs/>
                <w:sz w:val="20"/>
                <w:szCs w:val="20"/>
              </w:rPr>
              <w:t>"</w:t>
            </w:r>
            <w:r w:rsidR="00DC7293">
              <w:rPr>
                <w:rFonts w:ascii="宋体" w:hAnsi="宋体" w:cs="Consolas" w:hint="eastAsia"/>
                <w:b/>
                <w:bCs/>
                <w:sz w:val="20"/>
                <w:szCs w:val="20"/>
              </w:rPr>
              <w:t>,</w:t>
            </w:r>
          </w:p>
          <w:p w14:paraId="75FE1867" w14:textId="6A895B8F" w:rsidR="00D77C4F" w:rsidRDefault="00D77C4F" w:rsidP="00D77C4F">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19273C63" w14:textId="55AA49BC" w:rsidR="00DC7293" w:rsidRDefault="00DC7293" w:rsidP="0019657F">
            <w:pPr>
              <w:spacing w:line="240" w:lineRule="auto"/>
              <w:ind w:firstLine="440"/>
              <w:rPr>
                <w:rFonts w:ascii="宋体" w:hAnsi="宋体" w:cs="Consolas"/>
                <w:b/>
                <w:bCs/>
                <w:sz w:val="20"/>
                <w:szCs w:val="20"/>
              </w:rPr>
            </w:pPr>
            <w:r>
              <w:rPr>
                <w:rFonts w:ascii="宋体" w:hAnsi="宋体" w:cs="Consolas" w:hint="eastAsia"/>
                <w:b/>
                <w:bCs/>
                <w:sz w:val="20"/>
                <w:szCs w:val="20"/>
              </w:rPr>
              <w:t>"systemCode":"</w:t>
            </w:r>
            <w:r w:rsidR="00E9732E">
              <w:rPr>
                <w:rFonts w:hint="eastAsia"/>
              </w:rPr>
              <w:t>S</w:t>
            </w:r>
            <w:r>
              <w:rPr>
                <w:rFonts w:ascii="宋体" w:hAnsi="宋体" w:cs="Consolas" w:hint="eastAsia"/>
                <w:b/>
                <w:bCs/>
                <w:sz w:val="20"/>
                <w:szCs w:val="20"/>
              </w:rPr>
              <w:t>1000</w:t>
            </w:r>
            <w:r w:rsidR="00E9732E">
              <w:rPr>
                <w:rFonts w:ascii="宋体" w:hAnsi="宋体" w:cs="Consolas" w:hint="eastAsia"/>
                <w:b/>
                <w:bCs/>
                <w:sz w:val="20"/>
                <w:szCs w:val="20"/>
              </w:rPr>
              <w:t>000000</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r w:rsidR="001D4077" w14:paraId="14D9F6C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074DC5" w14:textId="59C78EAB" w:rsidR="001D4077" w:rsidRDefault="001D4077">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03F6897" w14:textId="57B92DA1" w:rsidR="001D4077" w:rsidRDefault="001D4077">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5B9C4398" w14:textId="3776209F" w:rsidR="001D4077" w:rsidRDefault="001D4077">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E9732E" w14:paraId="341AED7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6EC70" w14:textId="703128E4" w:rsidR="00E9732E" w:rsidRDefault="00E9732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A49232F" w14:textId="65DD7A13" w:rsidR="00E9732E" w:rsidRDefault="00E9732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79924" w14:textId="61214D95" w:rsidR="00E9732E" w:rsidRDefault="00E9732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33865CDD"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w:t>
      </w:r>
      <w:r w:rsidR="007D5032">
        <w:rPr>
          <w:rFonts w:ascii="宋体" w:hAnsi="宋体" w:hint="eastAsia"/>
          <w:sz w:val="28"/>
          <w:szCs w:val="28"/>
        </w:rPr>
        <w:t>公司</w:t>
      </w:r>
      <w:r w:rsidRPr="00DC134D">
        <w:rPr>
          <w:rFonts w:ascii="宋体" w:hAnsi="宋体" w:hint="eastAsia"/>
          <w:sz w:val="28"/>
          <w:szCs w:val="28"/>
        </w:rPr>
        <w:t>前端用户手机号是否存在</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538B36B6" w:rsidR="00DC134D" w:rsidRDefault="007D5032" w:rsidP="00DC134D">
      <w:pPr>
        <w:ind w:firstLineChars="200" w:firstLine="400"/>
        <w:rPr>
          <w:rFonts w:ascii="宋体" w:hAnsi="宋体"/>
          <w:b/>
          <w:sz w:val="20"/>
          <w:szCs w:val="20"/>
        </w:rPr>
      </w:pPr>
      <w:r>
        <w:rPr>
          <w:rFonts w:ascii="宋体" w:hAnsi="宋体" w:hint="eastAsia"/>
          <w:sz w:val="20"/>
          <w:szCs w:val="20"/>
        </w:rPr>
        <w:t>根据公司</w:t>
      </w:r>
      <w:r w:rsidR="00DC134D">
        <w:rPr>
          <w:rFonts w:ascii="宋体" w:hAnsi="宋体" w:hint="eastAsia"/>
          <w:sz w:val="20"/>
          <w:szCs w:val="20"/>
        </w:rPr>
        <w:t>检查前端用户手机号是否存在</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19766E">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19766E">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19766E">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19766E">
            <w:pPr>
              <w:spacing w:line="240" w:lineRule="auto"/>
              <w:rPr>
                <w:rFonts w:ascii="宋体" w:hAnsi="宋体" w:cs="Consolas"/>
                <w:b/>
                <w:bCs/>
                <w:sz w:val="20"/>
                <w:szCs w:val="20"/>
              </w:rPr>
            </w:pPr>
            <w:r>
              <w:rPr>
                <w:rFonts w:ascii="宋体" w:hAnsi="宋体" w:cs="Consolas" w:hint="eastAsia"/>
                <w:b/>
                <w:bCs/>
                <w:sz w:val="20"/>
                <w:szCs w:val="20"/>
              </w:rPr>
              <w:t>{</w:t>
            </w:r>
          </w:p>
          <w:p w14:paraId="6056B176" w14:textId="2363C847" w:rsidR="00DC134D" w:rsidRDefault="00DC134D" w:rsidP="0019766E">
            <w:pPr>
              <w:spacing w:line="240" w:lineRule="auto"/>
              <w:ind w:firstLine="440"/>
              <w:rPr>
                <w:rFonts w:ascii="宋体" w:hAnsi="宋体" w:cs="Consolas"/>
                <w:b/>
                <w:bCs/>
                <w:sz w:val="20"/>
                <w:szCs w:val="20"/>
              </w:rPr>
            </w:pPr>
            <w:r>
              <w:rPr>
                <w:rFonts w:ascii="宋体" w:hAnsi="宋体" w:cs="Consolas" w:hint="eastAsia"/>
                <w:b/>
                <w:bCs/>
                <w:sz w:val="20"/>
                <w:szCs w:val="20"/>
              </w:rPr>
              <w:t>"mobile":"</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2C7F27AD" w14:textId="2255DDB5" w:rsidR="00D419AD" w:rsidRDefault="00D419AD" w:rsidP="00D419AD">
            <w:pPr>
              <w:spacing w:line="240" w:lineRule="auto"/>
              <w:ind w:firstLine="440"/>
              <w:rPr>
                <w:rFonts w:ascii="宋体" w:hAnsi="宋体" w:cs="Consolas"/>
                <w:b/>
                <w:bCs/>
                <w:sz w:val="20"/>
                <w:szCs w:val="20"/>
              </w:rPr>
            </w:pPr>
            <w:r>
              <w:rPr>
                <w:rFonts w:ascii="宋体" w:hAnsi="宋体" w:cs="Consolas" w:hint="eastAsia"/>
                <w:b/>
                <w:bCs/>
                <w:sz w:val="20"/>
                <w:szCs w:val="20"/>
              </w:rPr>
              <w:t>"kind":"f1",</w:t>
            </w:r>
          </w:p>
          <w:p w14:paraId="5A677237" w14:textId="1CE54A65"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"companyCode":"GS00000001"</w:t>
            </w:r>
            <w:r w:rsidR="006D4048">
              <w:rPr>
                <w:rFonts w:ascii="宋体" w:hAnsi="宋体" w:cs="Consolas" w:hint="eastAsia"/>
                <w:b/>
                <w:bCs/>
                <w:sz w:val="20"/>
                <w:szCs w:val="20"/>
              </w:rPr>
              <w:t>,</w:t>
            </w:r>
          </w:p>
          <w:p w14:paraId="6CE4880D" w14:textId="0784E36C" w:rsidR="006D4048" w:rsidRDefault="006D4048" w:rsidP="006D4048">
            <w:pPr>
              <w:spacing w:line="240" w:lineRule="auto"/>
              <w:ind w:firstLine="440"/>
              <w:rPr>
                <w:rFonts w:ascii="宋体" w:hAnsi="宋体" w:cs="Consolas"/>
                <w:b/>
                <w:bCs/>
                <w:sz w:val="20"/>
                <w:szCs w:val="20"/>
              </w:rPr>
            </w:pPr>
            <w:r>
              <w:rPr>
                <w:rFonts w:ascii="宋体" w:hAnsi="宋体" w:cs="Consolas" w:hint="eastAsia"/>
                <w:b/>
                <w:bCs/>
                <w:sz w:val="20"/>
                <w:szCs w:val="20"/>
              </w:rPr>
              <w:t>"systemCode":"</w:t>
            </w:r>
            <w:r>
              <w:rPr>
                <w:rFonts w:hint="eastAsia"/>
              </w:rPr>
              <w:t>S</w:t>
            </w:r>
            <w:r>
              <w:rPr>
                <w:rFonts w:ascii="宋体" w:hAnsi="宋体" w:cs="Consolas" w:hint="eastAsia"/>
                <w:b/>
                <w:bCs/>
                <w:sz w:val="20"/>
                <w:szCs w:val="20"/>
              </w:rPr>
              <w:t>1000000000"</w:t>
            </w:r>
          </w:p>
          <w:p w14:paraId="78E2F267" w14:textId="77777777" w:rsidR="00DC134D" w:rsidRDefault="00DC134D" w:rsidP="0019766E">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19766E">
            <w:pPr>
              <w:spacing w:line="240" w:lineRule="auto"/>
              <w:rPr>
                <w:rFonts w:ascii="宋体" w:hAnsi="宋体" w:cs="Consolas"/>
                <w:b/>
                <w:bCs/>
                <w:sz w:val="20"/>
                <w:szCs w:val="20"/>
              </w:rPr>
            </w:pPr>
            <w:r>
              <w:rPr>
                <w:rFonts w:ascii="宋体" w:hAnsi="宋体" w:cs="Consolas"/>
                <w:b/>
                <w:bCs/>
                <w:sz w:val="20"/>
                <w:szCs w:val="20"/>
              </w:rPr>
              <w:t>15715811326</w:t>
            </w:r>
          </w:p>
        </w:tc>
      </w:tr>
      <w:tr w:rsidR="00500A88" w14:paraId="2F7D43A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75F912" w14:textId="6BF6E367" w:rsidR="00500A88" w:rsidRDefault="00500A88" w:rsidP="0019766E">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2E1092C" w14:textId="797EE558" w:rsidR="00500A88" w:rsidRDefault="00500A88" w:rsidP="0019766E">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4E29AA76" w14:textId="143155C9"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f1 C端用户 f2 B端用户</w:t>
            </w:r>
          </w:p>
        </w:tc>
      </w:tr>
      <w:tr w:rsidR="00500A88" w14:paraId="39BB17A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500A88" w:rsidRDefault="00500A88" w:rsidP="0019766E">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500A88" w:rsidRDefault="00500A88"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500A88" w14:paraId="76AB851A"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3BBF7B1" w14:textId="006206FB" w:rsidR="00500A88" w:rsidRDefault="00500A88"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7D1A14FE" w14:textId="4BB288B3" w:rsidR="00500A88" w:rsidRDefault="00500A88"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CA4505A" w14:textId="1B3319BE" w:rsidR="00500A88" w:rsidRDefault="00500A88" w:rsidP="0019766E">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40ADAB55"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w:t>
      </w:r>
      <w:r w:rsidR="00AF083F">
        <w:rPr>
          <w:rFonts w:ascii="宋体" w:hAnsi="宋体" w:hint="eastAsia"/>
          <w:sz w:val="28"/>
          <w:szCs w:val="28"/>
        </w:rPr>
        <w:t>（</w:t>
      </w:r>
      <w:r w:rsidR="009D5E77">
        <w:rPr>
          <w:rFonts w:ascii="宋体" w:hAnsi="宋体" w:hint="eastAsia"/>
          <w:sz w:val="28"/>
          <w:szCs w:val="28"/>
        </w:rPr>
        <w:t>大账户</w:t>
      </w:r>
      <w:r w:rsidR="00AF083F">
        <w:rPr>
          <w:rFonts w:ascii="宋体" w:hAnsi="宋体" w:hint="eastAsia"/>
          <w:sz w:val="28"/>
          <w:szCs w:val="28"/>
        </w:rPr>
        <w:t>）</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5E449398"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w:t>
      </w:r>
      <w:r w:rsidR="00104D41">
        <w:rPr>
          <w:rFonts w:ascii="宋体" w:hAnsi="宋体" w:hint="eastAsia"/>
          <w:sz w:val="20"/>
          <w:szCs w:val="20"/>
        </w:rPr>
        <w:t>用户类别前端传入</w:t>
      </w:r>
      <w:r>
        <w:rPr>
          <w:rFonts w:ascii="宋体" w:hAnsi="宋体" w:hint="eastAsia"/>
          <w:sz w:val="20"/>
          <w:szCs w:val="20"/>
        </w:rPr>
        <w:t>，等级为</w:t>
      </w:r>
      <w:r w:rsidR="006F10CF">
        <w:rPr>
          <w:rFonts w:ascii="宋体" w:hAnsi="宋体" w:hint="eastAsia"/>
          <w:sz w:val="20"/>
          <w:szCs w:val="20"/>
        </w:rPr>
        <w:t>1</w:t>
      </w:r>
      <w:r>
        <w:rPr>
          <w:rFonts w:ascii="宋体" w:hAnsi="宋体" w:hint="eastAsia"/>
          <w:sz w:val="20"/>
          <w:szCs w:val="20"/>
        </w:rPr>
        <w:t>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644536F"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sidR="00EB3695">
              <w:rPr>
                <w:rFonts w:ascii="宋体" w:hAnsi="宋体" w:cs="Consolas" w:hint="eastAsia"/>
                <w:b/>
                <w:bCs/>
                <w:sz w:val="20"/>
                <w:szCs w:val="20"/>
              </w:rPr>
              <w:t>4969</w:t>
            </w:r>
            <w:r>
              <w:rPr>
                <w:rFonts w:ascii="宋体" w:hAnsi="宋体" w:cs="Consolas"/>
                <w:b/>
                <w:bCs/>
                <w:sz w:val="20"/>
                <w:szCs w:val="20"/>
              </w:rPr>
              <w:t>"</w:t>
            </w:r>
            <w:r w:rsidR="00CE1F9F">
              <w:rPr>
                <w:rFonts w:ascii="宋体" w:hAnsi="宋体" w:cs="Consolas" w:hint="eastAsia"/>
                <w:b/>
                <w:bCs/>
                <w:sz w:val="20"/>
                <w:szCs w:val="20"/>
              </w:rPr>
              <w:t>,</w:t>
            </w:r>
          </w:p>
          <w:p w14:paraId="66A51473" w14:textId="58EB6EF2" w:rsidR="00B0760B" w:rsidRDefault="00B0760B" w:rsidP="00B0760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EB3695">
              <w:rPr>
                <w:rFonts w:ascii="宋体" w:hAnsi="宋体" w:cs="Consolas" w:hint="eastAsia"/>
                <w:b/>
                <w:bCs/>
                <w:sz w:val="20"/>
                <w:szCs w:val="20"/>
              </w:rPr>
              <w:t>f2</w:t>
            </w:r>
            <w:r>
              <w:rPr>
                <w:rFonts w:ascii="宋体" w:hAnsi="宋体" w:cs="Consolas"/>
                <w:b/>
                <w:bCs/>
                <w:sz w:val="20"/>
                <w:szCs w:val="20"/>
              </w:rPr>
              <w:t>"</w:t>
            </w:r>
            <w:r>
              <w:rPr>
                <w:rFonts w:ascii="宋体" w:hAnsi="宋体" w:cs="Consolas" w:hint="eastAsia"/>
                <w:b/>
                <w:bCs/>
                <w:sz w:val="20"/>
                <w:szCs w:val="20"/>
              </w:rPr>
              <w:t>,</w:t>
            </w:r>
          </w:p>
          <w:p w14:paraId="6DBC5785" w14:textId="516D3863" w:rsidR="00CE1F9F" w:rsidRDefault="00CE1F9F" w:rsidP="00CE1F9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B51862">
              <w:rPr>
                <w:rFonts w:hint="eastAsia"/>
              </w:rPr>
              <w:t>S</w:t>
            </w:r>
            <w:r w:rsidR="00B51862">
              <w:rPr>
                <w:rFonts w:ascii="宋体" w:hAnsi="宋体" w:cs="Consolas" w:hint="eastAsia"/>
                <w:b/>
                <w:bCs/>
                <w:sz w:val="20"/>
                <w:szCs w:val="20"/>
              </w:rPr>
              <w:t>1000000000</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rsidTr="00013C0E">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416B47" w14:paraId="51A2EF84"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41DFBB" w14:textId="0F981E67" w:rsidR="00416B47" w:rsidRDefault="00416B47">
            <w:pPr>
              <w:spacing w:line="240" w:lineRule="auto"/>
              <w:rPr>
                <w:rFonts w:ascii="宋体" w:hAnsi="宋体" w:cs="Consolas"/>
                <w:b/>
                <w:bCs/>
                <w:sz w:val="20"/>
                <w:szCs w:val="20"/>
              </w:rPr>
            </w:pPr>
            <w:r>
              <w:rPr>
                <w:rFonts w:ascii="宋体" w:hAnsi="宋体" w:cs="Consolas" w:hint="eastAsia"/>
                <w:b/>
                <w:bCs/>
                <w:sz w:val="20"/>
                <w:szCs w:val="20"/>
              </w:rPr>
              <w:t>kind</w:t>
            </w:r>
            <w:r w:rsidR="00E9781A">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310829" w14:textId="3CC286CE" w:rsidR="00416B47" w:rsidRDefault="00416B47">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6B12F737" w14:textId="0DBA6C26" w:rsidR="00416B47" w:rsidRDefault="00416B47">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670C87" w14:paraId="02079EC8" w14:textId="77777777" w:rsidTr="00013C0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C8B53" w14:textId="2C7CB16E" w:rsidR="00670C87" w:rsidRDefault="00940835">
            <w:pPr>
              <w:spacing w:line="240" w:lineRule="auto"/>
              <w:rPr>
                <w:rFonts w:ascii="宋体" w:hAnsi="宋体" w:cs="Consolas"/>
                <w:b/>
                <w:bCs/>
                <w:sz w:val="20"/>
                <w:szCs w:val="20"/>
              </w:rPr>
            </w:pPr>
            <w:r>
              <w:rPr>
                <w:rFonts w:ascii="宋体" w:hAnsi="宋体" w:cs="Consolas" w:hint="eastAsia"/>
                <w:b/>
                <w:bCs/>
                <w:sz w:val="20"/>
                <w:szCs w:val="20"/>
              </w:rPr>
              <w:t>systemCode</w:t>
            </w:r>
            <w:r w:rsidR="00670C87">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819D3A2" w14:textId="2022BBB8" w:rsidR="00670C87" w:rsidRDefault="00B2659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1D8B795" w14:textId="7F10B28F" w:rsidR="00670C87" w:rsidRDefault="002F3A35">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1077CAB2"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r w:rsidR="005C1B28">
        <w:rPr>
          <w:rFonts w:ascii="宋体" w:hAnsi="宋体" w:cs="Consolas" w:hint="eastAsia"/>
          <w:b/>
          <w:bCs/>
          <w:sz w:val="20"/>
          <w:szCs w:val="20"/>
        </w:rPr>
        <w:t>，</w:t>
      </w:r>
    </w:p>
    <w:p w14:paraId="5EA7D58B" w14:textId="3F395F63" w:rsidR="005C1B28" w:rsidRDefault="005C1B28">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0B5514C8" w14:textId="2A706CD9" w:rsidR="00FE115F" w:rsidRDefault="00FE115F" w:rsidP="00FE115F">
      <w:pPr>
        <w:pStyle w:val="2"/>
        <w:spacing w:line="415" w:lineRule="auto"/>
        <w:ind w:left="0" w:firstLine="0"/>
        <w:rPr>
          <w:rFonts w:ascii="宋体" w:hAnsi="宋体"/>
          <w:sz w:val="28"/>
          <w:szCs w:val="28"/>
        </w:rPr>
      </w:pPr>
      <w:r>
        <w:rPr>
          <w:rFonts w:ascii="宋体" w:hAnsi="宋体" w:hint="eastAsia"/>
          <w:sz w:val="28"/>
          <w:szCs w:val="28"/>
        </w:rPr>
        <w:t>代注册用户(大账户)</w:t>
      </w:r>
    </w:p>
    <w:p w14:paraId="5A0AF2AE" w14:textId="77777777" w:rsidR="00FE115F" w:rsidRDefault="00FE115F" w:rsidP="00FE115F">
      <w:pPr>
        <w:pStyle w:val="3"/>
        <w:rPr>
          <w:rFonts w:ascii="宋体" w:hAnsi="宋体"/>
          <w:sz w:val="21"/>
          <w:szCs w:val="21"/>
        </w:rPr>
      </w:pPr>
      <w:r>
        <w:rPr>
          <w:rFonts w:ascii="宋体" w:hAnsi="宋体" w:hint="eastAsia"/>
          <w:sz w:val="21"/>
          <w:szCs w:val="21"/>
        </w:rPr>
        <w:t>接口说明</w:t>
      </w:r>
    </w:p>
    <w:p w14:paraId="710CD5A0" w14:textId="2844A75F" w:rsidR="00FE115F" w:rsidRDefault="00FE115F" w:rsidP="00FE115F">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w:t>
      </w:r>
      <w:r w:rsidR="00071A08">
        <w:rPr>
          <w:rFonts w:ascii="宋体" w:hAnsi="宋体" w:hint="eastAsia"/>
          <w:sz w:val="20"/>
          <w:szCs w:val="20"/>
        </w:rPr>
        <w:t>0</w:t>
      </w:r>
      <w:r>
        <w:rPr>
          <w:rFonts w:ascii="宋体" w:hAnsi="宋体" w:hint="eastAsia"/>
          <w:sz w:val="20"/>
          <w:szCs w:val="20"/>
        </w:rPr>
        <w:t>级，状态为正常。</w:t>
      </w:r>
    </w:p>
    <w:p w14:paraId="146C41DB" w14:textId="77777777" w:rsidR="00FE115F" w:rsidRDefault="00FE115F" w:rsidP="00FE115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E115F" w14:paraId="26CC8931"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27233C" w14:textId="77777777" w:rsidR="00FE115F" w:rsidRDefault="00FE115F"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F82E0" w14:textId="77777777" w:rsidR="00FE115F" w:rsidRDefault="00FE115F" w:rsidP="00BC08E2">
            <w:pPr>
              <w:spacing w:line="240" w:lineRule="auto"/>
              <w:rPr>
                <w:rFonts w:ascii="宋体" w:hAnsi="宋体" w:cs="Arial"/>
                <w:sz w:val="20"/>
                <w:szCs w:val="20"/>
              </w:rPr>
            </w:pPr>
            <w:r>
              <w:rPr>
                <w:rFonts w:ascii="宋体" w:hAnsi="宋体" w:cs="Arial"/>
                <w:sz w:val="20"/>
                <w:szCs w:val="20"/>
              </w:rPr>
              <w:t>http://IP:端口/项目部署名/api</w:t>
            </w:r>
          </w:p>
        </w:tc>
      </w:tr>
      <w:tr w:rsidR="00FE115F" w14:paraId="681741D6"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B7F106" w14:textId="77777777" w:rsidR="00FE115F" w:rsidRDefault="00FE115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62CF4" w14:textId="77777777" w:rsidR="00FE115F" w:rsidRDefault="00FE115F" w:rsidP="00BC08E2">
            <w:pPr>
              <w:spacing w:line="240" w:lineRule="auto"/>
              <w:rPr>
                <w:rFonts w:ascii="宋体" w:hAnsi="宋体" w:cs="Arial"/>
                <w:sz w:val="20"/>
                <w:szCs w:val="20"/>
              </w:rPr>
            </w:pPr>
            <w:r>
              <w:rPr>
                <w:rFonts w:ascii="宋体" w:hAnsi="宋体" w:cs="Arial"/>
                <w:sz w:val="20"/>
                <w:szCs w:val="20"/>
              </w:rPr>
              <w:t>POST</w:t>
            </w:r>
          </w:p>
        </w:tc>
      </w:tr>
      <w:tr w:rsidR="00FE115F" w14:paraId="714F12AD"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45AD98" w14:textId="77777777" w:rsidR="00FE115F" w:rsidRDefault="00FE115F"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218DEB" w14:textId="77777777" w:rsidR="00FE115F" w:rsidRDefault="00FE115F" w:rsidP="00BC08E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4E20DA" w14:textId="77777777" w:rsidR="00FE115F" w:rsidRDefault="00FE115F" w:rsidP="00BC08E2">
            <w:pPr>
              <w:spacing w:line="240" w:lineRule="auto"/>
              <w:rPr>
                <w:rFonts w:ascii="宋体" w:hAnsi="宋体" w:cs="Arial"/>
                <w:sz w:val="20"/>
                <w:szCs w:val="20"/>
              </w:rPr>
            </w:pPr>
            <w:r>
              <w:rPr>
                <w:rFonts w:ascii="宋体" w:hAnsi="宋体" w:cs="Arial" w:hint="eastAsia"/>
                <w:sz w:val="20"/>
                <w:szCs w:val="20"/>
              </w:rPr>
              <w:t>805042</w:t>
            </w:r>
          </w:p>
        </w:tc>
      </w:tr>
      <w:tr w:rsidR="00FE115F" w14:paraId="67061DD9"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18C5BA1" w14:textId="77777777" w:rsidR="00FE115F" w:rsidRDefault="00FE115F"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A3EECF" w14:textId="77777777" w:rsidR="00FE115F" w:rsidRDefault="00FE115F"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0D1AF9"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w:t>
            </w:r>
          </w:p>
          <w:p w14:paraId="0DD08209"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1319479C"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4BDCED92"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7592DD94"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1E4B6FB4"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4F090676"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"userReferee": "",</w:t>
            </w:r>
          </w:p>
          <w:p w14:paraId="2849ADF1"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DA2BE8F" w14:textId="77777777" w:rsidR="00FE115F" w:rsidRDefault="00FE115F" w:rsidP="00BC08E2">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753CC7"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7A98D69"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hyperlink r:id="rId9" w:history="1">
              <w:r w:rsidRPr="0094785C">
                <w:rPr>
                  <w:rStyle w:val="af2"/>
                  <w:rFonts w:ascii="宋体" w:hAnsi="宋体" w:cs="Consolas" w:hint="eastAsia"/>
                  <w:b/>
                  <w:bCs/>
                  <w:sz w:val="20"/>
                  <w:szCs w:val="20"/>
                </w:rPr>
                <w:t>http://www.baidu.com</w:t>
              </w:r>
            </w:hyperlink>
            <w:r>
              <w:rPr>
                <w:rFonts w:ascii="宋体" w:hAnsi="宋体" w:cs="Consolas"/>
                <w:b/>
                <w:bCs/>
                <w:sz w:val="20"/>
                <w:szCs w:val="20"/>
              </w:rPr>
              <w:t>"</w:t>
            </w:r>
            <w:r>
              <w:rPr>
                <w:rFonts w:ascii="宋体" w:hAnsi="宋体" w:cs="Consolas" w:hint="eastAsia"/>
                <w:b/>
                <w:bCs/>
                <w:sz w:val="20"/>
                <w:szCs w:val="20"/>
              </w:rPr>
              <w:t>,</w:t>
            </w:r>
          </w:p>
          <w:p w14:paraId="4EA2DD4B" w14:textId="77777777" w:rsidR="00FE115F" w:rsidRDefault="00FE115F"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9107284"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w:t>
            </w:r>
          </w:p>
        </w:tc>
      </w:tr>
      <w:tr w:rsidR="00FE115F" w14:paraId="4F531C19"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B3FD3F"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075DE9"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AA8F94"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示例</w:t>
            </w:r>
          </w:p>
        </w:tc>
      </w:tr>
      <w:tr w:rsidR="00FE115F" w14:paraId="019F524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4269C42C"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97A4B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A964344"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admin</w:t>
            </w:r>
          </w:p>
        </w:tc>
      </w:tr>
      <w:tr w:rsidR="00FE115F" w14:paraId="4C1E0B1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8237D8D"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46051"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B3FDD6B"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13958092437</w:t>
            </w:r>
          </w:p>
        </w:tc>
      </w:tr>
      <w:tr w:rsidR="00FE115F" w14:paraId="06FE42C6"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79D4F0C"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EE4E5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93FFDF3"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1=身份证</w:t>
            </w:r>
          </w:p>
        </w:tc>
      </w:tr>
      <w:tr w:rsidR="00FE115F" w14:paraId="185157D5"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3546431"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94A9D5"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5D4417C9"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330281198908113333</w:t>
            </w:r>
          </w:p>
        </w:tc>
      </w:tr>
      <w:tr w:rsidR="00FE115F" w14:paraId="1C43DFD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03A349BE"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A50BCD1"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66859A4"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宓永宝</w:t>
            </w:r>
          </w:p>
        </w:tc>
      </w:tr>
      <w:tr w:rsidR="00FE115F" w14:paraId="2EAF74E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72F001B7"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7EC0EA"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5BBBF87"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FE115F" w14:paraId="6AEF7572"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1C23EFF3"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B8FBB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389C9AE8" w14:textId="77777777" w:rsidR="00FE115F" w:rsidRDefault="00FE115F" w:rsidP="00BC08E2">
            <w:pPr>
              <w:spacing w:line="240" w:lineRule="auto"/>
              <w:rPr>
                <w:rFonts w:ascii="宋体" w:hAnsi="宋体" w:cs="宋体"/>
                <w:sz w:val="20"/>
                <w:szCs w:val="20"/>
              </w:rPr>
            </w:pPr>
            <w:r>
              <w:rPr>
                <w:rFonts w:ascii="宋体" w:hAnsi="宋体" w:cs="Consolas"/>
                <w:b/>
                <w:bCs/>
                <w:sz w:val="20"/>
                <w:szCs w:val="20"/>
              </w:rPr>
              <w:t>20150924510205880119894</w:t>
            </w:r>
          </w:p>
        </w:tc>
      </w:tr>
      <w:tr w:rsidR="00FE115F" w14:paraId="7129A55E"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7F7974F8"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895749"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CE67BD6"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remark</w:t>
            </w:r>
          </w:p>
        </w:tc>
      </w:tr>
      <w:tr w:rsidR="00FE115F" w14:paraId="6CA36E42"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5BA052D"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57D45"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4C838573" w14:textId="77777777" w:rsidR="00FE115F" w:rsidRDefault="00FE115F" w:rsidP="00BC08E2">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FE115F" w14:paraId="26DA7754"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4C9BFE1"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D2F5C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A2BA15E" w14:textId="77777777" w:rsidR="00FE115F" w:rsidRDefault="00FE115F" w:rsidP="00BC08E2">
            <w:pPr>
              <w:spacing w:line="240" w:lineRule="auto"/>
              <w:rPr>
                <w:rFonts w:ascii="宋体" w:hAnsi="宋体" w:cs="Consolas"/>
                <w:b/>
                <w:bCs/>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r w:rsidR="00FE115F" w14:paraId="23552D2C"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20A5BD" w14:textId="77777777" w:rsidR="00FE115F" w:rsidRDefault="00FE115F" w:rsidP="00BC08E2">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D82FD6E"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vAlign w:val="bottom"/>
          </w:tcPr>
          <w:p w14:paraId="35414086" w14:textId="77777777" w:rsidR="00FE115F" w:rsidRDefault="00FE115F" w:rsidP="00BC08E2">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R00000000000001</w:t>
            </w:r>
          </w:p>
        </w:tc>
      </w:tr>
      <w:tr w:rsidR="00FE115F" w14:paraId="5267A7A3"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B2B852" w14:textId="77777777" w:rsidR="00FE115F" w:rsidRDefault="00FE115F" w:rsidP="00BC08E2">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55D246"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B70688C" w14:textId="77777777" w:rsidR="00FE115F" w:rsidRDefault="00FE115F" w:rsidP="00BC08E2">
            <w:pPr>
              <w:spacing w:line="240" w:lineRule="auto"/>
              <w:rPr>
                <w:rFonts w:ascii="宋体" w:hAnsi="宋体" w:cs="宋体"/>
                <w:sz w:val="20"/>
                <w:szCs w:val="20"/>
              </w:rPr>
            </w:pPr>
            <w:r>
              <w:rPr>
                <w:rFonts w:ascii="宋体" w:hAnsi="宋体" w:cs="宋体"/>
                <w:sz w:val="20"/>
                <w:szCs w:val="20"/>
              </w:rPr>
              <w:t xml:space="preserve"> </w:t>
            </w:r>
            <w:r>
              <w:rPr>
                <w:rFonts w:hint="eastAsia"/>
              </w:rPr>
              <w:t>S</w:t>
            </w:r>
            <w:r>
              <w:rPr>
                <w:rFonts w:ascii="宋体" w:hAnsi="宋体" w:cs="Consolas" w:hint="eastAsia"/>
                <w:b/>
                <w:bCs/>
                <w:sz w:val="20"/>
                <w:szCs w:val="20"/>
              </w:rPr>
              <w:t>1000000000</w:t>
            </w:r>
          </w:p>
        </w:tc>
      </w:tr>
    </w:tbl>
    <w:p w14:paraId="6D96FDE4" w14:textId="77777777" w:rsidR="00FE115F" w:rsidRDefault="00FE115F" w:rsidP="00FE115F">
      <w:pPr>
        <w:pStyle w:val="3"/>
        <w:rPr>
          <w:rFonts w:ascii="宋体" w:hAnsi="宋体"/>
          <w:sz w:val="21"/>
          <w:szCs w:val="21"/>
        </w:rPr>
      </w:pPr>
      <w:r>
        <w:rPr>
          <w:rFonts w:ascii="宋体" w:hAnsi="宋体" w:hint="eastAsia"/>
          <w:sz w:val="21"/>
          <w:szCs w:val="21"/>
        </w:rPr>
        <w:t>Response体</w:t>
      </w:r>
    </w:p>
    <w:p w14:paraId="54970053" w14:textId="77777777" w:rsidR="00FE115F" w:rsidRDefault="00FE115F" w:rsidP="00FE115F">
      <w:pPr>
        <w:rPr>
          <w:rFonts w:ascii="宋体" w:hAnsi="宋体" w:cs="Consolas"/>
          <w:b/>
          <w:bCs/>
          <w:sz w:val="20"/>
          <w:szCs w:val="20"/>
        </w:rPr>
      </w:pPr>
      <w:r>
        <w:rPr>
          <w:rFonts w:ascii="宋体" w:hAnsi="宋体" w:cs="Consolas"/>
          <w:b/>
          <w:bCs/>
          <w:sz w:val="20"/>
          <w:szCs w:val="20"/>
        </w:rPr>
        <w:t>{</w:t>
      </w:r>
    </w:p>
    <w:p w14:paraId="3FF44A97"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"errorCode": "0",</w:t>
      </w:r>
    </w:p>
    <w:p w14:paraId="19DE65EA" w14:textId="77777777" w:rsidR="00FE115F" w:rsidRDefault="00FE115F" w:rsidP="00FE115F">
      <w:pPr>
        <w:rPr>
          <w:rFonts w:ascii="宋体" w:hAnsi="宋体" w:cs="Consolas"/>
          <w:b/>
          <w:bCs/>
          <w:sz w:val="20"/>
          <w:szCs w:val="20"/>
        </w:rPr>
      </w:pPr>
      <w:r>
        <w:rPr>
          <w:rFonts w:ascii="宋体" w:hAnsi="宋体" w:cs="Consolas" w:hint="eastAsia"/>
          <w:b/>
          <w:bCs/>
          <w:sz w:val="20"/>
          <w:szCs w:val="20"/>
        </w:rPr>
        <w:t xml:space="preserve">    "errorInfo": "成功",</w:t>
      </w:r>
    </w:p>
    <w:p w14:paraId="03F87A6F"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"data": {</w:t>
      </w:r>
    </w:p>
    <w:p w14:paraId="6E7D9F2E"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"userId": "20151131404115583207727"</w:t>
      </w:r>
    </w:p>
    <w:p w14:paraId="6450A404" w14:textId="77777777" w:rsidR="00FE115F" w:rsidRDefault="00FE115F" w:rsidP="00FE115F">
      <w:pPr>
        <w:rPr>
          <w:rFonts w:ascii="宋体" w:hAnsi="宋体" w:cs="Consolas"/>
          <w:b/>
          <w:bCs/>
          <w:sz w:val="20"/>
          <w:szCs w:val="20"/>
        </w:rPr>
      </w:pPr>
      <w:r>
        <w:rPr>
          <w:rFonts w:ascii="宋体" w:hAnsi="宋体" w:cs="Consolas"/>
          <w:b/>
          <w:bCs/>
          <w:sz w:val="20"/>
          <w:szCs w:val="20"/>
        </w:rPr>
        <w:t xml:space="preserve">    }</w:t>
      </w:r>
    </w:p>
    <w:p w14:paraId="04B1147C" w14:textId="77777777" w:rsidR="00FE115F" w:rsidRDefault="00FE115F" w:rsidP="00FE115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E115F" w14:paraId="543E80DF"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B8329"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937284"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9D1BC1"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示例</w:t>
            </w:r>
          </w:p>
        </w:tc>
      </w:tr>
      <w:tr w:rsidR="00FE115F" w14:paraId="1D7B7EE2"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7CE2C8F8"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44C9C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0FCCE1A"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E115F" w14:paraId="530E02F7"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25BF69DD"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4CFAE2"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18167"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FE115F" w14:paraId="0799D9DD"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5B94A08F"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E07E30" w14:textId="77777777" w:rsidR="00FE115F" w:rsidRDefault="00FE115F"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55FB64" w14:textId="77777777" w:rsidR="00FE115F" w:rsidRDefault="00FE115F" w:rsidP="00BC08E2">
            <w:pPr>
              <w:rPr>
                <w:rFonts w:ascii="宋体" w:hAnsi="宋体" w:cs="Consolas"/>
                <w:b/>
                <w:bCs/>
                <w:sz w:val="20"/>
                <w:szCs w:val="20"/>
              </w:rPr>
            </w:pPr>
            <w:r>
              <w:rPr>
                <w:rFonts w:ascii="宋体" w:hAnsi="宋体" w:cs="宋体" w:hint="eastAsia"/>
                <w:sz w:val="20"/>
                <w:szCs w:val="20"/>
              </w:rPr>
              <w:t>userId用户编号</w:t>
            </w:r>
          </w:p>
        </w:tc>
      </w:tr>
    </w:tbl>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45793D"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4EE62106" w14:textId="3AB86269" w:rsidR="002A4789" w:rsidRDefault="002A4789">
            <w:pPr>
              <w:spacing w:line="240" w:lineRule="auto"/>
              <w:rPr>
                <w:rFonts w:ascii="宋体" w:hAnsi="宋体" w:cs="Consolas"/>
                <w:bCs/>
                <w:szCs w:val="18"/>
              </w:rPr>
            </w:pPr>
            <w:r>
              <w:rPr>
                <w:rFonts w:ascii="宋体" w:hAnsi="宋体" w:cs="Consolas" w:hint="eastAsia"/>
                <w:bCs/>
                <w:szCs w:val="18"/>
              </w:rPr>
              <w:t>token 编号</w:t>
            </w:r>
          </w:p>
        </w:tc>
      </w:tr>
    </w:tbl>
    <w:p w14:paraId="6FAAD0BB" w14:textId="7256BA36" w:rsidR="00966BDD" w:rsidRPr="00547C91" w:rsidRDefault="00476115" w:rsidP="00547C91">
      <w:pPr>
        <w:pStyle w:val="2"/>
        <w:spacing w:line="415" w:lineRule="auto"/>
        <w:ind w:left="0" w:firstLine="0"/>
        <w:rPr>
          <w:rFonts w:ascii="宋体" w:hAnsi="宋体"/>
          <w:sz w:val="28"/>
          <w:szCs w:val="28"/>
        </w:rPr>
      </w:pPr>
      <w:r>
        <w:rPr>
          <w:rFonts w:ascii="宋体" w:hAnsi="宋体" w:hint="eastAsia"/>
          <w:sz w:val="28"/>
          <w:szCs w:val="28"/>
        </w:rPr>
        <w:t>注册前端用户</w:t>
      </w:r>
      <w:r w:rsidR="00547C91">
        <w:rPr>
          <w:rFonts w:ascii="宋体" w:hAnsi="宋体" w:hint="eastAsia"/>
          <w:sz w:val="28"/>
          <w:szCs w:val="28"/>
        </w:rPr>
        <w:t>（</w:t>
      </w:r>
      <w:r w:rsidR="008C5A32">
        <w:rPr>
          <w:rFonts w:ascii="宋体" w:hAnsi="宋体" w:hint="eastAsia"/>
          <w:sz w:val="28"/>
          <w:szCs w:val="28"/>
        </w:rPr>
        <w:t>无</w:t>
      </w:r>
      <w:r w:rsidR="00547C91">
        <w:rPr>
          <w:rFonts w:ascii="宋体" w:hAnsi="宋体" w:hint="eastAsia"/>
          <w:sz w:val="28"/>
          <w:szCs w:val="28"/>
        </w:rPr>
        <w:t>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7F5D5B6A" w14:textId="271BEFB6" w:rsidR="00254A78" w:rsidRDefault="00CE2D8C" w:rsidP="00254A78">
            <w:pPr>
              <w:spacing w:line="240" w:lineRule="auto"/>
              <w:ind w:firstLine="440"/>
              <w:rPr>
                <w:rFonts w:ascii="宋体" w:hAnsi="宋体" w:cs="Consolas"/>
                <w:b/>
                <w:bCs/>
                <w:sz w:val="20"/>
                <w:szCs w:val="20"/>
              </w:rPr>
            </w:pPr>
            <w:r w:rsidRPr="00284CB5">
              <w:rPr>
                <w:rFonts w:ascii="宋体" w:hAnsi="宋体" w:cs="Consolas"/>
                <w:b/>
                <w:bCs/>
                <w:sz w:val="20"/>
                <w:szCs w:val="20"/>
              </w:rPr>
              <w:t>"</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r w:rsidR="00254A78">
              <w:rPr>
                <w:rFonts w:ascii="宋体" w:hAnsi="宋体" w:cs="Consolas" w:hint="eastAsia"/>
                <w:b/>
                <w:bCs/>
                <w:sz w:val="20"/>
                <w:szCs w:val="20"/>
              </w:rPr>
              <w:t>,</w:t>
            </w:r>
          </w:p>
          <w:p w14:paraId="79F61F02" w14:textId="10CD17EF" w:rsidR="00254A78" w:rsidRPr="00284CB5" w:rsidRDefault="00254A78" w:rsidP="00254A7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rsidTr="00FF7465">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r w:rsidR="00FF7465" w14:paraId="660CF9B0" w14:textId="77777777" w:rsidTr="00FF746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8CA11" w14:textId="7B4A3A85" w:rsidR="00FF7465" w:rsidRDefault="00FF74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B7CF81F" w14:textId="69B3F188" w:rsidR="00FF7465" w:rsidRDefault="00FF7465">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47802D" w14:textId="3745D9EE" w:rsidR="00FF7465" w:rsidRDefault="00FF7465">
            <w:pPr>
              <w:spacing w:line="240" w:lineRule="auto"/>
              <w:rPr>
                <w:rFonts w:asciiTheme="minorEastAsia" w:hAnsiTheme="minorEastAsia" w:cs="Consolas"/>
                <w:b/>
                <w:bCs/>
                <w:sz w:val="20"/>
                <w:szCs w:val="20"/>
              </w:rPr>
            </w:pPr>
            <w:r>
              <w:rPr>
                <w:rFonts w:hint="eastAsia"/>
              </w:rPr>
              <w:t>S</w:t>
            </w:r>
            <w:r>
              <w:rPr>
                <w:rFonts w:ascii="宋体" w:hAnsi="宋体" w:cs="Consolas" w:hint="eastAsia"/>
                <w:b/>
                <w:bCs/>
                <w:sz w:val="20"/>
                <w:szCs w:val="20"/>
              </w:rPr>
              <w:t>1000000000</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D2B6523" w14:textId="77777777" w:rsidR="005F1CC4" w:rsidRDefault="00476115" w:rsidP="005F1CC4">
      <w:pPr>
        <w:rPr>
          <w:rFonts w:ascii="宋体" w:hAnsi="宋体" w:cs="Consolas"/>
          <w:b/>
          <w:bCs/>
          <w:sz w:val="20"/>
          <w:szCs w:val="20"/>
        </w:rPr>
      </w:pPr>
      <w:r>
        <w:rPr>
          <w:rFonts w:ascii="宋体" w:hAnsi="宋体" w:cs="Consolas"/>
          <w:b/>
          <w:bCs/>
          <w:sz w:val="20"/>
          <w:szCs w:val="20"/>
        </w:rPr>
        <w:t xml:space="preserve">        "userId": "20150924510205880119894"</w:t>
      </w:r>
      <w:r w:rsidR="005F1CC4">
        <w:rPr>
          <w:rFonts w:ascii="宋体" w:hAnsi="宋体" w:cs="Consolas" w:hint="eastAsia"/>
          <w:b/>
          <w:bCs/>
          <w:sz w:val="20"/>
          <w:szCs w:val="20"/>
        </w:rPr>
        <w:t>，</w:t>
      </w:r>
    </w:p>
    <w:p w14:paraId="79055D45" w14:textId="2F0FD9EB" w:rsidR="00966BDD" w:rsidRDefault="005F1CC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D20285"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p w14:paraId="5AB9FCF6" w14:textId="6ACA5CAB" w:rsidR="009F4234" w:rsidRDefault="007E3563">
            <w:pPr>
              <w:spacing w:line="240" w:lineRule="auto"/>
              <w:rPr>
                <w:rFonts w:ascii="宋体" w:hAnsi="宋体" w:cs="Consolas"/>
                <w:bCs/>
                <w:szCs w:val="18"/>
              </w:rPr>
            </w:pPr>
            <w:r>
              <w:rPr>
                <w:rFonts w:ascii="宋体" w:hAnsi="宋体" w:cs="Consolas" w:hint="eastAsia"/>
                <w:b/>
                <w:bCs/>
                <w:sz w:val="20"/>
                <w:szCs w:val="20"/>
              </w:rPr>
              <w:t>token token</w:t>
            </w:r>
          </w:p>
        </w:tc>
      </w:tr>
    </w:tbl>
    <w:p w14:paraId="41D5018D" w14:textId="2A0DCABF"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w:t>
      </w:r>
      <w:r w:rsidR="00522B0D">
        <w:rPr>
          <w:rFonts w:ascii="宋体" w:hAnsi="宋体" w:hint="eastAsia"/>
          <w:sz w:val="28"/>
          <w:szCs w:val="28"/>
        </w:rPr>
        <w:t>（无大账户）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00850D1B" w14:textId="60CD1765" w:rsidR="004F2129" w:rsidRDefault="004B7CBD" w:rsidP="004F212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r w:rsidR="004F2129">
              <w:rPr>
                <w:rFonts w:ascii="宋体" w:hAnsi="宋体" w:cs="Consolas" w:hint="eastAsia"/>
                <w:b/>
                <w:bCs/>
                <w:sz w:val="20"/>
                <w:szCs w:val="20"/>
              </w:rPr>
              <w:t>,</w:t>
            </w:r>
          </w:p>
          <w:p w14:paraId="4CF57B39" w14:textId="438BAF33" w:rsidR="004F2129" w:rsidRPr="007F55CD" w:rsidRDefault="004F2129" w:rsidP="004F21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B066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r w:rsidR="00B0669A" w14:paraId="0E79BDA3" w14:textId="77777777" w:rsidTr="00B0669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A8878E" w14:textId="78D27076" w:rsidR="00B0669A" w:rsidRDefault="00B0669A" w:rsidP="000F33D3">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D6517BF" w14:textId="3C31487B" w:rsidR="00B0669A" w:rsidRDefault="00B0669A" w:rsidP="000F33D3">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A4CC6F7" w14:textId="49B65E3D" w:rsidR="00B0669A" w:rsidRDefault="00B0669A" w:rsidP="000F33D3">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1EDDCC0A" w14:textId="00467175" w:rsidR="00966BDD" w:rsidRDefault="005C18E0">
      <w:pPr>
        <w:pStyle w:val="2"/>
        <w:spacing w:line="415" w:lineRule="auto"/>
        <w:ind w:left="0" w:firstLine="0"/>
        <w:rPr>
          <w:rFonts w:ascii="宋体" w:hAnsi="宋体"/>
          <w:sz w:val="28"/>
          <w:szCs w:val="28"/>
        </w:rPr>
      </w:pPr>
      <w:r>
        <w:rPr>
          <w:rFonts w:ascii="宋体" w:hAnsi="宋体" w:hint="eastAsia"/>
          <w:sz w:val="28"/>
          <w:szCs w:val="28"/>
        </w:rPr>
        <w:t>代注册用户（无</w:t>
      </w:r>
      <w:r w:rsidR="00476115">
        <w:rPr>
          <w:rFonts w:ascii="宋体" w:hAnsi="宋体" w:hint="eastAsia"/>
          <w:sz w:val="28"/>
          <w:szCs w:val="28"/>
        </w:rPr>
        <w:t>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9E454F9" w14:textId="01C78324" w:rsidR="00B21D77" w:rsidRDefault="00476115" w:rsidP="00FF023D">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r w:rsidR="00B21D77">
              <w:rPr>
                <w:rFonts w:asciiTheme="minorEastAsia" w:hAnsiTheme="minorEastAsia" w:cs="Consolas" w:hint="eastAsia"/>
                <w:b/>
                <w:bCs/>
                <w:sz w:val="20"/>
                <w:szCs w:val="20"/>
              </w:rPr>
              <w:t>，</w:t>
            </w:r>
          </w:p>
          <w:p w14:paraId="23804DF5" w14:textId="60D6AFA7" w:rsidR="00895A5E" w:rsidRPr="00895A5E" w:rsidRDefault="00895A5E" w:rsidP="00895A5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C706BA" w14:paraId="2D765F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0C6150" w14:textId="21F32260" w:rsidR="00C706BA" w:rsidRDefault="00C706BA">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FE1434" w14:textId="077A845C" w:rsidR="00C706BA" w:rsidRDefault="00C706BA">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C59D612" w14:textId="02347BD7" w:rsidR="00C706BA" w:rsidRDefault="00C706BA">
            <w:pPr>
              <w:spacing w:line="240" w:lineRule="auto"/>
              <w:rPr>
                <w:rFonts w:ascii="宋体" w:hAnsi="宋体" w:cs="Consolas"/>
                <w:b/>
                <w:bCs/>
                <w:sz w:val="20"/>
                <w:szCs w:val="20"/>
              </w:rPr>
            </w:pPr>
            <w:r>
              <w:rPr>
                <w:rFonts w:asciiTheme="minorEastAsia" w:hAnsiTheme="minorEastAsia" w:cs="Consolas" w:hint="eastAsia"/>
                <w:b/>
                <w:bCs/>
                <w:sz w:val="20"/>
                <w:szCs w:val="20"/>
              </w:rPr>
              <w:t>GS0000001</w:t>
            </w:r>
          </w:p>
        </w:tc>
      </w:tr>
      <w:tr w:rsidR="00C706BA" w14:paraId="313406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24AA92" w14:textId="50A3468F" w:rsidR="00C706BA" w:rsidRDefault="00C706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63B08BC9" w14:textId="22D6C7B3" w:rsidR="00C706BA" w:rsidRDefault="00C706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06EF9BAE" w14:textId="24B7D926" w:rsidR="00C706BA" w:rsidRDefault="00C706BA">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1102A080" w:rsidR="00966BDD" w:rsidRDefault="00E375F4">
      <w:pPr>
        <w:pStyle w:val="2"/>
        <w:spacing w:line="415" w:lineRule="auto"/>
        <w:ind w:left="0" w:firstLine="0"/>
        <w:rPr>
          <w:rFonts w:ascii="宋体" w:hAnsi="宋体"/>
          <w:sz w:val="28"/>
          <w:szCs w:val="28"/>
        </w:rPr>
      </w:pPr>
      <w:r>
        <w:rPr>
          <w:rFonts w:ascii="宋体" w:hAnsi="宋体" w:hint="eastAsia"/>
          <w:sz w:val="28"/>
          <w:szCs w:val="28"/>
        </w:rPr>
        <w:t>登录</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0229A4C2"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r w:rsidR="003213A3">
              <w:rPr>
                <w:rFonts w:ascii="宋体" w:hAnsi="宋体" w:cs="Consolas" w:hint="eastAsia"/>
                <w:b/>
                <w:bCs/>
                <w:sz w:val="20"/>
                <w:szCs w:val="20"/>
              </w:rPr>
              <w:t>，</w:t>
            </w:r>
          </w:p>
          <w:p w14:paraId="12A25CE1" w14:textId="336BD4D4" w:rsidR="003213A3" w:rsidRDefault="003213A3" w:rsidP="003213A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9143346" w14:textId="4A7EB939" w:rsidR="000154CF" w:rsidRDefault="000154CF" w:rsidP="000154CF">
            <w:pPr>
              <w:spacing w:line="240" w:lineRule="auto"/>
              <w:ind w:firstLine="440"/>
              <w:rPr>
                <w:rFonts w:ascii="宋体" w:hAnsi="宋体" w:cs="Consolas"/>
                <w:b/>
                <w:bCs/>
                <w:sz w:val="20"/>
                <w:szCs w:val="20"/>
              </w:rPr>
            </w:pPr>
            <w:r>
              <w:rPr>
                <w:rFonts w:ascii="宋体" w:hAnsi="宋体" w:cs="Consolas"/>
                <w:b/>
                <w:bCs/>
                <w:sz w:val="20"/>
                <w:szCs w:val="20"/>
              </w:rPr>
              <w:t>"</w:t>
            </w:r>
            <w:r w:rsidR="002B7568">
              <w:rPr>
                <w:rFonts w:ascii="宋体" w:hAnsi="宋体" w:cs="Consolas" w:hint="eastAsia"/>
                <w:b/>
                <w:bCs/>
                <w:sz w:val="20"/>
                <w:szCs w:val="20"/>
              </w:rPr>
              <w:t>companyCode</w:t>
            </w:r>
            <w:r>
              <w:rPr>
                <w:rFonts w:ascii="宋体" w:hAnsi="宋体" w:cs="Consolas"/>
                <w:b/>
                <w:bCs/>
                <w:sz w:val="20"/>
                <w:szCs w:val="20"/>
              </w:rPr>
              <w:t>": "123456"</w:t>
            </w:r>
          </w:p>
          <w:p w14:paraId="4337A726" w14:textId="23E4F55E" w:rsidR="000154CF" w:rsidRDefault="005F7844" w:rsidP="005F784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rsidTr="00950878">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single" w:sz="4" w:space="0" w:color="auto"/>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0AC7040B"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E68F83" w14:textId="30BEECD0" w:rsidR="00F81EBA" w:rsidRDefault="00F81EBA">
            <w:pPr>
              <w:spacing w:line="240" w:lineRule="auto"/>
              <w:rPr>
                <w:rFonts w:ascii="宋体" w:hAnsi="宋体" w:cs="宋体"/>
                <w:sz w:val="20"/>
                <w:szCs w:val="20"/>
              </w:rPr>
            </w:pPr>
            <w:r>
              <w:rPr>
                <w:rFonts w:ascii="宋体" w:hAnsi="宋体" w:cs="宋体" w:hint="eastAsia"/>
                <w:sz w:val="20"/>
                <w:szCs w:val="20"/>
              </w:rPr>
              <w:t>kind（必填）</w:t>
            </w:r>
          </w:p>
        </w:tc>
        <w:tc>
          <w:tcPr>
            <w:tcW w:w="1321" w:type="dxa"/>
            <w:tcBorders>
              <w:top w:val="single" w:sz="4" w:space="0" w:color="auto"/>
              <w:left w:val="nil"/>
              <w:bottom w:val="single" w:sz="4" w:space="0" w:color="auto"/>
              <w:right w:val="single" w:sz="4" w:space="0" w:color="auto"/>
            </w:tcBorders>
            <w:vAlign w:val="bottom"/>
          </w:tcPr>
          <w:p w14:paraId="0A1C6F42" w14:textId="05703091" w:rsidR="00F81EBA" w:rsidRDefault="00F81EB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7FE4E235" w14:textId="6DFEB474" w:rsidR="00F81EBA" w:rsidRDefault="00F81EBA">
            <w:pPr>
              <w:spacing w:line="240" w:lineRule="auto"/>
              <w:rPr>
                <w:rFonts w:ascii="宋体" w:hAnsi="宋体" w:cs="宋体"/>
                <w:sz w:val="20"/>
                <w:szCs w:val="20"/>
              </w:rPr>
            </w:pPr>
            <w:r>
              <w:rPr>
                <w:rFonts w:ascii="宋体" w:hAnsi="宋体" w:cs="宋体" w:hint="eastAsia"/>
                <w:sz w:val="20"/>
                <w:szCs w:val="20"/>
              </w:rPr>
              <w:t>f1 前端，f2 商家，01 运营平台</w:t>
            </w:r>
          </w:p>
        </w:tc>
      </w:tr>
      <w:tr w:rsidR="00F81EBA" w14:paraId="7ABEADC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4E35F6" w14:textId="501D6234" w:rsidR="00F81EBA" w:rsidRDefault="00F81EBA">
            <w:pPr>
              <w:spacing w:line="240" w:lineRule="auto"/>
              <w:rPr>
                <w:rFonts w:ascii="宋体" w:hAnsi="宋体" w:cs="宋体"/>
                <w:sz w:val="20"/>
                <w:szCs w:val="20"/>
              </w:rPr>
            </w:pPr>
            <w:r>
              <w:rPr>
                <w:rFonts w:ascii="宋体" w:hAnsi="宋体" w:cs="宋体" w:hint="eastAsia"/>
                <w:sz w:val="20"/>
                <w:szCs w:val="20"/>
              </w:rPr>
              <w:t>companyCode（选填）</w:t>
            </w:r>
          </w:p>
        </w:tc>
        <w:tc>
          <w:tcPr>
            <w:tcW w:w="1321" w:type="dxa"/>
            <w:tcBorders>
              <w:top w:val="single" w:sz="4" w:space="0" w:color="auto"/>
              <w:left w:val="nil"/>
              <w:bottom w:val="single" w:sz="4" w:space="0" w:color="auto"/>
              <w:right w:val="single" w:sz="4" w:space="0" w:color="auto"/>
            </w:tcBorders>
            <w:vAlign w:val="bottom"/>
          </w:tcPr>
          <w:p w14:paraId="5C78F129" w14:textId="2CE707B6" w:rsidR="00F81EBA" w:rsidRDefault="00F81EB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26C8A716" w14:textId="26E9969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F81EBA" w14:paraId="393AE093" w14:textId="77777777" w:rsidTr="009508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0722D7" w14:textId="1B3CE767" w:rsidR="00F81EBA" w:rsidRDefault="00F81EB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D0766F" w14:textId="7E3FA94F" w:rsidR="00F81EBA" w:rsidRDefault="00F81EB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E5C627A" w14:textId="4C294C8D" w:rsidR="00F81EBA" w:rsidRDefault="00F81EB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6DA091F2"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r w:rsidR="001D0507">
        <w:rPr>
          <w:rFonts w:ascii="宋体" w:hAnsi="宋体" w:cs="Consolas" w:hint="eastAsia"/>
          <w:b/>
          <w:bCs/>
          <w:sz w:val="20"/>
          <w:szCs w:val="20"/>
        </w:rPr>
        <w:t>,</w:t>
      </w:r>
    </w:p>
    <w:p w14:paraId="328A1813" w14:textId="2B9EE132" w:rsidR="00B20AE5" w:rsidRDefault="00B20AE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token</w:t>
      </w:r>
      <w:r>
        <w:rPr>
          <w:rFonts w:ascii="宋体" w:hAnsi="宋体" w:cs="Consolas"/>
          <w:b/>
          <w:bCs/>
          <w:sz w:val="20"/>
          <w:szCs w:val="20"/>
        </w:rPr>
        <w:t>": "</w:t>
      </w:r>
      <w:r w:rsidR="00E323F8">
        <w:rPr>
          <w:rFonts w:ascii="宋体" w:hAnsi="宋体" w:cs="Consolas" w:hint="eastAsia"/>
          <w:b/>
          <w:bCs/>
          <w:sz w:val="20"/>
          <w:szCs w:val="20"/>
        </w:rPr>
        <w:t>abcd</w:t>
      </w:r>
      <w:r>
        <w:rPr>
          <w:rFonts w:ascii="宋体" w:hAnsi="宋体" w:cs="Consolas"/>
          <w:b/>
          <w:bCs/>
          <w:sz w:val="20"/>
          <w:szCs w:val="20"/>
        </w:rPr>
        <w:t>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2DCBE" w14:textId="77777777" w:rsidR="00966BDD" w:rsidRDefault="001D0507" w:rsidP="001D0507">
            <w:pPr>
              <w:spacing w:line="240" w:lineRule="auto"/>
              <w:rPr>
                <w:rFonts w:ascii="宋体" w:hAnsi="宋体" w:cs="Consolas"/>
                <w:b/>
                <w:bCs/>
                <w:sz w:val="20"/>
                <w:szCs w:val="20"/>
              </w:rPr>
            </w:pPr>
            <w:r>
              <w:rPr>
                <w:rFonts w:ascii="宋体" w:hAnsi="宋体" w:cs="Consolas" w:hint="eastAsia"/>
                <w:b/>
                <w:bCs/>
                <w:sz w:val="20"/>
                <w:szCs w:val="20"/>
              </w:rPr>
              <w:t>userId 用户编号</w:t>
            </w:r>
          </w:p>
          <w:p w14:paraId="0FE2D2FC" w14:textId="1736D435" w:rsidR="001D0507" w:rsidRDefault="001D0507" w:rsidP="001D0507">
            <w:pPr>
              <w:spacing w:line="240" w:lineRule="auto"/>
              <w:rPr>
                <w:rFonts w:ascii="宋体" w:hAnsi="宋体" w:cs="Consolas"/>
                <w:bCs/>
                <w:szCs w:val="18"/>
              </w:rPr>
            </w:pPr>
            <w:r>
              <w:rPr>
                <w:rFonts w:ascii="宋体" w:hAnsi="宋体" w:cs="Consolas" w:hint="eastAsia"/>
                <w:b/>
                <w:bCs/>
                <w:sz w:val="20"/>
                <w:szCs w:val="20"/>
              </w:rPr>
              <w:t>token token</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0B3F4244" w14:textId="3130A5FB" w:rsidR="005E6FAA" w:rsidRDefault="00476115" w:rsidP="00E927E5">
            <w:pPr>
              <w:spacing w:line="240" w:lineRule="auto"/>
              <w:ind w:firstLine="440"/>
              <w:rPr>
                <w:rFonts w:ascii="宋体" w:hAnsi="宋体" w:cs="Consolas"/>
                <w:b/>
                <w:bCs/>
                <w:sz w:val="20"/>
                <w:szCs w:val="20"/>
              </w:rPr>
            </w:pPr>
            <w:r>
              <w:rPr>
                <w:rFonts w:ascii="宋体" w:hAnsi="宋体" w:cs="Consolas"/>
                <w:b/>
                <w:bCs/>
                <w:sz w:val="20"/>
                <w:szCs w:val="20"/>
              </w:rPr>
              <w:t>"idNo": "511702197403222585"</w:t>
            </w:r>
            <w:r w:rsidR="00E175B0">
              <w:rPr>
                <w:rFonts w:ascii="宋体" w:hAnsi="宋体" w:cs="Consolas"/>
                <w:b/>
                <w:bCs/>
                <w:sz w:val="20"/>
                <w:szCs w:val="20"/>
              </w:rPr>
              <w:t>,</w:t>
            </w:r>
          </w:p>
          <w:p w14:paraId="7337FA39" w14:textId="589C115B" w:rsidR="00966BDD" w:rsidRDefault="00E175B0" w:rsidP="00E175B0">
            <w:pPr>
              <w:spacing w:line="240" w:lineRule="auto"/>
              <w:ind w:firstLine="440"/>
              <w:rPr>
                <w:rFonts w:ascii="宋体" w:hAnsi="宋体" w:cs="Consolas"/>
                <w:b/>
                <w:bCs/>
                <w:sz w:val="20"/>
                <w:szCs w:val="20"/>
              </w:rPr>
            </w:pPr>
            <w:r>
              <w:rPr>
                <w:rFonts w:ascii="宋体" w:hAnsi="宋体" w:cs="Consolas"/>
                <w:b/>
                <w:bCs/>
                <w:sz w:val="20"/>
                <w:szCs w:val="20"/>
              </w:rPr>
              <w:t>"</w:t>
            </w:r>
            <w:r w:rsidR="00C66A8A">
              <w:rPr>
                <w:rFonts w:ascii="宋体" w:hAnsi="宋体" w:cs="Consolas" w:hint="eastAsia"/>
                <w:b/>
                <w:bCs/>
                <w:sz w:val="20"/>
                <w:szCs w:val="20"/>
              </w:rPr>
              <w:t>token</w:t>
            </w:r>
            <w:r>
              <w:rPr>
                <w:rFonts w:ascii="宋体" w:hAnsi="宋体" w:cs="Consolas"/>
                <w:b/>
                <w:bCs/>
                <w:sz w:val="20"/>
                <w:szCs w:val="20"/>
              </w:rPr>
              <w:t>":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rsidTr="000C5075">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r w:rsidR="00D6674F" w14:paraId="0ECE6D7A" w14:textId="77777777" w:rsidTr="000C5075">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346688" w14:textId="0ADD049B" w:rsidR="00D6674F" w:rsidRDefault="00D6674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4E626D" w14:textId="5C065CEA" w:rsidR="00D6674F" w:rsidRDefault="00D6674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4229C2F" w14:textId="293526D8" w:rsidR="00D6674F" w:rsidRDefault="00D6674F">
            <w:pPr>
              <w:spacing w:line="240" w:lineRule="auto"/>
              <w:rPr>
                <w:rFonts w:ascii="宋体" w:hAnsi="宋体" w:cs="Consolas"/>
                <w:b/>
                <w:bCs/>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BB1AC1B" w:rsidR="00966BDD" w:rsidRDefault="006D186D">
      <w:pPr>
        <w:pStyle w:val="2"/>
        <w:rPr>
          <w:rFonts w:ascii="宋体" w:hAnsi="宋体"/>
          <w:sz w:val="28"/>
          <w:szCs w:val="28"/>
        </w:rPr>
      </w:pPr>
      <w:r>
        <w:rPr>
          <w:rFonts w:ascii="宋体" w:hAnsi="宋体" w:hint="eastAsia"/>
          <w:sz w:val="28"/>
          <w:szCs w:val="28"/>
        </w:rPr>
        <w:t>设置交易</w:t>
      </w:r>
      <w:r w:rsidR="00476115">
        <w:rPr>
          <w:rFonts w:ascii="宋体" w:hAnsi="宋体" w:hint="eastAsia"/>
          <w:sz w:val="28"/>
          <w:szCs w:val="28"/>
        </w:rPr>
        <w:t>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3A5B49BF" w:rsidR="00966BDD" w:rsidRDefault="00CD38DC">
      <w:pPr>
        <w:ind w:firstLineChars="200" w:firstLine="400"/>
        <w:rPr>
          <w:rFonts w:ascii="宋体" w:hAnsi="宋体"/>
          <w:b/>
          <w:sz w:val="20"/>
          <w:szCs w:val="20"/>
        </w:rPr>
      </w:pPr>
      <w:r>
        <w:rPr>
          <w:rFonts w:ascii="宋体" w:hAnsi="宋体" w:hint="eastAsia"/>
          <w:sz w:val="20"/>
          <w:szCs w:val="20"/>
        </w:rPr>
        <w:t>登录后，设置交易</w:t>
      </w:r>
      <w:r w:rsidR="00476115">
        <w:rPr>
          <w:rFonts w:ascii="宋体" w:hAnsi="宋体" w:hint="eastAsia"/>
          <w:sz w:val="20"/>
          <w:szCs w:val="20"/>
        </w:rPr>
        <w:t>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A18D248"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"userId": "2016011607453920785352", </w:t>
            </w:r>
          </w:p>
          <w:p w14:paraId="43E34BDA" w14:textId="2585447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"tradePwd": "654321",</w:t>
            </w:r>
          </w:p>
          <w:p w14:paraId="01E1CCBB" w14:textId="5D101EAE" w:rsidR="00966BDD" w:rsidRDefault="005E3FC8">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trade</w:t>
            </w:r>
            <w:r w:rsidR="00476115">
              <w:rPr>
                <w:rFonts w:ascii="宋体" w:hAnsi="宋体" w:cs="Consolas"/>
                <w:b/>
                <w:bCs/>
                <w:sz w:val="20"/>
                <w:szCs w:val="20"/>
              </w:rPr>
              <w:t>Pwd</w:t>
            </w:r>
            <w:r w:rsidR="00476115">
              <w:rPr>
                <w:rFonts w:ascii="宋体" w:hAnsi="宋体" w:cs="Consolas" w:hint="eastAsia"/>
                <w:b/>
                <w:bCs/>
                <w:sz w:val="20"/>
                <w:szCs w:val="20"/>
              </w:rPr>
              <w:t>S</w:t>
            </w:r>
            <w:r w:rsidR="00476115">
              <w:rPr>
                <w:rFonts w:ascii="宋体" w:hAnsi="宋体" w:cs="Consolas"/>
                <w:b/>
                <w:bCs/>
                <w:sz w:val="20"/>
                <w:szCs w:val="20"/>
              </w:rPr>
              <w:t>trength": "</w:t>
            </w:r>
            <w:r w:rsidR="00476115">
              <w:rPr>
                <w:rFonts w:ascii="宋体" w:hAnsi="宋体" w:cs="Consolas" w:hint="eastAsia"/>
                <w:b/>
                <w:bCs/>
                <w:sz w:val="20"/>
                <w:szCs w:val="20"/>
              </w:rPr>
              <w:t>1</w:t>
            </w:r>
            <w:r w:rsidR="00476115">
              <w:rPr>
                <w:rFonts w:ascii="宋体" w:hAnsi="宋体" w:cs="Consolas"/>
                <w:b/>
                <w:bCs/>
                <w:sz w:val="20"/>
                <w:szCs w:val="20"/>
              </w:rPr>
              <w:t>",</w:t>
            </w:r>
          </w:p>
          <w:p w14:paraId="1F6E9556" w14:textId="7425D062" w:rsidR="005E3FC8" w:rsidRDefault="00476115" w:rsidP="005E3FC8">
            <w:pPr>
              <w:spacing w:line="240" w:lineRule="auto"/>
              <w:ind w:firstLine="440"/>
              <w:rPr>
                <w:rFonts w:ascii="宋体" w:hAnsi="宋体" w:cs="Consolas"/>
                <w:b/>
                <w:bCs/>
                <w:sz w:val="20"/>
                <w:szCs w:val="20"/>
              </w:rPr>
            </w:pPr>
            <w:r>
              <w:rPr>
                <w:rFonts w:ascii="宋体" w:hAnsi="宋体" w:cs="Consolas" w:hint="eastAsia"/>
                <w:b/>
                <w:bCs/>
                <w:sz w:val="20"/>
                <w:szCs w:val="20"/>
              </w:rPr>
              <w:t>"smsCaptcha": "5581"</w:t>
            </w:r>
            <w:r w:rsidR="005E3FC8">
              <w:rPr>
                <w:rFonts w:ascii="宋体" w:hAnsi="宋体" w:cs="Consolas" w:hint="eastAsia"/>
                <w:b/>
                <w:bCs/>
                <w:sz w:val="20"/>
                <w:szCs w:val="20"/>
              </w:rPr>
              <w:t>,</w:t>
            </w:r>
          </w:p>
          <w:p w14:paraId="4E77CFF0" w14:textId="400137AF" w:rsidR="00966BDD" w:rsidRDefault="005E3FC8" w:rsidP="005E3FC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r w:rsidR="00476115">
              <w:rPr>
                <w:rFonts w:ascii="宋体" w:hAnsi="宋体" w:cs="Consolas" w:hint="eastAsia"/>
                <w:b/>
                <w:bCs/>
                <w:sz w:val="20"/>
                <w:szCs w:val="20"/>
              </w:rPr>
              <w:t xml:space="preserve">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rsidTr="007F13AC">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BB53A8" w14:paraId="256F39FA" w14:textId="77777777" w:rsidTr="007F13A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876B36" w14:textId="2E4A72CF" w:rsidR="00BB53A8" w:rsidRDefault="00BB53A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528EA29" w14:textId="79233E65" w:rsidR="00BB53A8" w:rsidRDefault="00BB53A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DABDDF7" w14:textId="581DA8AB" w:rsidR="00BB53A8" w:rsidRDefault="00BB53A8">
            <w:pPr>
              <w:spacing w:line="240" w:lineRule="auto"/>
              <w:rPr>
                <w:rFonts w:ascii="宋体" w:hAnsi="宋体" w:cs="宋体"/>
                <w:sz w:val="20"/>
                <w:szCs w:val="20"/>
              </w:rPr>
            </w:pPr>
            <w:r>
              <w:rPr>
                <w:rFonts w:ascii="宋体" w:hAnsi="宋体" w:cs="Consolas"/>
                <w:b/>
                <w:bCs/>
                <w:sz w:val="20"/>
                <w:szCs w:val="20"/>
              </w:rPr>
              <w:t>511702197403222585</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6F3E19E" w14:textId="62688793" w:rsidR="00313420" w:rsidRDefault="00476115" w:rsidP="00313420">
            <w:pPr>
              <w:spacing w:line="240" w:lineRule="auto"/>
              <w:ind w:firstLine="440"/>
              <w:rPr>
                <w:rFonts w:ascii="宋体" w:hAnsi="宋体" w:cs="Consolas"/>
                <w:b/>
                <w:bCs/>
                <w:sz w:val="20"/>
                <w:szCs w:val="20"/>
              </w:rPr>
            </w:pPr>
            <w:r>
              <w:rPr>
                <w:rFonts w:ascii="宋体" w:hAnsi="宋体" w:cs="Consolas"/>
                <w:b/>
                <w:bCs/>
                <w:sz w:val="20"/>
                <w:szCs w:val="20"/>
              </w:rPr>
              <w:t>"smsCaptcha": "8888"</w:t>
            </w:r>
            <w:r w:rsidR="00313420">
              <w:rPr>
                <w:rFonts w:ascii="宋体" w:hAnsi="宋体" w:cs="Consolas"/>
                <w:b/>
                <w:bCs/>
                <w:sz w:val="20"/>
                <w:szCs w:val="20"/>
              </w:rPr>
              <w:t>,</w:t>
            </w:r>
          </w:p>
          <w:p w14:paraId="620FC42A" w14:textId="75233300" w:rsidR="00313420" w:rsidRDefault="00313420" w:rsidP="00313420">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rsidTr="00A64CF4">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r w:rsidR="0017670F" w14:paraId="1B195732"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AC0CE6" w14:textId="014592EB" w:rsidR="0017670F" w:rsidRDefault="0017670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C7796C3" w14:textId="6521F1FF" w:rsidR="0017670F" w:rsidRDefault="0017670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2DFB46B" w14:textId="624DBF6B" w:rsidR="0017670F" w:rsidRDefault="0017670F">
            <w:pPr>
              <w:spacing w:line="240" w:lineRule="auto"/>
              <w:rPr>
                <w:rFonts w:ascii="宋体" w:hAnsi="宋体" w:cs="Consolas"/>
                <w:b/>
                <w:bCs/>
                <w:sz w:val="20"/>
                <w:szCs w:val="20"/>
              </w:rPr>
            </w:pPr>
            <w:r>
              <w:rPr>
                <w:rFonts w:ascii="宋体" w:hAnsi="宋体" w:cs="宋体" w:hint="eastAsia"/>
                <w:sz w:val="20"/>
                <w:szCs w:val="20"/>
              </w:rPr>
              <w:t>123456</w:t>
            </w:r>
            <w:r>
              <w:rPr>
                <w:rFonts w:ascii="宋体" w:hAnsi="宋体" w:cs="宋体"/>
                <w:sz w:val="20"/>
                <w:szCs w:val="20"/>
              </w:rPr>
              <w:t xml:space="preserve"> </w:t>
            </w:r>
          </w:p>
        </w:tc>
      </w:tr>
      <w:tr w:rsidR="0017670F" w14:paraId="6FE8201E" w14:textId="77777777" w:rsidTr="00A64CF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8BD371" w14:textId="7AF93D81" w:rsidR="0017670F" w:rsidRDefault="0017670F">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03B8923" w14:textId="46B97393" w:rsidR="0017670F" w:rsidRDefault="0017670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70903EB" w14:textId="5393B607" w:rsidR="0017670F" w:rsidRDefault="0017670F">
            <w:pPr>
              <w:spacing w:line="240" w:lineRule="auto"/>
              <w:rPr>
                <w:rFonts w:ascii="宋体" w:hAnsi="宋体" w:cs="Consolas"/>
                <w:b/>
                <w:bCs/>
                <w:sz w:val="20"/>
                <w:szCs w:val="20"/>
              </w:rPr>
            </w:pPr>
            <w:r>
              <w:rPr>
                <w:rFonts w:ascii="宋体" w:hAnsi="宋体" w:cs="Consolas"/>
                <w:b/>
                <w:bCs/>
                <w:sz w:val="20"/>
                <w:szCs w:val="20"/>
              </w:rPr>
              <w:t>511702197403222585</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5495603A" w:rsidR="00C45171" w:rsidRDefault="00C45171" w:rsidP="00DF4DF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r w:rsidR="00DF4DF3">
              <w:rPr>
                <w:rFonts w:ascii="宋体" w:hAnsi="宋体" w:cs="Consolas"/>
                <w:b/>
                <w:bCs/>
                <w:sz w:val="20"/>
                <w:szCs w:val="20"/>
              </w:rPr>
              <w:t>,</w:t>
            </w:r>
          </w:p>
          <w:p w14:paraId="15AA3180" w14:textId="5E0FEEEC" w:rsidR="00DF4DF3" w:rsidRDefault="00DF4DF3" w:rsidP="00DF4DF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C100A9">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single" w:sz="4" w:space="0" w:color="auto"/>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r w:rsidR="00407A15" w14:paraId="5FEF6BD9" w14:textId="77777777" w:rsidTr="00C100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FEC47" w14:textId="2AF71567" w:rsidR="00407A15" w:rsidRDefault="00407A1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A8416C" w14:textId="63FCDEDE" w:rsidR="00407A15" w:rsidRDefault="00407A1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2E2C013" w14:textId="76FECB4E" w:rsidR="00407A15" w:rsidRDefault="00407A15" w:rsidP="000F33D3">
            <w:pPr>
              <w:spacing w:line="240" w:lineRule="auto"/>
              <w:rPr>
                <w:rFonts w:ascii="宋体" w:hAnsi="宋体" w:cs="Consolas"/>
                <w:b/>
                <w:bCs/>
                <w:sz w:val="20"/>
                <w:szCs w:val="20"/>
              </w:rPr>
            </w:pPr>
            <w:r>
              <w:rPr>
                <w:rFonts w:ascii="宋体" w:hAnsi="宋体" w:cs="Consolas"/>
                <w:b/>
                <w:bCs/>
                <w:sz w:val="20"/>
                <w:szCs w:val="20"/>
              </w:rPr>
              <w:t>511702197403222585</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4F6A020" w14:textId="77777777" w:rsidR="009F2F0D" w:rsidRDefault="00476115" w:rsidP="009F2F0D">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9F2F0D">
              <w:rPr>
                <w:rFonts w:ascii="宋体" w:hAnsi="宋体" w:cs="Consolas"/>
                <w:b/>
                <w:bCs/>
                <w:sz w:val="20"/>
                <w:szCs w:val="20"/>
              </w:rPr>
              <w:t>,</w:t>
            </w:r>
          </w:p>
          <w:p w14:paraId="76F88633" w14:textId="1469DC65" w:rsidR="00D31DBC" w:rsidRDefault="009F2F0D" w:rsidP="009F2F0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rsidTr="00A9116F">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single" w:sz="4" w:space="0" w:color="auto"/>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F65C5B" w14:paraId="2E7133AC" w14:textId="77777777" w:rsidTr="00A9116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6A7382" w14:textId="48DF2638" w:rsidR="00F65C5B" w:rsidRDefault="00F65C5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2DDED2A" w14:textId="33CA11F4" w:rsidR="00F65C5B" w:rsidRDefault="00F65C5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01ACF" w14:textId="6A1F8EC9" w:rsidR="00F65C5B" w:rsidRDefault="00F65C5B">
            <w:pPr>
              <w:spacing w:line="240" w:lineRule="auto"/>
              <w:rPr>
                <w:rFonts w:ascii="宋体" w:hAnsi="宋体" w:cs="Consolas"/>
                <w:b/>
                <w:bCs/>
                <w:sz w:val="20"/>
                <w:szCs w:val="20"/>
              </w:rPr>
            </w:pPr>
            <w:r>
              <w:rPr>
                <w:rFonts w:ascii="宋体" w:hAnsi="宋体" w:cs="Consolas"/>
                <w:b/>
                <w:bCs/>
                <w:sz w:val="20"/>
                <w:szCs w:val="20"/>
              </w:rPr>
              <w:t>511702197403222585</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036CAC97" w14:textId="77777777" w:rsidR="00AB5862" w:rsidRDefault="00476115" w:rsidP="00AB5862">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AB5862">
              <w:rPr>
                <w:rFonts w:ascii="宋体" w:hAnsi="宋体" w:cs="Consolas"/>
                <w:b/>
                <w:bCs/>
                <w:sz w:val="20"/>
                <w:szCs w:val="20"/>
              </w:rPr>
              <w:t>,</w:t>
            </w:r>
          </w:p>
          <w:p w14:paraId="04907FEB" w14:textId="6CE7D069" w:rsidR="000F3DE4" w:rsidRDefault="000F3DE4" w:rsidP="000F3DE4">
            <w:pPr>
              <w:spacing w:line="240" w:lineRule="auto"/>
              <w:ind w:firstLine="440"/>
              <w:rPr>
                <w:rFonts w:ascii="宋体" w:hAnsi="宋体" w:cs="Consolas"/>
                <w:b/>
                <w:bCs/>
                <w:sz w:val="20"/>
                <w:szCs w:val="20"/>
              </w:rPr>
            </w:pPr>
            <w:r>
              <w:rPr>
                <w:rFonts w:ascii="宋体" w:hAnsi="宋体" w:cs="Consolas"/>
                <w:b/>
                <w:bCs/>
                <w:sz w:val="20"/>
                <w:szCs w:val="20"/>
              </w:rPr>
              <w:t>"</w:t>
            </w:r>
            <w:r w:rsidR="003A5F53">
              <w:rPr>
                <w:rFonts w:ascii="宋体" w:hAnsi="宋体" w:cs="Consolas" w:hint="eastAsia"/>
                <w:b/>
                <w:bCs/>
                <w:sz w:val="20"/>
                <w:szCs w:val="20"/>
              </w:rPr>
              <w:t>kind</w:t>
            </w:r>
            <w:r>
              <w:rPr>
                <w:rFonts w:ascii="宋体" w:hAnsi="宋体" w:cs="Consolas"/>
                <w:b/>
                <w:bCs/>
                <w:sz w:val="20"/>
                <w:szCs w:val="20"/>
              </w:rPr>
              <w:t>": "</w:t>
            </w:r>
            <w:r w:rsidR="003A5F53">
              <w:rPr>
                <w:rFonts w:ascii="宋体" w:hAnsi="宋体" w:cs="Consolas" w:hint="eastAsia"/>
                <w:b/>
                <w:bCs/>
                <w:sz w:val="20"/>
                <w:szCs w:val="20"/>
              </w:rPr>
              <w:t>f1</w:t>
            </w:r>
            <w:r>
              <w:rPr>
                <w:rFonts w:ascii="宋体" w:hAnsi="宋体" w:cs="Consolas"/>
                <w:b/>
                <w:bCs/>
                <w:sz w:val="20"/>
                <w:szCs w:val="20"/>
              </w:rPr>
              <w:t>",</w:t>
            </w:r>
          </w:p>
          <w:p w14:paraId="76168255" w14:textId="6A989FEB" w:rsidR="007177E2" w:rsidRDefault="007177E2" w:rsidP="007177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sidR="00BB3762">
              <w:rPr>
                <w:rFonts w:hint="eastAsia"/>
              </w:rPr>
              <w:t>S</w:t>
            </w:r>
            <w:r w:rsidR="00BB3762">
              <w:rPr>
                <w:rFonts w:ascii="宋体" w:hAnsi="宋体" w:cs="Consolas" w:hint="eastAsia"/>
                <w:b/>
                <w:bCs/>
                <w:sz w:val="20"/>
                <w:szCs w:val="20"/>
              </w:rPr>
              <w:t>1000000000</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rsidTr="00B753A9">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AEE438"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p w14:paraId="43515054" w14:textId="77777777" w:rsidR="0019766E" w:rsidRDefault="0019766E">
            <w:pPr>
              <w:spacing w:line="240" w:lineRule="auto"/>
              <w:rPr>
                <w:rFonts w:ascii="宋体" w:hAnsi="宋体" w:cs="宋体"/>
                <w:sz w:val="20"/>
                <w:szCs w:val="20"/>
              </w:rPr>
            </w:pPr>
          </w:p>
        </w:tc>
        <w:tc>
          <w:tcPr>
            <w:tcW w:w="5379" w:type="dxa"/>
            <w:tcBorders>
              <w:top w:val="single" w:sz="4" w:space="0" w:color="auto"/>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094C73" w14:paraId="3C5388CC"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DE7B4C" w14:textId="7A4123C7" w:rsidR="00094C73" w:rsidRDefault="00094C73">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E2CD359" w14:textId="30067497" w:rsidR="00094C73" w:rsidRDefault="00094C73">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single" w:sz="4" w:space="0" w:color="auto"/>
              <w:left w:val="nil"/>
              <w:bottom w:val="single" w:sz="4" w:space="0" w:color="auto"/>
              <w:right w:val="single" w:sz="4" w:space="0" w:color="auto"/>
            </w:tcBorders>
            <w:vAlign w:val="bottom"/>
          </w:tcPr>
          <w:p w14:paraId="28B4D4C6" w14:textId="02B3A2E5" w:rsidR="00094C73" w:rsidRDefault="00094C73">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B753A9" w14:paraId="57C971E3" w14:textId="77777777" w:rsidTr="00B753A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BE568" w14:textId="669DADF7" w:rsidR="00B753A9" w:rsidRDefault="00B753A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FACCA5A" w14:textId="7165A744" w:rsidR="00B753A9" w:rsidRDefault="00B753A9">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2DBDD66" w14:textId="3C034EE1" w:rsidR="00B753A9" w:rsidRDefault="00BB3762">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19766E">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19766E">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19766E">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1976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19766E">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455EC95F" w14:textId="63B549F7" w:rsidR="00314753" w:rsidRDefault="00314753" w:rsidP="0031475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f1</w:t>
            </w:r>
            <w:r>
              <w:rPr>
                <w:rFonts w:ascii="宋体" w:hAnsi="宋体" w:cs="Consolas"/>
                <w:b/>
                <w:bCs/>
                <w:sz w:val="20"/>
                <w:szCs w:val="20"/>
              </w:rPr>
              <w:t>",</w:t>
            </w:r>
          </w:p>
          <w:p w14:paraId="7D868999" w14:textId="6EA902F3"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r w:rsidR="00867F0D">
              <w:rPr>
                <w:rFonts w:ascii="宋体" w:hAnsi="宋体" w:cs="Consolas" w:hint="eastAsia"/>
                <w:b/>
                <w:bCs/>
                <w:sz w:val="20"/>
                <w:szCs w:val="20"/>
              </w:rPr>
              <w:t>,</w:t>
            </w:r>
          </w:p>
          <w:p w14:paraId="4855F335" w14:textId="77777777" w:rsidR="004B08EB" w:rsidRDefault="004B08EB" w:rsidP="004B08EB">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FCCB309" w14:textId="77777777" w:rsidR="00656066" w:rsidRDefault="00656066" w:rsidP="0019766E">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19766E">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19766E">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4C0A62">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19766E">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19766E">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19766E">
            <w:pPr>
              <w:spacing w:line="240" w:lineRule="auto"/>
              <w:rPr>
                <w:rFonts w:ascii="宋体" w:hAnsi="宋体" w:cs="Consolas"/>
                <w:b/>
                <w:bCs/>
                <w:sz w:val="20"/>
                <w:szCs w:val="20"/>
              </w:rPr>
            </w:pPr>
            <w:r>
              <w:rPr>
                <w:rFonts w:ascii="宋体" w:hAnsi="宋体" w:cs="宋体" w:hint="eastAsia"/>
                <w:sz w:val="20"/>
                <w:szCs w:val="20"/>
              </w:rPr>
              <w:t>1=弱；2=中；3=强</w:t>
            </w:r>
          </w:p>
        </w:tc>
      </w:tr>
      <w:tr w:rsidR="00FE6F2D" w14:paraId="7612BE77" w14:textId="77777777" w:rsidTr="004C0A62">
        <w:trPr>
          <w:trHeight w:val="270"/>
        </w:trPr>
        <w:tc>
          <w:tcPr>
            <w:tcW w:w="2380" w:type="dxa"/>
            <w:tcBorders>
              <w:top w:val="nil"/>
              <w:left w:val="single" w:sz="4" w:space="0" w:color="auto"/>
              <w:bottom w:val="single" w:sz="4" w:space="0" w:color="auto"/>
              <w:right w:val="single" w:sz="4" w:space="0" w:color="auto"/>
            </w:tcBorders>
            <w:vAlign w:val="bottom"/>
          </w:tcPr>
          <w:p w14:paraId="1111C64E" w14:textId="45F792EA" w:rsidR="00FE6F2D" w:rsidRDefault="00FE6F2D" w:rsidP="0019766E">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15A93" w14:textId="3D90EE17" w:rsidR="00FE6F2D" w:rsidRDefault="00FE6F2D" w:rsidP="0019766E">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32CBB1A" w14:textId="41EB9F4E" w:rsidR="00FE6F2D" w:rsidRDefault="00FE6F2D" w:rsidP="0019766E">
            <w:pPr>
              <w:spacing w:line="240" w:lineRule="auto"/>
              <w:rPr>
                <w:rFonts w:ascii="宋体" w:hAnsi="宋体" w:cs="宋体"/>
                <w:sz w:val="20"/>
                <w:szCs w:val="20"/>
              </w:rPr>
            </w:pPr>
            <w:r>
              <w:rPr>
                <w:rFonts w:ascii="宋体" w:hAnsi="宋体" w:cs="Consolas" w:hint="eastAsia"/>
                <w:b/>
                <w:bCs/>
                <w:sz w:val="20"/>
                <w:szCs w:val="20"/>
              </w:rPr>
              <w:t>f1 C端用户 f2 B端用户</w:t>
            </w:r>
          </w:p>
        </w:tc>
      </w:tr>
      <w:tr w:rsidR="00490782" w14:paraId="189F5705"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E68602" w14:textId="33752BB1"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51AFCE32" w14:textId="3119FD1E" w:rsidR="00490782" w:rsidRDefault="00490782"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60863B57" w14:textId="4D103D3E"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GS00000001</w:t>
            </w:r>
          </w:p>
        </w:tc>
      </w:tr>
      <w:tr w:rsidR="00490782" w14:paraId="014186DE" w14:textId="77777777" w:rsidTr="004C0A6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B730C37" w14:textId="737ABBBB" w:rsidR="00490782" w:rsidRDefault="00490782"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7A852DA" w14:textId="1485FCE2" w:rsidR="00490782" w:rsidRDefault="00490782"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F7F49DD" w14:textId="691798B8" w:rsidR="00490782" w:rsidRDefault="00490782" w:rsidP="0019766E">
            <w:pPr>
              <w:spacing w:line="240" w:lineRule="auto"/>
              <w:rPr>
                <w:rFonts w:ascii="宋体" w:hAnsi="宋体" w:cs="Consolas"/>
                <w:b/>
                <w:bCs/>
                <w:sz w:val="20"/>
                <w:szCs w:val="20"/>
              </w:rPr>
            </w:pPr>
            <w:r>
              <w:rPr>
                <w:rFonts w:ascii="宋体" w:hAnsi="宋体" w:cs="Consolas"/>
                <w:b/>
                <w:bCs/>
                <w:sz w:val="20"/>
                <w:szCs w:val="20"/>
              </w:rPr>
              <w:t>511702197403222585</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19766E">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018ADA5D" w:rsidR="00966BDD" w:rsidRDefault="00476115" w:rsidP="00CE0DEC">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CE0DEC">
              <w:rPr>
                <w:rFonts w:ascii="宋体" w:hAnsi="宋体" w:cs="Consolas" w:hint="eastAsia"/>
                <w:b/>
                <w:bCs/>
                <w:sz w:val="20"/>
                <w:szCs w:val="20"/>
              </w:rPr>
              <w:t>，</w:t>
            </w:r>
          </w:p>
          <w:p w14:paraId="7D5002DD" w14:textId="637D912A" w:rsidR="00CE0DEC" w:rsidRDefault="00CE0DEC" w:rsidP="00CE0DEC">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E934DD">
              <w:rPr>
                <w:rFonts w:ascii="宋体" w:hAnsi="宋体" w:cs="Consolas"/>
                <w:b/>
                <w:bCs/>
                <w:sz w:val="20"/>
                <w:szCs w:val="20"/>
              </w:rPr>
              <w:t>511702197403222585</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rsidTr="0055162B">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E175E3" w14:paraId="350401F0" w14:textId="77777777" w:rsidTr="0055162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B5E1C5" w14:textId="51EE6299" w:rsidR="00E175E3" w:rsidRDefault="00E175E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2A31F8E" w14:textId="4149658B" w:rsidR="00E175E3" w:rsidRDefault="00E175E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FE4E06" w14:textId="6336D5D8" w:rsidR="00E175E3" w:rsidRDefault="00E175E3">
            <w:pPr>
              <w:spacing w:line="240" w:lineRule="auto"/>
              <w:rPr>
                <w:rFonts w:ascii="宋体" w:hAnsi="宋体" w:cs="宋体"/>
                <w:sz w:val="20"/>
                <w:szCs w:val="20"/>
              </w:rPr>
            </w:pPr>
            <w:r>
              <w:rPr>
                <w:rFonts w:ascii="宋体" w:hAnsi="宋体" w:cs="Consolas"/>
                <w:b/>
                <w:bCs/>
                <w:sz w:val="20"/>
                <w:szCs w:val="20"/>
              </w:rPr>
              <w:t>511702197403222585</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24518F10" w14:textId="7513BA84" w:rsidR="00081A3F" w:rsidRDefault="00476115" w:rsidP="00081A3F">
            <w:pPr>
              <w:spacing w:line="240" w:lineRule="auto"/>
              <w:ind w:firstLine="44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r w:rsidR="00081A3F">
              <w:rPr>
                <w:rFonts w:ascii="宋体" w:hAnsi="宋体" w:cs="Consolas" w:hint="eastAsia"/>
                <w:b/>
                <w:bCs/>
                <w:sz w:val="20"/>
                <w:szCs w:val="20"/>
              </w:rPr>
              <w:t>，</w:t>
            </w:r>
          </w:p>
          <w:p w14:paraId="657E7881" w14:textId="2A1F9C52" w:rsidR="00966BDD" w:rsidRDefault="00081A3F" w:rsidP="0092482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rsidTr="00B0197B">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2BA2F9" w14:textId="5AF75894" w:rsidR="00966BDD" w:rsidRDefault="00B0197B">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single" w:sz="4" w:space="0" w:color="auto"/>
              <w:left w:val="nil"/>
              <w:bottom w:val="single" w:sz="4" w:space="0" w:color="auto"/>
              <w:right w:val="single" w:sz="4" w:space="0" w:color="auto"/>
            </w:tcBorders>
            <w:vAlign w:val="bottom"/>
          </w:tcPr>
          <w:p w14:paraId="4717D28B" w14:textId="6A21A0C4" w:rsidR="00966BDD" w:rsidRDefault="004C424A">
            <w:pPr>
              <w:spacing w:line="240" w:lineRule="auto"/>
              <w:rPr>
                <w:rFonts w:ascii="宋体" w:hAnsi="宋体" w:cs="宋体"/>
                <w:sz w:val="20"/>
                <w:szCs w:val="20"/>
              </w:rPr>
            </w:pPr>
            <w:r>
              <w:rPr>
                <w:rFonts w:ascii="宋体" w:hAnsi="宋体" w:cs="Consolas" w:hint="eastAsia"/>
                <w:b/>
                <w:bCs/>
                <w:sz w:val="20"/>
                <w:szCs w:val="20"/>
              </w:rPr>
              <w:t>350481199308153523</w:t>
            </w:r>
          </w:p>
        </w:tc>
      </w:tr>
      <w:tr w:rsidR="00F32A55" w14:paraId="6F1BDBFC" w14:textId="77777777" w:rsidTr="00B0197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E8B8BFE" w14:textId="069ACF5E" w:rsidR="00F32A55" w:rsidRDefault="00F32A5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A864D77" w14:textId="7C11F3A1" w:rsidR="00F32A55" w:rsidRDefault="00F32A5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D569EEE" w14:textId="57BC6751" w:rsidR="00F32A55" w:rsidRDefault="00F32A55">
            <w:pPr>
              <w:spacing w:line="240" w:lineRule="auto"/>
              <w:rPr>
                <w:rFonts w:ascii="宋体" w:hAnsi="宋体" w:cs="Consolas"/>
                <w:b/>
                <w:bCs/>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89558E6" w14:textId="7D8115CA" w:rsidR="00FB44C1" w:rsidRDefault="00FB44C1" w:rsidP="00FB44C1">
      <w:pPr>
        <w:pStyle w:val="2"/>
        <w:spacing w:line="415" w:lineRule="auto"/>
        <w:ind w:left="0" w:firstLine="0"/>
        <w:rPr>
          <w:rFonts w:ascii="宋体" w:hAnsi="宋体"/>
          <w:sz w:val="28"/>
          <w:szCs w:val="28"/>
        </w:rPr>
      </w:pPr>
      <w:r>
        <w:rPr>
          <w:rFonts w:ascii="宋体" w:hAnsi="宋体" w:hint="eastAsia"/>
          <w:sz w:val="28"/>
          <w:szCs w:val="28"/>
        </w:rPr>
        <w:t>找回交易密码(无身份信息)</w:t>
      </w:r>
    </w:p>
    <w:p w14:paraId="44805682" w14:textId="77777777" w:rsidR="00FB44C1" w:rsidRDefault="00FB44C1" w:rsidP="00FB44C1">
      <w:pPr>
        <w:pStyle w:val="3"/>
        <w:rPr>
          <w:rFonts w:ascii="宋体" w:hAnsi="宋体"/>
          <w:sz w:val="21"/>
          <w:szCs w:val="21"/>
        </w:rPr>
      </w:pPr>
      <w:r>
        <w:rPr>
          <w:rFonts w:ascii="宋体" w:hAnsi="宋体" w:hint="eastAsia"/>
          <w:sz w:val="21"/>
          <w:szCs w:val="21"/>
        </w:rPr>
        <w:t>接口说明</w:t>
      </w:r>
    </w:p>
    <w:p w14:paraId="0A8382BC" w14:textId="77777777" w:rsidR="00FB44C1" w:rsidRDefault="00FB44C1" w:rsidP="00FB44C1">
      <w:pPr>
        <w:ind w:firstLineChars="200" w:firstLine="400"/>
        <w:rPr>
          <w:rFonts w:ascii="宋体" w:hAnsi="宋体"/>
          <w:b/>
          <w:sz w:val="20"/>
          <w:szCs w:val="20"/>
        </w:rPr>
      </w:pPr>
      <w:r>
        <w:rPr>
          <w:rFonts w:ascii="宋体" w:hAnsi="宋体" w:hint="eastAsia"/>
          <w:sz w:val="20"/>
          <w:szCs w:val="20"/>
        </w:rPr>
        <w:t>找回交易密码</w:t>
      </w:r>
    </w:p>
    <w:p w14:paraId="723B210A" w14:textId="77777777" w:rsidR="00FB44C1" w:rsidRDefault="00FB44C1" w:rsidP="00FB44C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FB44C1" w14:paraId="0396B003"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6F660E" w14:textId="77777777" w:rsidR="00FB44C1" w:rsidRDefault="00FB44C1"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AB16CF" w14:textId="77777777" w:rsidR="00FB44C1" w:rsidRDefault="00FB44C1" w:rsidP="00BC08E2">
            <w:pPr>
              <w:spacing w:line="240" w:lineRule="auto"/>
              <w:rPr>
                <w:rFonts w:ascii="宋体" w:hAnsi="宋体" w:cs="Arial"/>
                <w:sz w:val="20"/>
                <w:szCs w:val="20"/>
              </w:rPr>
            </w:pPr>
            <w:r>
              <w:rPr>
                <w:rFonts w:ascii="宋体" w:hAnsi="宋体" w:cs="Arial"/>
                <w:sz w:val="20"/>
                <w:szCs w:val="20"/>
              </w:rPr>
              <w:t>http://IP:端口/项目部署名/api</w:t>
            </w:r>
          </w:p>
        </w:tc>
      </w:tr>
      <w:tr w:rsidR="00FB44C1" w14:paraId="2DE512EF"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EB0808" w14:textId="77777777" w:rsidR="00FB44C1" w:rsidRDefault="00FB44C1"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9FE370" w14:textId="77777777" w:rsidR="00FB44C1" w:rsidRDefault="00FB44C1" w:rsidP="00BC08E2">
            <w:pPr>
              <w:spacing w:line="240" w:lineRule="auto"/>
              <w:rPr>
                <w:rFonts w:ascii="宋体" w:hAnsi="宋体" w:cs="Arial"/>
                <w:sz w:val="20"/>
                <w:szCs w:val="20"/>
              </w:rPr>
            </w:pPr>
            <w:r>
              <w:rPr>
                <w:rFonts w:ascii="宋体" w:hAnsi="宋体" w:cs="Arial"/>
                <w:sz w:val="20"/>
                <w:szCs w:val="20"/>
              </w:rPr>
              <w:t>POST</w:t>
            </w:r>
          </w:p>
        </w:tc>
      </w:tr>
      <w:tr w:rsidR="00FB44C1" w14:paraId="1AB96E72"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142D18" w14:textId="77777777" w:rsidR="00FB44C1" w:rsidRDefault="00FB44C1"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12DC7E" w14:textId="77777777" w:rsidR="00FB44C1" w:rsidRDefault="00FB44C1" w:rsidP="00BC08E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3A1A164" w14:textId="666A0C08" w:rsidR="00FB44C1" w:rsidRDefault="00FB44C1" w:rsidP="00BC08E2">
            <w:pPr>
              <w:spacing w:line="240" w:lineRule="auto"/>
              <w:rPr>
                <w:rFonts w:ascii="宋体" w:hAnsi="宋体" w:cs="Arial"/>
                <w:sz w:val="20"/>
                <w:szCs w:val="20"/>
              </w:rPr>
            </w:pPr>
            <w:r>
              <w:rPr>
                <w:rFonts w:ascii="宋体" w:hAnsi="宋体" w:cs="Arial" w:hint="eastAsia"/>
                <w:sz w:val="20"/>
                <w:szCs w:val="20"/>
              </w:rPr>
              <w:t>805057</w:t>
            </w:r>
          </w:p>
        </w:tc>
      </w:tr>
      <w:tr w:rsidR="00FB44C1" w14:paraId="1BAA973B"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56CEBB4B" w14:textId="77777777" w:rsidR="00FB44C1" w:rsidRDefault="00FB44C1"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F408B5" w14:textId="77777777" w:rsidR="00FB44C1" w:rsidRDefault="00FB44C1"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3FEE723"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w:t>
            </w:r>
          </w:p>
          <w:p w14:paraId="74F60C51"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E438121"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1EBD92A7"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466BB8" w14:textId="0D5C6B5F" w:rsidR="00FB44C1" w:rsidRDefault="00FB44C1" w:rsidP="00FB44C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429F6A8E" w14:textId="77777777" w:rsidR="00FB44C1" w:rsidRDefault="00FB44C1" w:rsidP="00BC08E2">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8C794F6"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w:t>
            </w:r>
          </w:p>
        </w:tc>
      </w:tr>
      <w:tr w:rsidR="00FB44C1" w14:paraId="797C2C3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7881A1"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11FD76"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5A15C"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示例</w:t>
            </w:r>
          </w:p>
        </w:tc>
      </w:tr>
      <w:tr w:rsidR="00FB44C1" w14:paraId="32990938"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2BBA6752"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1A8723" w14:textId="77777777" w:rsidR="00FB44C1" w:rsidRDefault="00FB44C1" w:rsidP="00BC08E2">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9BF1517"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20150924510205880119894</w:t>
            </w:r>
          </w:p>
        </w:tc>
      </w:tr>
      <w:tr w:rsidR="00FB44C1" w14:paraId="182406BA"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403788B"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461D"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6472834D"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11111</w:t>
            </w:r>
          </w:p>
        </w:tc>
      </w:tr>
      <w:tr w:rsidR="00FB44C1" w14:paraId="2F83862F"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3922DAAC" w14:textId="77777777" w:rsidR="00FB44C1" w:rsidRDefault="00FB44C1" w:rsidP="00BC08E2">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BCECE"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0A971E6"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1=弱；2=中；3=强</w:t>
            </w:r>
          </w:p>
        </w:tc>
      </w:tr>
      <w:tr w:rsidR="00FB44C1" w14:paraId="02E65B80"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63BF75D7"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189EDC"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932B06" w14:textId="77777777" w:rsidR="00FB44C1" w:rsidRDefault="00FB44C1" w:rsidP="00BC08E2">
            <w:pPr>
              <w:spacing w:line="240" w:lineRule="auto"/>
              <w:rPr>
                <w:rFonts w:ascii="宋体" w:hAnsi="宋体" w:cs="宋体"/>
                <w:sz w:val="20"/>
                <w:szCs w:val="20"/>
              </w:rPr>
            </w:pPr>
            <w:r>
              <w:rPr>
                <w:rFonts w:ascii="宋体" w:hAnsi="宋体" w:cs="Consolas"/>
                <w:b/>
                <w:bCs/>
                <w:sz w:val="20"/>
                <w:szCs w:val="20"/>
              </w:rPr>
              <w:t>5021</w:t>
            </w:r>
          </w:p>
        </w:tc>
      </w:tr>
      <w:tr w:rsidR="00FB44C1" w14:paraId="1933740C"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849731" w14:textId="77777777" w:rsidR="00FB44C1" w:rsidRDefault="00FB44C1" w:rsidP="00BC08E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8A90AFF"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8178418" w14:textId="77777777" w:rsidR="00FB44C1" w:rsidRDefault="00FB44C1" w:rsidP="00BC08E2">
            <w:pPr>
              <w:spacing w:line="240" w:lineRule="auto"/>
              <w:rPr>
                <w:rFonts w:ascii="宋体" w:hAnsi="宋体" w:cs="Consolas"/>
                <w:b/>
                <w:bCs/>
                <w:sz w:val="20"/>
                <w:szCs w:val="20"/>
              </w:rPr>
            </w:pPr>
            <w:r>
              <w:rPr>
                <w:rFonts w:ascii="宋体" w:hAnsi="宋体" w:cs="Consolas"/>
                <w:b/>
                <w:bCs/>
                <w:sz w:val="20"/>
                <w:szCs w:val="20"/>
              </w:rPr>
              <w:t>511702197403222585</w:t>
            </w:r>
          </w:p>
        </w:tc>
      </w:tr>
    </w:tbl>
    <w:p w14:paraId="65F7B657" w14:textId="77777777" w:rsidR="00FB44C1" w:rsidRDefault="00FB44C1" w:rsidP="00FB44C1">
      <w:pPr>
        <w:pStyle w:val="3"/>
        <w:rPr>
          <w:rFonts w:ascii="宋体" w:hAnsi="宋体"/>
          <w:sz w:val="21"/>
          <w:szCs w:val="21"/>
        </w:rPr>
      </w:pPr>
      <w:r>
        <w:rPr>
          <w:rFonts w:ascii="宋体" w:hAnsi="宋体" w:hint="eastAsia"/>
          <w:sz w:val="21"/>
          <w:szCs w:val="21"/>
        </w:rPr>
        <w:t>Response体</w:t>
      </w:r>
    </w:p>
    <w:p w14:paraId="6B1B1A78" w14:textId="77777777" w:rsidR="00FB44C1" w:rsidRDefault="00FB44C1" w:rsidP="00FB44C1">
      <w:pPr>
        <w:rPr>
          <w:rFonts w:ascii="宋体" w:hAnsi="宋体" w:cs="Consolas"/>
          <w:b/>
          <w:bCs/>
          <w:sz w:val="20"/>
          <w:szCs w:val="20"/>
        </w:rPr>
      </w:pPr>
      <w:r>
        <w:rPr>
          <w:rFonts w:ascii="宋体" w:hAnsi="宋体" w:cs="Consolas"/>
          <w:b/>
          <w:bCs/>
          <w:sz w:val="20"/>
          <w:szCs w:val="20"/>
        </w:rPr>
        <w:t>{</w:t>
      </w:r>
    </w:p>
    <w:p w14:paraId="09D358E5"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"errorCode": "0",</w:t>
      </w:r>
    </w:p>
    <w:p w14:paraId="0C0600DE" w14:textId="77777777" w:rsidR="00FB44C1" w:rsidRDefault="00FB44C1" w:rsidP="00FB44C1">
      <w:pPr>
        <w:rPr>
          <w:rFonts w:ascii="宋体" w:hAnsi="宋体" w:cs="Consolas"/>
          <w:b/>
          <w:bCs/>
          <w:sz w:val="20"/>
          <w:szCs w:val="20"/>
        </w:rPr>
      </w:pPr>
      <w:r>
        <w:rPr>
          <w:rFonts w:ascii="宋体" w:hAnsi="宋体" w:cs="Consolas" w:hint="eastAsia"/>
          <w:b/>
          <w:bCs/>
          <w:sz w:val="20"/>
          <w:szCs w:val="20"/>
        </w:rPr>
        <w:t xml:space="preserve">    "errorInfo": "成功",</w:t>
      </w:r>
    </w:p>
    <w:p w14:paraId="5D5BF68D"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"data": {</w:t>
      </w:r>
    </w:p>
    <w:p w14:paraId="2C0E5804"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"isSuccess": true</w:t>
      </w:r>
    </w:p>
    <w:p w14:paraId="3D534E4C" w14:textId="77777777" w:rsidR="00FB44C1" w:rsidRDefault="00FB44C1" w:rsidP="00FB44C1">
      <w:pPr>
        <w:rPr>
          <w:rFonts w:ascii="宋体" w:hAnsi="宋体" w:cs="Consolas"/>
          <w:b/>
          <w:bCs/>
          <w:sz w:val="20"/>
          <w:szCs w:val="20"/>
        </w:rPr>
      </w:pPr>
      <w:r>
        <w:rPr>
          <w:rFonts w:ascii="宋体" w:hAnsi="宋体" w:cs="Consolas"/>
          <w:b/>
          <w:bCs/>
          <w:sz w:val="20"/>
          <w:szCs w:val="20"/>
        </w:rPr>
        <w:t xml:space="preserve">    }</w:t>
      </w:r>
    </w:p>
    <w:p w14:paraId="3FEF7FF8" w14:textId="77777777" w:rsidR="00FB44C1" w:rsidRDefault="00FB44C1" w:rsidP="00FB44C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FB44C1" w14:paraId="6BC438A5" w14:textId="77777777" w:rsidTr="00BC08E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0D161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14AD99"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548020"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示例</w:t>
            </w:r>
          </w:p>
        </w:tc>
      </w:tr>
      <w:tr w:rsidR="00FB44C1" w14:paraId="164DF819"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61BDF6CB"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FB1B677"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B1E29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FB44C1" w14:paraId="79BD5917"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483390B4"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D431703"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D6D530"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具体错误信息</w:t>
            </w:r>
          </w:p>
        </w:tc>
      </w:tr>
      <w:tr w:rsidR="00FB44C1" w14:paraId="4AA29ADA" w14:textId="77777777" w:rsidTr="00BC08E2">
        <w:trPr>
          <w:trHeight w:val="270"/>
        </w:trPr>
        <w:tc>
          <w:tcPr>
            <w:tcW w:w="1260" w:type="dxa"/>
            <w:tcBorders>
              <w:top w:val="nil"/>
              <w:left w:val="single" w:sz="4" w:space="0" w:color="auto"/>
              <w:bottom w:val="single" w:sz="4" w:space="0" w:color="auto"/>
              <w:right w:val="single" w:sz="4" w:space="0" w:color="auto"/>
            </w:tcBorders>
            <w:vAlign w:val="bottom"/>
          </w:tcPr>
          <w:p w14:paraId="700FD292"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0E17C3" w14:textId="77777777" w:rsidR="00FB44C1" w:rsidRDefault="00FB44C1" w:rsidP="00BC08E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9B25CE4" w14:textId="77777777" w:rsidR="00FB44C1" w:rsidRDefault="00FB44C1" w:rsidP="00BC08E2">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7B5471EB" w14:textId="0DC0CB23" w:rsidR="005171B9" w:rsidRDefault="00476115"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171B9">
              <w:rPr>
                <w:rFonts w:ascii="宋体" w:hAnsi="宋体" w:cs="Consolas" w:hint="eastAsia"/>
                <w:b/>
                <w:bCs/>
                <w:sz w:val="20"/>
                <w:szCs w:val="20"/>
              </w:rPr>
              <w:t>，</w:t>
            </w:r>
          </w:p>
          <w:p w14:paraId="56EE879E" w14:textId="1EB2F6C7" w:rsidR="005171B9" w:rsidRDefault="005171B9" w:rsidP="005171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rsidTr="0053496E">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single" w:sz="4" w:space="0" w:color="auto"/>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D119E" w14:paraId="527A5E65" w14:textId="77777777" w:rsidTr="005349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7A99D3" w14:textId="54DAFA61" w:rsidR="006D119E" w:rsidRDefault="006D119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6C36D9" w14:textId="6FC43599" w:rsidR="006D119E" w:rsidRDefault="006D119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1812523" w14:textId="55493108" w:rsidR="006D119E" w:rsidRDefault="006D119E">
            <w:pPr>
              <w:spacing w:line="240" w:lineRule="auto"/>
              <w:rPr>
                <w:rFonts w:ascii="宋体" w:hAnsi="宋体" w:cs="宋体"/>
                <w:sz w:val="20"/>
                <w:szCs w:val="20"/>
              </w:rPr>
            </w:pPr>
            <w:r>
              <w:rPr>
                <w:rFonts w:ascii="宋体" w:hAnsi="宋体" w:cs="Consolas"/>
                <w:b/>
                <w:bCs/>
                <w:sz w:val="20"/>
                <w:szCs w:val="20"/>
              </w:rPr>
              <w:t>511702197403222585</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3EBA6C3D"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B3695" w:rsidRPr="00EB3695">
              <w:rPr>
                <w:rFonts w:ascii="宋体" w:hAnsi="宋体" w:cs="Consolas"/>
                <w:b/>
                <w:bCs/>
                <w:sz w:val="20"/>
                <w:szCs w:val="20"/>
              </w:rPr>
              <w:t>U2016121520050257995</w:t>
            </w:r>
            <w:r>
              <w:rPr>
                <w:rFonts w:ascii="宋体" w:hAnsi="宋体" w:cs="Consolas"/>
                <w:b/>
                <w:bCs/>
                <w:sz w:val="20"/>
                <w:szCs w:val="20"/>
              </w:rPr>
              <w:t>",</w:t>
            </w:r>
          </w:p>
          <w:p w14:paraId="59942ABA" w14:textId="2DF54B5C"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sidR="00EB3695">
              <w:rPr>
                <w:rFonts w:ascii="宋体" w:hAnsi="宋体" w:cs="Consolas" w:hint="eastAsia"/>
                <w:b/>
                <w:bCs/>
                <w:sz w:val="20"/>
                <w:szCs w:val="20"/>
              </w:rPr>
              <w:t>2</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53C9344A" w14:textId="0FD95E4E" w:rsidR="002D4A41" w:rsidRDefault="00476115" w:rsidP="008D47A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r w:rsidR="00F67A64">
              <w:rPr>
                <w:rFonts w:ascii="宋体" w:hAnsi="宋体" w:cs="Consolas" w:hint="eastAsia"/>
                <w:b/>
                <w:bCs/>
                <w:sz w:val="20"/>
                <w:szCs w:val="20"/>
              </w:rPr>
              <w:t>，</w:t>
            </w:r>
            <w:r w:rsidR="004D32E1">
              <w:rPr>
                <w:rFonts w:ascii="宋体" w:hAnsi="宋体" w:cs="Consolas" w:hint="eastAsia"/>
                <w:b/>
                <w:bCs/>
                <w:sz w:val="20"/>
                <w:szCs w:val="20"/>
              </w:rPr>
              <w:t xml:space="preserve"> </w:t>
            </w:r>
          </w:p>
          <w:p w14:paraId="4BC84487" w14:textId="757E3C42" w:rsidR="00F67A64" w:rsidRDefault="004D32E1" w:rsidP="004D32E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rsidTr="008704C4">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D1A05" w14:paraId="4628E814" w14:textId="77777777" w:rsidTr="008704C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0F9C1D" w14:textId="382653E3" w:rsidR="005D1A05" w:rsidRDefault="005D1A0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6E4C473" w14:textId="316D08C0" w:rsidR="005D1A05" w:rsidRDefault="005D1A0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151474C" w14:textId="3EF58D0F" w:rsidR="005D1A05" w:rsidRDefault="005D1A05">
            <w:pPr>
              <w:spacing w:line="240" w:lineRule="auto"/>
              <w:rPr>
                <w:rFonts w:ascii="宋体" w:hAnsi="宋体" w:cs="Consolas"/>
                <w:b/>
                <w:bCs/>
                <w:sz w:val="20"/>
                <w:szCs w:val="20"/>
              </w:rPr>
            </w:pPr>
            <w:r>
              <w:rPr>
                <w:rFonts w:ascii="宋体" w:hAnsi="宋体" w:cs="Consolas"/>
                <w:b/>
                <w:bCs/>
                <w:sz w:val="20"/>
                <w:szCs w:val="20"/>
              </w:rPr>
              <w:t>511702197403222585</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0B83CEB1" w:rsidR="00966BDD" w:rsidRDefault="00476115" w:rsidP="00A50816">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r w:rsidR="00A50816">
              <w:rPr>
                <w:rFonts w:ascii="宋体" w:hAnsi="宋体" w:cs="Consolas" w:hint="eastAsia"/>
                <w:b/>
                <w:bCs/>
                <w:sz w:val="20"/>
                <w:szCs w:val="20"/>
              </w:rPr>
              <w:t>，</w:t>
            </w:r>
          </w:p>
          <w:p w14:paraId="54134740" w14:textId="77777777" w:rsidR="007D6FFF" w:rsidRDefault="007D6FFF" w:rsidP="007D6FFF">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16259C" w14:paraId="677D560E" w14:textId="77777777" w:rsidTr="00B96F7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760C2D" w14:textId="4E72FA7E" w:rsidR="0016259C" w:rsidRDefault="0016259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1BDF336" w14:textId="7BE7E467" w:rsidR="0016259C" w:rsidRDefault="0016259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F2848CB" w14:textId="09D9EA64" w:rsidR="0016259C" w:rsidRDefault="00B96F74">
            <w:pPr>
              <w:spacing w:line="240" w:lineRule="auto"/>
              <w:rPr>
                <w:rFonts w:ascii="宋体" w:hAnsi="宋体" w:cs="Consolas"/>
                <w:b/>
                <w:bCs/>
                <w:sz w:val="20"/>
                <w:szCs w:val="20"/>
              </w:rPr>
            </w:pPr>
            <w:r>
              <w:rPr>
                <w:rFonts w:hint="eastAsia"/>
              </w:rPr>
              <w:t>S</w:t>
            </w:r>
            <w:r>
              <w:rPr>
                <w:rFonts w:ascii="宋体" w:hAnsi="宋体" w:cs="Consolas" w:hint="eastAsia"/>
                <w:b/>
                <w:bCs/>
                <w:sz w:val="20"/>
                <w:szCs w:val="20"/>
              </w:rPr>
              <w:t>1000000000</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68B259A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357899">
              <w:rPr>
                <w:rFonts w:ascii="宋体" w:hAnsi="宋体" w:cs="Consolas" w:hint="eastAsia"/>
                <w:b/>
                <w:bCs/>
                <w:sz w:val="20"/>
                <w:szCs w:val="20"/>
              </w:rPr>
              <w:t>，</w:t>
            </w:r>
          </w:p>
          <w:p w14:paraId="1D2638CE" w14:textId="586DBD22" w:rsidR="00357899" w:rsidRDefault="00357899" w:rsidP="0035789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hint="eastAsia"/>
              </w:rPr>
              <w:t>S</w:t>
            </w:r>
            <w:r>
              <w:rPr>
                <w:rFonts w:ascii="宋体" w:hAnsi="宋体" w:cs="Consolas" w:hint="eastAsia"/>
                <w:b/>
                <w:bCs/>
                <w:sz w:val="20"/>
                <w:szCs w:val="20"/>
              </w:rPr>
              <w:t>1000000000</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rsidTr="006974FB">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single" w:sz="4" w:space="0" w:color="auto"/>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6974FB" w14:paraId="38E0106B" w14:textId="77777777" w:rsidTr="006974F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F4B33A" w14:textId="163810D3" w:rsidR="006974FB" w:rsidRDefault="006974F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78C810D" w14:textId="7FEA2772" w:rsidR="006974FB" w:rsidRDefault="006974F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43FA66B" w14:textId="54F8347A" w:rsidR="006974FB" w:rsidRDefault="006974FB">
            <w:pPr>
              <w:spacing w:line="240" w:lineRule="auto"/>
              <w:rPr>
                <w:rFonts w:ascii="宋体" w:hAnsi="宋体" w:cs="宋体"/>
                <w:sz w:val="20"/>
                <w:szCs w:val="20"/>
              </w:rPr>
            </w:pPr>
            <w:r>
              <w:rPr>
                <w:rFonts w:hint="eastAsia"/>
              </w:rPr>
              <w:t>S</w:t>
            </w:r>
            <w:r>
              <w:rPr>
                <w:rFonts w:ascii="宋体" w:hAnsi="宋体" w:cs="Consolas" w:hint="eastAsia"/>
                <w:b/>
                <w:bCs/>
                <w:sz w:val="20"/>
                <w:szCs w:val="20"/>
              </w:rPr>
              <w:t>1000000000</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58BC53" w14:textId="4DA84022" w:rsidR="00536DD1" w:rsidRDefault="00476115" w:rsidP="00536DD1">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ABC8894" w14:textId="371577F8" w:rsidR="00536DD1" w:rsidRDefault="00536DD1" w:rsidP="00536DD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UserId": "</w:t>
            </w:r>
            <w:r>
              <w:rPr>
                <w:rFonts w:ascii="宋体" w:hAnsi="宋体" w:cs="Consolas" w:hint="eastAsia"/>
                <w:b/>
                <w:bCs/>
                <w:sz w:val="20"/>
                <w:szCs w:val="20"/>
              </w:rPr>
              <w:t>123</w:t>
            </w:r>
            <w:r>
              <w:rPr>
                <w:rFonts w:ascii="宋体" w:hAnsi="宋体" w:cs="Consolas"/>
                <w:b/>
                <w:bCs/>
                <w:sz w:val="20"/>
                <w:szCs w:val="20"/>
              </w:rPr>
              <w:t>"</w:t>
            </w:r>
            <w:r>
              <w:rPr>
                <w:rFonts w:ascii="宋体" w:hAnsi="宋体" w:cs="Consolas" w:hint="eastAsia"/>
                <w:b/>
                <w:bCs/>
                <w:sz w:val="20"/>
                <w:szCs w:val="20"/>
              </w:rPr>
              <w:t>，</w:t>
            </w:r>
          </w:p>
          <w:p w14:paraId="7BAF6E41" w14:textId="10DC33D1" w:rsidR="005357D3" w:rsidRDefault="00476115" w:rsidP="00536DD1">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1425BA1D" w14:textId="77777777" w:rsidR="005357D3" w:rsidRDefault="005357D3" w:rsidP="005357D3">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rsidTr="001B60C0">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39C961" w14:textId="440003EF"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sidR="00DE61EB">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5EF3726" w14:textId="4B98D026" w:rsidR="00966BDD" w:rsidRDefault="00DE61EB">
            <w:pPr>
              <w:spacing w:line="240" w:lineRule="auto"/>
              <w:rPr>
                <w:rFonts w:ascii="宋体" w:hAnsi="宋体" w:cs="宋体"/>
                <w:sz w:val="20"/>
                <w:szCs w:val="20"/>
              </w:rPr>
            </w:pPr>
            <w:r>
              <w:rPr>
                <w:rFonts w:ascii="宋体" w:hAnsi="宋体" w:cs="宋体" w:hint="eastAsia"/>
                <w:sz w:val="20"/>
                <w:szCs w:val="20"/>
              </w:rPr>
              <w:t>管理员用户编号</w:t>
            </w:r>
          </w:p>
        </w:tc>
        <w:tc>
          <w:tcPr>
            <w:tcW w:w="5379" w:type="dxa"/>
            <w:tcBorders>
              <w:top w:val="single" w:sz="4" w:space="0" w:color="auto"/>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DE61EB" w14:paraId="590A5A0E"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AA466B" w14:textId="4DC6579C" w:rsidR="00DE61EB" w:rsidRDefault="00DE61EB">
            <w:pPr>
              <w:spacing w:line="240" w:lineRule="auto"/>
              <w:rPr>
                <w:rFonts w:ascii="宋体" w:hAnsi="宋体" w:cs="Consolas"/>
                <w:b/>
                <w:bCs/>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85C5341" w14:textId="4B5D447F" w:rsidR="00DE61EB" w:rsidRDefault="00DE61EB">
            <w:pPr>
              <w:spacing w:line="240" w:lineRule="auto"/>
              <w:rPr>
                <w:rFonts w:ascii="宋体" w:hAnsi="宋体" w:cs="宋体"/>
                <w:sz w:val="20"/>
                <w:szCs w:val="20"/>
              </w:rPr>
            </w:pPr>
            <w:r>
              <w:rPr>
                <w:rFonts w:ascii="宋体" w:hAnsi="宋体" w:cs="宋体" w:hint="eastAsia"/>
                <w:sz w:val="20"/>
                <w:szCs w:val="20"/>
              </w:rPr>
              <w:t>管理员密码</w:t>
            </w:r>
          </w:p>
        </w:tc>
        <w:tc>
          <w:tcPr>
            <w:tcW w:w="5379" w:type="dxa"/>
            <w:tcBorders>
              <w:top w:val="single" w:sz="4" w:space="0" w:color="auto"/>
              <w:left w:val="nil"/>
              <w:bottom w:val="single" w:sz="4" w:space="0" w:color="auto"/>
              <w:right w:val="single" w:sz="4" w:space="0" w:color="auto"/>
            </w:tcBorders>
            <w:vAlign w:val="bottom"/>
          </w:tcPr>
          <w:p w14:paraId="38F2E365" w14:textId="4341CD13" w:rsidR="00DE61EB" w:rsidRDefault="00DE61EB">
            <w:pPr>
              <w:spacing w:line="240" w:lineRule="auto"/>
              <w:rPr>
                <w:rFonts w:ascii="宋体" w:hAnsi="宋体" w:cs="Consolas"/>
                <w:b/>
                <w:bCs/>
                <w:sz w:val="20"/>
                <w:szCs w:val="20"/>
              </w:rPr>
            </w:pPr>
            <w:r>
              <w:rPr>
                <w:rFonts w:ascii="宋体" w:hAnsi="宋体" w:cs="Consolas"/>
                <w:b/>
                <w:bCs/>
                <w:sz w:val="20"/>
                <w:szCs w:val="20"/>
              </w:rPr>
              <w:t>1</w:t>
            </w:r>
            <w:r>
              <w:rPr>
                <w:rFonts w:ascii="宋体" w:hAnsi="宋体" w:cs="Consolas" w:hint="eastAsia"/>
                <w:b/>
                <w:bCs/>
                <w:sz w:val="20"/>
                <w:szCs w:val="20"/>
              </w:rPr>
              <w:t>11111</w:t>
            </w:r>
          </w:p>
        </w:tc>
      </w:tr>
      <w:tr w:rsidR="00DE61EB" w14:paraId="18D8A213"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7561375" w14:textId="4FB5BFC0" w:rsidR="00DE61EB" w:rsidRDefault="00DE61EB">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352395" w14:textId="0A89FD93" w:rsidR="00DE61EB" w:rsidRDefault="00DE61EB">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DA2C7D2" w14:textId="6AD19531" w:rsidR="00DE61EB" w:rsidRDefault="00DE61EB">
            <w:pPr>
              <w:spacing w:line="240" w:lineRule="auto"/>
              <w:rPr>
                <w:rFonts w:ascii="宋体" w:hAnsi="宋体" w:cs="Consolas"/>
                <w:b/>
                <w:bCs/>
                <w:sz w:val="20"/>
                <w:szCs w:val="20"/>
              </w:rPr>
            </w:pPr>
            <w:r>
              <w:rPr>
                <w:rFonts w:ascii="宋体" w:hAnsi="宋体" w:cs="Consolas"/>
                <w:b/>
                <w:bCs/>
                <w:sz w:val="20"/>
                <w:szCs w:val="20"/>
              </w:rPr>
              <w:t>511702197403222585</w:t>
            </w:r>
          </w:p>
        </w:tc>
      </w:tr>
      <w:tr w:rsidR="00DE61EB" w14:paraId="4795EAA4" w14:textId="77777777" w:rsidTr="001B60C0">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D8725" w14:textId="12E9D473" w:rsidR="00DE61EB" w:rsidRDefault="00DE61E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767261" w14:textId="2F880D54" w:rsidR="00DE61EB" w:rsidRDefault="00DE61E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0EDF36" w14:textId="11742948" w:rsidR="00DE61EB" w:rsidRDefault="00DE61EB">
            <w:pPr>
              <w:spacing w:line="240" w:lineRule="auto"/>
              <w:rPr>
                <w:rFonts w:ascii="宋体" w:hAnsi="宋体" w:cs="Consolas"/>
                <w:b/>
                <w:bCs/>
                <w:sz w:val="20"/>
                <w:szCs w:val="20"/>
              </w:rPr>
            </w:pPr>
            <w:r>
              <w:rPr>
                <w:rFonts w:ascii="宋体" w:hAnsi="宋体" w:cs="Consolas"/>
                <w:b/>
                <w:bCs/>
                <w:sz w:val="20"/>
                <w:szCs w:val="20"/>
              </w:rPr>
              <w:t>511702197403222585</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CFF895B" w:rsidR="00966BDD" w:rsidRDefault="00476115"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r w:rsidR="000C24B9">
              <w:rPr>
                <w:rFonts w:ascii="宋体" w:hAnsi="宋体" w:cs="Consolas" w:hint="eastAsia"/>
                <w:b/>
                <w:bCs/>
                <w:sz w:val="20"/>
                <w:szCs w:val="20"/>
              </w:rPr>
              <w:t>，</w:t>
            </w:r>
          </w:p>
          <w:p w14:paraId="5B12D844" w14:textId="6D8F4F22" w:rsidR="000C24B9" w:rsidRDefault="000C24B9" w:rsidP="000C24B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"511702197403222585"</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rsidTr="00F146D8">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577C71" w14:paraId="2B397CB7"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6B3CDE" w14:textId="5888E161" w:rsidR="00577C71" w:rsidRDefault="00577C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E0ABE34" w14:textId="163B3596" w:rsidR="00577C71" w:rsidRDefault="00577C7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D2FBB83" w14:textId="78836BD1"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r w:rsidR="00577C71" w14:paraId="73F3525A" w14:textId="77777777" w:rsidTr="00F146D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608BBF" w14:textId="71619516" w:rsidR="00577C71" w:rsidRDefault="00577C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DDFF1E" w14:textId="47A1664D" w:rsidR="00577C71" w:rsidRDefault="00577C7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C910ED8" w14:textId="15DE74D0" w:rsidR="00577C71" w:rsidRDefault="00577C71">
            <w:pPr>
              <w:spacing w:line="240" w:lineRule="auto"/>
              <w:rPr>
                <w:rFonts w:ascii="宋体" w:hAnsi="宋体" w:cs="Consolas"/>
                <w:b/>
                <w:bCs/>
                <w:sz w:val="20"/>
                <w:szCs w:val="20"/>
              </w:rPr>
            </w:pPr>
            <w:r>
              <w:rPr>
                <w:rFonts w:ascii="宋体" w:hAnsi="宋体" w:cs="Consolas"/>
                <w:b/>
                <w:bCs/>
                <w:sz w:val="20"/>
                <w:szCs w:val="20"/>
              </w:rPr>
              <w:t>511702197403222585</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0F2699B" w14:textId="34516D0B"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DD445EE" w14:textId="1A763E22" w:rsidR="00823C6C" w:rsidRDefault="00823C6C" w:rsidP="00823C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28EA2710" w:rsidR="005A78A1"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68C000C3" w:rsidR="005A78A1" w:rsidRDefault="005A78A1">
            <w:pPr>
              <w:spacing w:line="240" w:lineRule="auto"/>
              <w:rPr>
                <w:rFonts w:ascii="宋体" w:hAnsi="宋体" w:cs="宋体"/>
                <w:sz w:val="20"/>
                <w:szCs w:val="20"/>
              </w:rPr>
            </w:pP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B94FD8" w14:paraId="5CF347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5A0230" w14:textId="2CCABBD7" w:rsidR="00B94FD8" w:rsidRDefault="00B94FD8">
            <w:pPr>
              <w:spacing w:line="240" w:lineRule="auto"/>
              <w:rPr>
                <w:rFonts w:ascii="宋体" w:hAnsi="宋体" w:cs="Consolas"/>
                <w:b/>
                <w:bCs/>
                <w:sz w:val="20"/>
                <w:szCs w:val="20"/>
              </w:rPr>
            </w:pPr>
            <w:r>
              <w:rPr>
                <w:rFonts w:ascii="宋体" w:hAnsi="宋体" w:cs="Consolas" w:hint="eastAsia"/>
                <w:b/>
                <w:bCs/>
                <w:sz w:val="20"/>
                <w:szCs w:val="20"/>
              </w:rPr>
              <w:t>systemCode</w:t>
            </w:r>
            <w:r w:rsidR="00475A88">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2F1291BA" w14:textId="7587292D" w:rsidR="00B94FD8" w:rsidRDefault="00B94FD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66D5F70" w14:textId="77777777" w:rsidR="00B94FD8" w:rsidRDefault="00B94FD8">
            <w:pPr>
              <w:spacing w:line="240" w:lineRule="auto"/>
              <w:rPr>
                <w:rFonts w:ascii="宋体" w:hAnsi="宋体" w:cs="宋体"/>
                <w:sz w:val="20"/>
                <w:szCs w:val="20"/>
              </w:rPr>
            </w:pPr>
          </w:p>
        </w:tc>
      </w:tr>
      <w:tr w:rsidR="00475A88" w14:paraId="4B6CE1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60D304" w14:textId="0460F779" w:rsidR="00475A88" w:rsidRDefault="00475A8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C18B9" w14:textId="17029588" w:rsidR="00475A88" w:rsidRDefault="00475A8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9D23A2" w14:textId="77777777" w:rsidR="00475A88" w:rsidRDefault="00475A88">
            <w:pPr>
              <w:spacing w:line="240" w:lineRule="auto"/>
              <w:rPr>
                <w:rFonts w:ascii="宋体" w:hAnsi="宋体" w:cs="宋体"/>
                <w:sz w:val="20"/>
                <w:szCs w:val="20"/>
              </w:rPr>
            </w:pPr>
          </w:p>
        </w:tc>
      </w:tr>
      <w:tr w:rsidR="00B94FD8"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B94FD8" w:rsidRDefault="00B94FD8">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B94FD8" w:rsidRDefault="00B94FD8">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B94FD8" w:rsidRDefault="00B94FD8">
            <w:pPr>
              <w:spacing w:line="240" w:lineRule="auto"/>
              <w:rPr>
                <w:rFonts w:ascii="宋体" w:hAnsi="宋体" w:cs="宋体"/>
                <w:sz w:val="20"/>
                <w:szCs w:val="20"/>
              </w:rPr>
            </w:pPr>
          </w:p>
        </w:tc>
      </w:tr>
      <w:tr w:rsidR="00B94FD8"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B94FD8" w:rsidRDefault="00B94FD8">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B94FD8" w:rsidRDefault="00B94FD8">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B94FD8" w:rsidRDefault="00B94FD8">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94FD8"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B94FD8" w:rsidRDefault="00B94FD8">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B94FD8" w:rsidRDefault="00B94FD8">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B94FD8" w:rsidRDefault="00B94FD8">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2BC680EE" w14:textId="77777777"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9FD54B" w14:textId="162FE340" w:rsidR="00DE18E2" w:rsidRDefault="00DE18E2" w:rsidP="00DE1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53D93BC2" w:rsidR="00454FE4" w:rsidRDefault="005759ED">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5B0B195F" w:rsidR="00454FE4" w:rsidRDefault="00454FE4">
            <w:pPr>
              <w:spacing w:line="240" w:lineRule="auto"/>
              <w:rPr>
                <w:rFonts w:ascii="宋体" w:hAnsi="宋体" w:cs="宋体"/>
                <w:sz w:val="20"/>
                <w:szCs w:val="20"/>
              </w:rPr>
            </w:pP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656E45" w14:paraId="44D5E8B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33437A3" w14:textId="6D7CBF0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4716F8" w14:textId="65B8E294" w:rsidR="00656E45" w:rsidRDefault="00656E45"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490F1F" w14:textId="77777777" w:rsidR="00656E45" w:rsidRDefault="00656E45" w:rsidP="000F33D3">
            <w:pPr>
              <w:spacing w:line="240" w:lineRule="auto"/>
              <w:rPr>
                <w:rFonts w:ascii="宋体" w:hAnsi="宋体" w:cs="宋体"/>
                <w:sz w:val="20"/>
                <w:szCs w:val="20"/>
              </w:rPr>
            </w:pPr>
          </w:p>
        </w:tc>
      </w:tr>
      <w:tr w:rsidR="00656E45" w14:paraId="721B53C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B1E42CC" w14:textId="00D94354" w:rsidR="00656E45" w:rsidRDefault="00656E45"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F583EC" w14:textId="29F88EC9" w:rsidR="00656E45" w:rsidRDefault="00656E45"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FD2B94C" w14:textId="77777777" w:rsidR="00656E45" w:rsidRDefault="00656E45"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03431A37" w:rsidR="00966BDD" w:rsidRDefault="00476115" w:rsidP="00702786">
            <w:pPr>
              <w:spacing w:line="240" w:lineRule="auto"/>
              <w:ind w:firstLine="440"/>
              <w:rPr>
                <w:rFonts w:ascii="宋体" w:hAnsi="宋体" w:cs="Consolas"/>
                <w:b/>
                <w:bCs/>
                <w:sz w:val="20"/>
                <w:szCs w:val="20"/>
              </w:rPr>
            </w:pPr>
            <w:r>
              <w:rPr>
                <w:rFonts w:ascii="宋体" w:hAnsi="宋体" w:cs="Consolas" w:hint="eastAsia"/>
                <w:b/>
                <w:bCs/>
                <w:sz w:val="20"/>
                <w:szCs w:val="20"/>
              </w:rPr>
              <w:t>"userId": "2016011607453920785352"</w:t>
            </w:r>
            <w:r w:rsidR="00702786">
              <w:rPr>
                <w:rFonts w:ascii="宋体" w:hAnsi="宋体" w:cs="Consolas" w:hint="eastAsia"/>
                <w:b/>
                <w:bCs/>
                <w:sz w:val="20"/>
                <w:szCs w:val="20"/>
              </w:rPr>
              <w:t>,</w:t>
            </w:r>
          </w:p>
          <w:p w14:paraId="4BEDF7AA" w14:textId="3C039620" w:rsidR="00702786" w:rsidRDefault="00702786" w:rsidP="0070278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r w:rsidR="00D74023" w14:paraId="22D4E481" w14:textId="77777777" w:rsidTr="00D7402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0C33E6" w14:textId="4B87D700" w:rsidR="00D74023" w:rsidRDefault="00D7402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2FF444" w14:textId="354FEE79" w:rsidR="00D74023" w:rsidRDefault="00D7402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CBABC40" w14:textId="77777777" w:rsidR="00D74023" w:rsidRDefault="00D74023">
            <w:pPr>
              <w:spacing w:line="240" w:lineRule="auto"/>
              <w:rPr>
                <w:rFonts w:ascii="宋体" w:hAnsi="宋体" w:cs="Consolas"/>
                <w:b/>
                <w:bCs/>
                <w:sz w:val="20"/>
                <w:szCs w:val="20"/>
              </w:rPr>
            </w:pP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F96674F" w14:textId="146DE8C3" w:rsidR="00B2366A" w:rsidRDefault="00B2366A" w:rsidP="00B2366A">
      <w:pPr>
        <w:pStyle w:val="2"/>
        <w:spacing w:line="415" w:lineRule="auto"/>
        <w:ind w:left="0" w:firstLine="0"/>
        <w:rPr>
          <w:rFonts w:ascii="宋体" w:hAnsi="宋体"/>
          <w:sz w:val="28"/>
          <w:szCs w:val="28"/>
        </w:rPr>
      </w:pPr>
      <w:r>
        <w:rPr>
          <w:rFonts w:ascii="宋体" w:hAnsi="宋体" w:hint="eastAsia"/>
          <w:sz w:val="28"/>
          <w:szCs w:val="28"/>
        </w:rPr>
        <w:t>推荐人列表查询用户</w:t>
      </w:r>
    </w:p>
    <w:p w14:paraId="18060656" w14:textId="77777777" w:rsidR="00B2366A" w:rsidRDefault="00B2366A" w:rsidP="00B2366A">
      <w:pPr>
        <w:pStyle w:val="3"/>
        <w:rPr>
          <w:rFonts w:ascii="宋体" w:hAnsi="宋体"/>
          <w:sz w:val="21"/>
          <w:szCs w:val="21"/>
        </w:rPr>
      </w:pPr>
      <w:r>
        <w:rPr>
          <w:rFonts w:ascii="宋体" w:hAnsi="宋体" w:hint="eastAsia"/>
          <w:sz w:val="21"/>
          <w:szCs w:val="21"/>
        </w:rPr>
        <w:t>接口说明</w:t>
      </w:r>
    </w:p>
    <w:p w14:paraId="3A2DD368" w14:textId="77777777" w:rsidR="00B2366A" w:rsidRDefault="00B2366A" w:rsidP="00B2366A">
      <w:pPr>
        <w:ind w:firstLineChars="200" w:firstLine="400"/>
        <w:rPr>
          <w:rFonts w:ascii="宋体" w:hAnsi="宋体"/>
          <w:sz w:val="20"/>
          <w:szCs w:val="20"/>
        </w:rPr>
      </w:pPr>
      <w:r>
        <w:rPr>
          <w:rFonts w:ascii="宋体" w:hAnsi="宋体" w:hint="eastAsia"/>
          <w:sz w:val="20"/>
          <w:szCs w:val="20"/>
        </w:rPr>
        <w:t>查询用户列表</w:t>
      </w:r>
    </w:p>
    <w:p w14:paraId="0B13FF2C" w14:textId="77777777" w:rsidR="00B2366A" w:rsidRDefault="00B2366A" w:rsidP="00B2366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366A" w14:paraId="4FFCD53D" w14:textId="77777777" w:rsidTr="00FE4A9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30EBEA" w14:textId="77777777" w:rsidR="00B2366A" w:rsidRDefault="00B2366A" w:rsidP="00FE4A9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73AF1" w14:textId="77777777" w:rsidR="00B2366A" w:rsidRDefault="00B2366A" w:rsidP="00FE4A9E">
            <w:pPr>
              <w:spacing w:line="240" w:lineRule="auto"/>
              <w:rPr>
                <w:rFonts w:ascii="宋体" w:hAnsi="宋体" w:cs="Arial"/>
                <w:sz w:val="20"/>
                <w:szCs w:val="20"/>
              </w:rPr>
            </w:pPr>
            <w:r>
              <w:rPr>
                <w:rFonts w:ascii="宋体" w:hAnsi="宋体" w:cs="Arial"/>
                <w:sz w:val="20"/>
                <w:szCs w:val="20"/>
              </w:rPr>
              <w:t>http://IP地址:端口/项目部署名/api</w:t>
            </w:r>
          </w:p>
        </w:tc>
      </w:tr>
      <w:tr w:rsidR="00B2366A" w14:paraId="0B667D6E" w14:textId="77777777" w:rsidTr="00FE4A9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8D6D03" w14:textId="77777777" w:rsidR="00B2366A" w:rsidRDefault="00B2366A" w:rsidP="00FE4A9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9BDC7E" w14:textId="77777777" w:rsidR="00B2366A" w:rsidRDefault="00B2366A" w:rsidP="00FE4A9E">
            <w:pPr>
              <w:spacing w:line="240" w:lineRule="auto"/>
              <w:rPr>
                <w:rFonts w:ascii="宋体" w:hAnsi="宋体" w:cs="Arial"/>
                <w:sz w:val="20"/>
                <w:szCs w:val="20"/>
              </w:rPr>
            </w:pPr>
            <w:r>
              <w:rPr>
                <w:rFonts w:ascii="宋体" w:hAnsi="宋体" w:cs="Arial"/>
                <w:sz w:val="20"/>
                <w:szCs w:val="20"/>
              </w:rPr>
              <w:t>POST</w:t>
            </w:r>
          </w:p>
        </w:tc>
      </w:tr>
      <w:tr w:rsidR="00B2366A" w14:paraId="22FF6BDF" w14:textId="77777777" w:rsidTr="00FE4A9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E6AC84" w14:textId="77777777" w:rsidR="00B2366A" w:rsidRDefault="00B2366A" w:rsidP="00FE4A9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752FB4" w14:textId="77777777" w:rsidR="00B2366A" w:rsidRDefault="00B2366A" w:rsidP="00FE4A9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3B3C7AA" w14:textId="69F2385B" w:rsidR="00B2366A" w:rsidRDefault="00B2366A" w:rsidP="00FE4A9E">
            <w:pPr>
              <w:spacing w:line="240" w:lineRule="auto"/>
              <w:rPr>
                <w:rFonts w:ascii="宋体" w:hAnsi="宋体" w:cs="Arial"/>
                <w:sz w:val="20"/>
                <w:szCs w:val="20"/>
              </w:rPr>
            </w:pPr>
            <w:r>
              <w:rPr>
                <w:rFonts w:ascii="宋体" w:hAnsi="宋体" w:cs="Arial" w:hint="eastAsia"/>
                <w:sz w:val="20"/>
                <w:szCs w:val="20"/>
              </w:rPr>
              <w:t>805</w:t>
            </w:r>
            <w:r w:rsidR="00D054DC">
              <w:rPr>
                <w:rFonts w:ascii="宋体" w:hAnsi="宋体" w:cs="Arial" w:hint="eastAsia"/>
                <w:sz w:val="20"/>
                <w:szCs w:val="20"/>
              </w:rPr>
              <w:t>157</w:t>
            </w:r>
          </w:p>
        </w:tc>
      </w:tr>
      <w:tr w:rsidR="00B2366A" w14:paraId="68FAE4FC" w14:textId="77777777" w:rsidTr="00FE4A9E">
        <w:trPr>
          <w:trHeight w:val="285"/>
        </w:trPr>
        <w:tc>
          <w:tcPr>
            <w:tcW w:w="2380" w:type="dxa"/>
            <w:tcBorders>
              <w:top w:val="nil"/>
              <w:left w:val="single" w:sz="8" w:space="0" w:color="auto"/>
              <w:bottom w:val="single" w:sz="8" w:space="0" w:color="000000"/>
              <w:right w:val="single" w:sz="8" w:space="0" w:color="auto"/>
            </w:tcBorders>
            <w:vAlign w:val="center"/>
          </w:tcPr>
          <w:p w14:paraId="3BDA1CCF" w14:textId="77777777" w:rsidR="00B2366A" w:rsidRDefault="00B2366A" w:rsidP="00FE4A9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900006" w14:textId="77777777" w:rsidR="00B2366A" w:rsidRDefault="00B2366A" w:rsidP="00FE4A9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5DC350" w14:textId="77777777" w:rsidR="00B2366A" w:rsidRDefault="00B2366A" w:rsidP="00FE4A9E">
            <w:pPr>
              <w:spacing w:line="240" w:lineRule="auto"/>
              <w:rPr>
                <w:rFonts w:ascii="宋体" w:hAnsi="宋体" w:cs="Consolas"/>
                <w:b/>
                <w:bCs/>
                <w:sz w:val="20"/>
                <w:szCs w:val="20"/>
              </w:rPr>
            </w:pPr>
            <w:r>
              <w:rPr>
                <w:rFonts w:ascii="宋体" w:hAnsi="宋体" w:cs="Consolas"/>
                <w:b/>
                <w:bCs/>
                <w:sz w:val="20"/>
                <w:szCs w:val="20"/>
              </w:rPr>
              <w:t>{</w:t>
            </w:r>
          </w:p>
          <w:p w14:paraId="79220347" w14:textId="240924B4" w:rsidR="00B2366A" w:rsidRDefault="00B2366A" w:rsidP="00D054DC">
            <w:pPr>
              <w:spacing w:line="240" w:lineRule="auto"/>
              <w:ind w:firstLine="420"/>
              <w:rPr>
                <w:rFonts w:ascii="宋体" w:hAnsi="宋体" w:cs="Consolas"/>
                <w:b/>
                <w:bCs/>
                <w:sz w:val="20"/>
                <w:szCs w:val="20"/>
              </w:rPr>
            </w:pPr>
            <w:r>
              <w:rPr>
                <w:rFonts w:ascii="宋体" w:hAnsi="宋体" w:cs="Consolas"/>
                <w:b/>
                <w:bCs/>
                <w:sz w:val="20"/>
                <w:szCs w:val="20"/>
              </w:rPr>
              <w:t>"</w:t>
            </w:r>
            <w:r w:rsidR="00D054DC">
              <w:rPr>
                <w:rFonts w:ascii="宋体" w:hAnsi="宋体" w:cs="Consolas" w:hint="eastAsia"/>
                <w:b/>
                <w:bCs/>
                <w:sz w:val="20"/>
                <w:szCs w:val="20"/>
              </w:rPr>
              <w:t>userId</w:t>
            </w:r>
            <w:r>
              <w:rPr>
                <w:rFonts w:ascii="宋体" w:hAnsi="宋体" w:cs="Consolas"/>
                <w:b/>
                <w:bCs/>
                <w:sz w:val="20"/>
                <w:szCs w:val="20"/>
              </w:rPr>
              <w:t>": ""</w:t>
            </w:r>
          </w:p>
          <w:p w14:paraId="28E4B4DA" w14:textId="77777777" w:rsidR="00B2366A" w:rsidRDefault="00B2366A" w:rsidP="00FE4A9E">
            <w:pPr>
              <w:spacing w:line="240" w:lineRule="auto"/>
              <w:rPr>
                <w:rFonts w:ascii="宋体" w:hAnsi="宋体" w:cs="Consolas"/>
                <w:b/>
                <w:bCs/>
                <w:sz w:val="20"/>
                <w:szCs w:val="20"/>
              </w:rPr>
            </w:pPr>
            <w:r>
              <w:rPr>
                <w:rFonts w:ascii="宋体" w:hAnsi="宋体" w:cs="Consolas"/>
                <w:b/>
                <w:bCs/>
                <w:sz w:val="20"/>
                <w:szCs w:val="20"/>
              </w:rPr>
              <w:t>}</w:t>
            </w:r>
          </w:p>
        </w:tc>
      </w:tr>
      <w:tr w:rsidR="00B2366A" w14:paraId="60A49FFD" w14:textId="77777777" w:rsidTr="00FE4A9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2F96EC"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BDD3D8"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574E5E7"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示例</w:t>
            </w:r>
          </w:p>
        </w:tc>
      </w:tr>
      <w:tr w:rsidR="00B2366A" w14:paraId="6865B4E8"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269A9B48" w14:textId="40320439" w:rsidR="00B2366A" w:rsidRDefault="00D054DC" w:rsidP="00FE4A9E">
            <w:pPr>
              <w:spacing w:line="240" w:lineRule="auto"/>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r w:rsidR="00B2366A">
              <w:rPr>
                <w:rFonts w:ascii="宋体" w:hAnsi="宋体" w:cs="宋体" w:hint="eastAsia"/>
                <w:sz w:val="20"/>
                <w:szCs w:val="20"/>
              </w:rPr>
              <w:t>）</w:t>
            </w:r>
          </w:p>
        </w:tc>
        <w:tc>
          <w:tcPr>
            <w:tcW w:w="1321" w:type="dxa"/>
            <w:tcBorders>
              <w:top w:val="nil"/>
              <w:left w:val="nil"/>
              <w:bottom w:val="single" w:sz="4" w:space="0" w:color="auto"/>
              <w:right w:val="single" w:sz="4" w:space="0" w:color="auto"/>
            </w:tcBorders>
            <w:vAlign w:val="bottom"/>
          </w:tcPr>
          <w:p w14:paraId="1443E1FD" w14:textId="10BACEF5" w:rsidR="00B2366A" w:rsidRDefault="00D054DC" w:rsidP="00FE4A9E">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416FAB" w14:textId="77777777" w:rsidR="00B2366A" w:rsidRDefault="00B2366A" w:rsidP="00FE4A9E">
            <w:pPr>
              <w:spacing w:line="240" w:lineRule="auto"/>
              <w:rPr>
                <w:rFonts w:ascii="宋体" w:hAnsi="宋体" w:cs="宋体"/>
                <w:sz w:val="20"/>
                <w:szCs w:val="20"/>
              </w:rPr>
            </w:pPr>
          </w:p>
        </w:tc>
      </w:tr>
    </w:tbl>
    <w:p w14:paraId="31D62C57" w14:textId="77777777" w:rsidR="00B2366A" w:rsidRDefault="00B2366A" w:rsidP="00B2366A">
      <w:pPr>
        <w:pStyle w:val="3"/>
        <w:rPr>
          <w:rFonts w:ascii="宋体" w:hAnsi="宋体"/>
          <w:sz w:val="21"/>
          <w:szCs w:val="21"/>
        </w:rPr>
      </w:pPr>
      <w:r>
        <w:rPr>
          <w:rFonts w:ascii="宋体" w:hAnsi="宋体" w:hint="eastAsia"/>
          <w:sz w:val="21"/>
          <w:szCs w:val="21"/>
        </w:rPr>
        <w:t>Response体</w:t>
      </w:r>
    </w:p>
    <w:p w14:paraId="2C56200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w:t>
      </w:r>
    </w:p>
    <w:p w14:paraId="7F1772B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"errorCode": "0",</w:t>
      </w:r>
    </w:p>
    <w:p w14:paraId="419A1128" w14:textId="77777777" w:rsidR="00EF0B61" w:rsidRPr="00EF0B61" w:rsidRDefault="00EF0B61" w:rsidP="00EF0B61">
      <w:pPr>
        <w:rPr>
          <w:rFonts w:ascii="宋体" w:hAnsi="宋体" w:cs="Consolas"/>
          <w:b/>
          <w:bCs/>
          <w:sz w:val="20"/>
          <w:szCs w:val="20"/>
        </w:rPr>
      </w:pPr>
      <w:r w:rsidRPr="00EF0B61">
        <w:rPr>
          <w:rFonts w:ascii="宋体" w:hAnsi="宋体" w:cs="Consolas" w:hint="eastAsia"/>
          <w:b/>
          <w:bCs/>
          <w:sz w:val="20"/>
          <w:szCs w:val="20"/>
        </w:rPr>
        <w:t xml:space="preserve">    "errorInfo": "成功",</w:t>
      </w:r>
    </w:p>
    <w:p w14:paraId="4E910A7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"data": [</w:t>
      </w:r>
    </w:p>
    <w:p w14:paraId="2D4B5664"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3E3E0807"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"userId": "U2016121519373971225",</w:t>
      </w:r>
    </w:p>
    <w:p w14:paraId="6CC6DC3E"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"loginName": "18984955240",</w:t>
      </w:r>
    </w:p>
    <w:p w14:paraId="23FC1F5A"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"nickname": "73971225",</w:t>
      </w:r>
    </w:p>
    <w:p w14:paraId="1A4B77AB"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"loginPwdStrength": "1",</w:t>
      </w:r>
    </w:p>
    <w:p w14:paraId="5C3AA8E5"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"kind": "f1",</w:t>
      </w:r>
    </w:p>
    <w:p w14:paraId="516E47DC"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"level": "0",</w:t>
      </w:r>
    </w:p>
    <w:p w14:paraId="0EC7A7A1"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"userReferee": "",</w:t>
      </w:r>
    </w:p>
    <w:p w14:paraId="1C7683C3"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"mobile": "18984955240",</w:t>
      </w:r>
    </w:p>
    <w:p w14:paraId="09A99321"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"status": "0",</w:t>
      </w:r>
    </w:p>
    <w:p w14:paraId="497E10C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"updater": "U2016121519373971225",</w:t>
      </w:r>
    </w:p>
    <w:p w14:paraId="0457BB68"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"updateDatetime": "Dec 15, 2016 7:37:39 PM",</w:t>
      </w:r>
    </w:p>
    <w:p w14:paraId="34BD2EF8" w14:textId="77777777" w:rsidR="00EF0B61" w:rsidRPr="00EF0B61" w:rsidRDefault="00EF0B61" w:rsidP="00EF0B61">
      <w:pPr>
        <w:rPr>
          <w:rFonts w:ascii="宋体" w:hAnsi="宋体" w:cs="Consolas"/>
          <w:b/>
          <w:bCs/>
          <w:sz w:val="20"/>
          <w:szCs w:val="20"/>
        </w:rPr>
      </w:pPr>
      <w:r w:rsidRPr="00EF0B61">
        <w:rPr>
          <w:rFonts w:ascii="宋体" w:hAnsi="宋体" w:cs="Consolas" w:hint="eastAsia"/>
          <w:b/>
          <w:bCs/>
          <w:sz w:val="20"/>
          <w:szCs w:val="20"/>
        </w:rPr>
        <w:t xml:space="preserve">            "remark": "前端个人用户",</w:t>
      </w:r>
    </w:p>
    <w:p w14:paraId="58BF9DAF"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"amount": 0,</w:t>
      </w:r>
    </w:p>
    <w:p w14:paraId="4A11284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"ljAmount": 0,</w:t>
      </w:r>
    </w:p>
    <w:p w14:paraId="0F420BC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"systemCode": "CD-CZH000001",</w:t>
      </w:r>
    </w:p>
    <w:p w14:paraId="73C978D3"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"refeereLevel": 1</w:t>
      </w:r>
    </w:p>
    <w:p w14:paraId="132D19B6"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444013B0" w14:textId="77777777" w:rsidR="00EF0B61" w:rsidRPr="00EF0B61" w:rsidRDefault="00EF0B61" w:rsidP="00EF0B61">
      <w:pPr>
        <w:rPr>
          <w:rFonts w:ascii="宋体" w:hAnsi="宋体" w:cs="Consolas"/>
          <w:b/>
          <w:bCs/>
          <w:sz w:val="20"/>
          <w:szCs w:val="20"/>
        </w:rPr>
      </w:pPr>
      <w:r w:rsidRPr="00EF0B61">
        <w:rPr>
          <w:rFonts w:ascii="宋体" w:hAnsi="宋体" w:cs="Consolas"/>
          <w:b/>
          <w:bCs/>
          <w:sz w:val="20"/>
          <w:szCs w:val="20"/>
        </w:rPr>
        <w:t xml:space="preserve">    ]</w:t>
      </w:r>
    </w:p>
    <w:p w14:paraId="5F81D591" w14:textId="69402618" w:rsidR="00B2366A" w:rsidRDefault="00EF0B61" w:rsidP="00EF0B61">
      <w:pPr>
        <w:rPr>
          <w:rFonts w:ascii="宋体" w:hAnsi="宋体"/>
        </w:rPr>
      </w:pPr>
      <w:r w:rsidRPr="00EF0B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366A" w14:paraId="0E1271CD" w14:textId="77777777" w:rsidTr="00FE4A9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EB1117"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FB6B08"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45FD47"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示例</w:t>
            </w:r>
          </w:p>
        </w:tc>
      </w:tr>
      <w:tr w:rsidR="00B2366A" w14:paraId="358860AE" w14:textId="77777777" w:rsidTr="00FE4A9E">
        <w:trPr>
          <w:trHeight w:val="270"/>
        </w:trPr>
        <w:tc>
          <w:tcPr>
            <w:tcW w:w="1260" w:type="dxa"/>
            <w:tcBorders>
              <w:top w:val="nil"/>
              <w:left w:val="single" w:sz="4" w:space="0" w:color="auto"/>
              <w:bottom w:val="single" w:sz="4" w:space="0" w:color="auto"/>
              <w:right w:val="single" w:sz="4" w:space="0" w:color="auto"/>
            </w:tcBorders>
            <w:vAlign w:val="bottom"/>
          </w:tcPr>
          <w:p w14:paraId="74A47340"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E65DC7"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A87B21"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366A" w14:paraId="596645FF" w14:textId="77777777" w:rsidTr="00FE4A9E">
        <w:trPr>
          <w:trHeight w:val="270"/>
        </w:trPr>
        <w:tc>
          <w:tcPr>
            <w:tcW w:w="1260" w:type="dxa"/>
            <w:tcBorders>
              <w:top w:val="nil"/>
              <w:left w:val="single" w:sz="4" w:space="0" w:color="auto"/>
              <w:bottom w:val="single" w:sz="4" w:space="0" w:color="auto"/>
              <w:right w:val="single" w:sz="4" w:space="0" w:color="auto"/>
            </w:tcBorders>
            <w:vAlign w:val="bottom"/>
          </w:tcPr>
          <w:p w14:paraId="4BF1B5D2"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D9257D"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7FEAFA"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具体错误信息</w:t>
            </w:r>
          </w:p>
        </w:tc>
      </w:tr>
      <w:tr w:rsidR="00B2366A" w14:paraId="69919C4F" w14:textId="77777777" w:rsidTr="00FE4A9E">
        <w:trPr>
          <w:trHeight w:val="70"/>
        </w:trPr>
        <w:tc>
          <w:tcPr>
            <w:tcW w:w="1260" w:type="dxa"/>
            <w:tcBorders>
              <w:top w:val="nil"/>
              <w:left w:val="single" w:sz="4" w:space="0" w:color="auto"/>
              <w:bottom w:val="single" w:sz="4" w:space="0" w:color="auto"/>
              <w:right w:val="single" w:sz="4" w:space="0" w:color="auto"/>
            </w:tcBorders>
            <w:vAlign w:val="bottom"/>
          </w:tcPr>
          <w:p w14:paraId="439824EC"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CD510B" w14:textId="77777777" w:rsidR="00B2366A" w:rsidRDefault="00B2366A" w:rsidP="00FE4A9E">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1D8CA9C" w14:textId="77777777" w:rsidR="00B2366A" w:rsidRDefault="00B2366A" w:rsidP="00FE4A9E">
            <w:pPr>
              <w:spacing w:line="240" w:lineRule="auto"/>
              <w:rPr>
                <w:rFonts w:ascii="宋体" w:hAnsi="宋体" w:cs="Consolas"/>
                <w:b/>
                <w:bCs/>
                <w:sz w:val="20"/>
                <w:szCs w:val="20"/>
              </w:rPr>
            </w:pPr>
            <w:r>
              <w:rPr>
                <w:rFonts w:ascii="宋体" w:hAnsi="宋体" w:cs="Consolas" w:hint="eastAsia"/>
                <w:b/>
                <w:bCs/>
                <w:sz w:val="20"/>
                <w:szCs w:val="20"/>
              </w:rPr>
              <w:t>见分页查询接口</w:t>
            </w:r>
          </w:p>
          <w:p w14:paraId="65AAEEA2" w14:textId="37233FD2" w:rsidR="00F53A30" w:rsidRDefault="00F53A30" w:rsidP="00FE4A9E">
            <w:pPr>
              <w:spacing w:line="240" w:lineRule="auto"/>
              <w:rPr>
                <w:rFonts w:ascii="宋体" w:hAnsi="宋体" w:cs="宋体"/>
                <w:sz w:val="20"/>
                <w:szCs w:val="20"/>
              </w:rPr>
            </w:pPr>
            <w:r w:rsidRPr="00EF0B61">
              <w:rPr>
                <w:rFonts w:ascii="宋体" w:hAnsi="宋体" w:cs="Consolas"/>
                <w:b/>
                <w:bCs/>
                <w:sz w:val="20"/>
                <w:szCs w:val="20"/>
              </w:rPr>
              <w:t>refeereLevel</w:t>
            </w:r>
            <w:r>
              <w:rPr>
                <w:rFonts w:ascii="宋体" w:hAnsi="宋体" w:cs="Consolas" w:hint="eastAsia"/>
                <w:b/>
                <w:bCs/>
                <w:sz w:val="20"/>
                <w:szCs w:val="20"/>
              </w:rPr>
              <w:t xml:space="preserve"> 推荐等级</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11D634AD"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r w:rsidR="003D6D18">
              <w:rPr>
                <w:rFonts w:ascii="宋体" w:hAnsi="宋体" w:cs="Consolas" w:hint="eastAsia"/>
                <w:b/>
                <w:bCs/>
                <w:sz w:val="20"/>
                <w:szCs w:val="20"/>
              </w:rPr>
              <w:t>,</w:t>
            </w:r>
          </w:p>
          <w:p w14:paraId="61AF8F69" w14:textId="36F6F0DC" w:rsidR="003D6D18" w:rsidRDefault="003D6D18" w:rsidP="003D6D1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72E828E6"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BE1CC3" w14:paraId="06B48B6F"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D865EB" w14:textId="032207AD" w:rsidR="00BE1CC3" w:rsidRDefault="00BE1CC3">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CAA810" w14:textId="4B8D30F2" w:rsidR="00BE1CC3" w:rsidRDefault="00BE1CC3">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239E306D" w14:textId="029B8E21" w:rsidR="00BE1CC3" w:rsidRDefault="00BE1CC3">
            <w:pPr>
              <w:spacing w:line="240" w:lineRule="auto"/>
              <w:rPr>
                <w:rFonts w:ascii="宋体" w:hAnsi="宋体" w:cs="Consolas"/>
                <w:b/>
                <w:bCs/>
                <w:sz w:val="20"/>
                <w:szCs w:val="20"/>
              </w:rPr>
            </w:pPr>
            <w:r>
              <w:rPr>
                <w:rFonts w:ascii="宋体" w:hAnsi="宋体" w:cs="Consolas"/>
                <w:b/>
                <w:bCs/>
                <w:sz w:val="20"/>
                <w:szCs w:val="20"/>
              </w:rPr>
              <w:t>20150924510205880119894</w:t>
            </w:r>
          </w:p>
        </w:tc>
      </w:tr>
      <w:tr w:rsidR="00DE4CDA" w14:paraId="30857CF3" w14:textId="77777777" w:rsidTr="0070557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FAD5FB" w14:textId="1F45D980" w:rsidR="00DE4CDA" w:rsidRDefault="00DE4CD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2EFC80F" w14:textId="55B5CA15" w:rsidR="00DE4CDA" w:rsidRDefault="00DE4CD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3DAEB65" w14:textId="77777777" w:rsidR="00DE4CDA" w:rsidRDefault="00DE4CDA">
            <w:pPr>
              <w:spacing w:line="240" w:lineRule="auto"/>
              <w:rPr>
                <w:rFonts w:ascii="宋体" w:hAnsi="宋体" w:cs="Consolas"/>
                <w:b/>
                <w:bCs/>
                <w:sz w:val="20"/>
                <w:szCs w:val="20"/>
              </w:rPr>
            </w:pP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45FC5624"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r w:rsidR="00AA7DA7">
        <w:rPr>
          <w:rFonts w:ascii="宋体" w:hAnsi="宋体" w:hint="eastAsia"/>
          <w:sz w:val="28"/>
          <w:szCs w:val="28"/>
        </w:rPr>
        <w:t>(加积分)</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58A1E6B0" w:rsidR="00966BDD" w:rsidRDefault="00476115" w:rsidP="00586907">
            <w:pPr>
              <w:spacing w:line="240" w:lineRule="auto"/>
              <w:ind w:firstLine="440"/>
              <w:rPr>
                <w:rFonts w:ascii="宋体" w:hAnsi="宋体" w:cs="Consolas"/>
                <w:b/>
                <w:bCs/>
                <w:sz w:val="20"/>
                <w:szCs w:val="20"/>
              </w:rPr>
            </w:pPr>
            <w:r>
              <w:rPr>
                <w:rFonts w:ascii="宋体" w:hAnsi="宋体" w:cs="Consolas" w:hint="eastAsia"/>
                <w:b/>
                <w:bCs/>
                <w:sz w:val="20"/>
                <w:szCs w:val="20"/>
              </w:rPr>
              <w:t>"photo": "http://www.baidu.com"</w:t>
            </w:r>
            <w:r w:rsidR="005D3D6C">
              <w:rPr>
                <w:rFonts w:ascii="宋体" w:hAnsi="宋体" w:cs="Consolas" w:hint="eastAsia"/>
                <w:b/>
                <w:bCs/>
                <w:sz w:val="20"/>
                <w:szCs w:val="20"/>
              </w:rPr>
              <w:t>,</w:t>
            </w:r>
          </w:p>
          <w:p w14:paraId="74F72CF8" w14:textId="62F4660D" w:rsidR="005D3D6C" w:rsidRDefault="005D3D6C" w:rsidP="005D3D6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rsidTr="00176559">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single" w:sz="4" w:space="0" w:color="auto"/>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single" w:sz="4" w:space="0" w:color="auto"/>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E32FD7" w14:paraId="2835E179" w14:textId="77777777" w:rsidTr="0017655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608AFD" w14:textId="63E82C4F" w:rsidR="00E32FD7" w:rsidRDefault="00E32FD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FC0ED63" w14:textId="5CF8D18D" w:rsidR="00E32FD7" w:rsidRDefault="00E32FD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75FFB3C" w14:textId="77777777" w:rsidR="00E32FD7" w:rsidRDefault="00E32FD7">
            <w:pPr>
              <w:spacing w:line="240" w:lineRule="auto"/>
              <w:rPr>
                <w:rFonts w:ascii="宋体" w:hAnsi="宋体" w:cs="Consolas"/>
                <w:b/>
                <w:bCs/>
                <w:sz w:val="20"/>
                <w:szCs w:val="20"/>
              </w:rPr>
            </w:pP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EBB39D5" w14:textId="654A6167" w:rsidR="00BC08E2" w:rsidRDefault="00BC08E2" w:rsidP="00BC08E2">
      <w:pPr>
        <w:pStyle w:val="2"/>
        <w:spacing w:line="415" w:lineRule="auto"/>
        <w:ind w:left="0" w:firstLine="0"/>
        <w:rPr>
          <w:rFonts w:ascii="宋体" w:hAnsi="宋体"/>
          <w:sz w:val="28"/>
          <w:szCs w:val="28"/>
        </w:rPr>
      </w:pPr>
      <w:r>
        <w:rPr>
          <w:rFonts w:ascii="宋体" w:hAnsi="宋体" w:hint="eastAsia"/>
          <w:sz w:val="28"/>
          <w:szCs w:val="28"/>
        </w:rPr>
        <w:t>头像修改</w:t>
      </w:r>
    </w:p>
    <w:p w14:paraId="6FA69C88" w14:textId="77777777" w:rsidR="00BC08E2" w:rsidRDefault="00BC08E2" w:rsidP="00BC08E2">
      <w:pPr>
        <w:pStyle w:val="3"/>
        <w:rPr>
          <w:rFonts w:ascii="宋体" w:hAnsi="宋体"/>
          <w:sz w:val="21"/>
          <w:szCs w:val="21"/>
        </w:rPr>
      </w:pPr>
      <w:r>
        <w:rPr>
          <w:rFonts w:ascii="宋体" w:hAnsi="宋体" w:hint="eastAsia"/>
          <w:sz w:val="21"/>
          <w:szCs w:val="21"/>
        </w:rPr>
        <w:t>接口说明</w:t>
      </w:r>
    </w:p>
    <w:p w14:paraId="65D00CDB" w14:textId="77777777" w:rsidR="00BC08E2" w:rsidRDefault="00BC08E2" w:rsidP="00BC08E2">
      <w:pPr>
        <w:ind w:firstLineChars="200" w:firstLine="400"/>
        <w:rPr>
          <w:rFonts w:ascii="宋体" w:hAnsi="宋体"/>
          <w:b/>
          <w:sz w:val="20"/>
          <w:szCs w:val="20"/>
        </w:rPr>
      </w:pPr>
      <w:r>
        <w:rPr>
          <w:rFonts w:ascii="宋体" w:hAnsi="宋体" w:hint="eastAsia"/>
          <w:sz w:val="20"/>
          <w:szCs w:val="20"/>
        </w:rPr>
        <w:t>更换头像</w:t>
      </w:r>
    </w:p>
    <w:p w14:paraId="798A2CB5" w14:textId="77777777" w:rsidR="00BC08E2" w:rsidRDefault="00BC08E2" w:rsidP="00BC08E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C08E2" w14:paraId="572D1592" w14:textId="77777777" w:rsidTr="00BC08E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22553" w14:textId="77777777" w:rsidR="00BC08E2" w:rsidRDefault="00BC08E2" w:rsidP="00BC08E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BEA783" w14:textId="77777777" w:rsidR="00BC08E2" w:rsidRDefault="00BC08E2" w:rsidP="00BC08E2">
            <w:pPr>
              <w:spacing w:line="240" w:lineRule="auto"/>
              <w:rPr>
                <w:rFonts w:ascii="宋体" w:hAnsi="宋体" w:cs="Arial"/>
                <w:sz w:val="20"/>
                <w:szCs w:val="20"/>
              </w:rPr>
            </w:pPr>
            <w:r>
              <w:rPr>
                <w:rFonts w:ascii="宋体" w:hAnsi="宋体" w:cs="Arial"/>
                <w:sz w:val="20"/>
                <w:szCs w:val="20"/>
              </w:rPr>
              <w:t>http://IP:端口/项目部署名/api</w:t>
            </w:r>
          </w:p>
        </w:tc>
      </w:tr>
      <w:tr w:rsidR="00BC08E2" w14:paraId="3EAC6E20"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A158BA" w14:textId="77777777" w:rsidR="00BC08E2" w:rsidRDefault="00BC08E2"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D5DDD9" w14:textId="77777777" w:rsidR="00BC08E2" w:rsidRDefault="00BC08E2" w:rsidP="00BC08E2">
            <w:pPr>
              <w:spacing w:line="240" w:lineRule="auto"/>
              <w:rPr>
                <w:rFonts w:ascii="宋体" w:hAnsi="宋体" w:cs="Arial"/>
                <w:sz w:val="20"/>
                <w:szCs w:val="20"/>
              </w:rPr>
            </w:pPr>
            <w:r>
              <w:rPr>
                <w:rFonts w:ascii="宋体" w:hAnsi="宋体" w:cs="Arial"/>
                <w:sz w:val="20"/>
                <w:szCs w:val="20"/>
              </w:rPr>
              <w:t>POST</w:t>
            </w:r>
          </w:p>
        </w:tc>
      </w:tr>
      <w:tr w:rsidR="00BC08E2" w14:paraId="4BBC2A9A" w14:textId="77777777" w:rsidTr="00BC08E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09A67A" w14:textId="77777777" w:rsidR="00BC08E2" w:rsidRDefault="00BC08E2" w:rsidP="00BC08E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4482E5"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05E464F" w14:textId="18E05366" w:rsidR="00BC08E2" w:rsidRDefault="00BC08E2" w:rsidP="00BC08E2">
            <w:pPr>
              <w:spacing w:line="240" w:lineRule="auto"/>
              <w:rPr>
                <w:rFonts w:ascii="宋体" w:hAnsi="宋体" w:cs="Consolas"/>
                <w:b/>
                <w:bCs/>
                <w:caps/>
                <w:sz w:val="20"/>
                <w:szCs w:val="20"/>
              </w:rPr>
            </w:pPr>
            <w:r>
              <w:rPr>
                <w:rFonts w:ascii="宋体" w:hAnsi="宋体" w:cs="Consolas"/>
                <w:b/>
                <w:bCs/>
                <w:caps/>
                <w:sz w:val="20"/>
                <w:szCs w:val="20"/>
              </w:rPr>
              <w:t>80507</w:t>
            </w:r>
            <w:r w:rsidR="00382586">
              <w:rPr>
                <w:rFonts w:ascii="宋体" w:hAnsi="宋体" w:cs="Consolas" w:hint="eastAsia"/>
                <w:b/>
                <w:bCs/>
                <w:caps/>
                <w:sz w:val="20"/>
                <w:szCs w:val="20"/>
              </w:rPr>
              <w:t>7</w:t>
            </w:r>
          </w:p>
        </w:tc>
      </w:tr>
      <w:tr w:rsidR="00BC08E2" w14:paraId="6F8AAE67" w14:textId="77777777" w:rsidTr="00BC08E2">
        <w:trPr>
          <w:trHeight w:val="285"/>
        </w:trPr>
        <w:tc>
          <w:tcPr>
            <w:tcW w:w="2380" w:type="dxa"/>
            <w:tcBorders>
              <w:top w:val="nil"/>
              <w:left w:val="single" w:sz="8" w:space="0" w:color="auto"/>
              <w:bottom w:val="single" w:sz="8" w:space="0" w:color="000000"/>
              <w:right w:val="single" w:sz="8" w:space="0" w:color="auto"/>
            </w:tcBorders>
            <w:vAlign w:val="center"/>
          </w:tcPr>
          <w:p w14:paraId="0CBB30FD" w14:textId="77777777" w:rsidR="00BC08E2" w:rsidRDefault="00BC08E2" w:rsidP="00BC08E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5301A0" w14:textId="77777777" w:rsidR="00BC08E2" w:rsidRDefault="00BC08E2" w:rsidP="00BC08E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F7214F0"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w:t>
            </w:r>
          </w:p>
          <w:p w14:paraId="569A35C5"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 xml:space="preserve">    "userId": "</w:t>
            </w:r>
            <w:r w:rsidRPr="00CE1F39">
              <w:rPr>
                <w:rFonts w:ascii="宋体" w:hAnsi="宋体" w:cs="Consolas"/>
                <w:b/>
                <w:bCs/>
                <w:sz w:val="20"/>
                <w:szCs w:val="20"/>
              </w:rPr>
              <w:t>U2016103118034839397</w:t>
            </w:r>
            <w:r>
              <w:rPr>
                <w:rFonts w:ascii="宋体" w:hAnsi="宋体" w:cs="Consolas"/>
                <w:b/>
                <w:bCs/>
                <w:sz w:val="20"/>
                <w:szCs w:val="20"/>
              </w:rPr>
              <w:t>",</w:t>
            </w:r>
          </w:p>
          <w:p w14:paraId="750DA6B2" w14:textId="77777777" w:rsidR="00BC08E2" w:rsidRDefault="00BC08E2" w:rsidP="00BC08E2">
            <w:pPr>
              <w:spacing w:line="240" w:lineRule="auto"/>
              <w:ind w:firstLine="440"/>
              <w:rPr>
                <w:rFonts w:ascii="宋体" w:hAnsi="宋体" w:cs="Consolas"/>
                <w:b/>
                <w:bCs/>
                <w:sz w:val="20"/>
                <w:szCs w:val="20"/>
              </w:rPr>
            </w:pPr>
            <w:r>
              <w:rPr>
                <w:rFonts w:ascii="宋体" w:hAnsi="宋体" w:cs="Consolas" w:hint="eastAsia"/>
                <w:b/>
                <w:bCs/>
                <w:sz w:val="20"/>
                <w:szCs w:val="20"/>
              </w:rPr>
              <w:t>"photo": "http://www.baidu.com",</w:t>
            </w:r>
          </w:p>
          <w:p w14:paraId="27C0FC97" w14:textId="77777777" w:rsidR="00BC08E2" w:rsidRDefault="00BC08E2" w:rsidP="00BC08E2">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1A7057F" w14:textId="77777777" w:rsidR="00BC08E2" w:rsidRDefault="00BC08E2" w:rsidP="00BC08E2">
            <w:pPr>
              <w:spacing w:line="240" w:lineRule="auto"/>
              <w:rPr>
                <w:rFonts w:ascii="宋体" w:hAnsi="宋体" w:cs="Consolas"/>
                <w:b/>
                <w:bCs/>
                <w:sz w:val="20"/>
                <w:szCs w:val="20"/>
              </w:rPr>
            </w:pPr>
            <w:r>
              <w:rPr>
                <w:rFonts w:ascii="宋体" w:hAnsi="宋体" w:cs="Consolas"/>
                <w:b/>
                <w:bCs/>
                <w:sz w:val="20"/>
                <w:szCs w:val="20"/>
              </w:rPr>
              <w:t>}</w:t>
            </w:r>
          </w:p>
        </w:tc>
      </w:tr>
      <w:tr w:rsidR="00BC08E2" w14:paraId="24C61B2F"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519A62"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9C69E8"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97CDF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示例</w:t>
            </w:r>
          </w:p>
        </w:tc>
      </w:tr>
      <w:tr w:rsidR="00BC08E2" w14:paraId="47244223" w14:textId="77777777" w:rsidTr="00BC08E2">
        <w:trPr>
          <w:trHeight w:val="270"/>
        </w:trPr>
        <w:tc>
          <w:tcPr>
            <w:tcW w:w="2380" w:type="dxa"/>
            <w:tcBorders>
              <w:top w:val="nil"/>
              <w:left w:val="single" w:sz="4" w:space="0" w:color="auto"/>
              <w:bottom w:val="single" w:sz="4" w:space="0" w:color="auto"/>
              <w:right w:val="single" w:sz="4" w:space="0" w:color="auto"/>
            </w:tcBorders>
            <w:vAlign w:val="bottom"/>
          </w:tcPr>
          <w:p w14:paraId="5F0D9D5C" w14:textId="77777777" w:rsidR="00BC08E2" w:rsidRDefault="00BC08E2" w:rsidP="00BC08E2">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5AB09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A361083"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C08E2" w14:paraId="0E26D3C0"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0A1CAB"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single" w:sz="4" w:space="0" w:color="auto"/>
              <w:left w:val="nil"/>
              <w:bottom w:val="single" w:sz="4" w:space="0" w:color="auto"/>
              <w:right w:val="single" w:sz="4" w:space="0" w:color="auto"/>
            </w:tcBorders>
            <w:vAlign w:val="bottom"/>
          </w:tcPr>
          <w:p w14:paraId="7FFAB1CC"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single" w:sz="4" w:space="0" w:color="auto"/>
              <w:left w:val="nil"/>
              <w:bottom w:val="single" w:sz="4" w:space="0" w:color="auto"/>
              <w:right w:val="single" w:sz="4" w:space="0" w:color="auto"/>
            </w:tcBorders>
            <w:vAlign w:val="bottom"/>
          </w:tcPr>
          <w:p w14:paraId="4F83CB9B"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http://www.baidu.com</w:t>
            </w:r>
          </w:p>
        </w:tc>
      </w:tr>
      <w:tr w:rsidR="00BC08E2" w14:paraId="09C1CCAE" w14:textId="77777777" w:rsidTr="00BC08E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962972" w14:textId="77777777" w:rsidR="00BC08E2" w:rsidRDefault="00BC08E2" w:rsidP="00BC08E2">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5C0B2D6" w14:textId="77777777" w:rsidR="00BC08E2" w:rsidRDefault="00BC08E2" w:rsidP="00BC08E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C998CF7" w14:textId="77777777" w:rsidR="00BC08E2" w:rsidRDefault="00BC08E2" w:rsidP="00BC08E2">
            <w:pPr>
              <w:spacing w:line="240" w:lineRule="auto"/>
              <w:rPr>
                <w:rFonts w:ascii="宋体" w:hAnsi="宋体" w:cs="Consolas"/>
                <w:b/>
                <w:bCs/>
                <w:sz w:val="20"/>
                <w:szCs w:val="20"/>
              </w:rPr>
            </w:pPr>
          </w:p>
        </w:tc>
      </w:tr>
    </w:tbl>
    <w:p w14:paraId="6AD5E6BB" w14:textId="77777777" w:rsidR="00BC08E2" w:rsidRDefault="00BC08E2" w:rsidP="00BC08E2">
      <w:pPr>
        <w:pStyle w:val="3"/>
        <w:rPr>
          <w:rFonts w:ascii="宋体" w:hAnsi="宋体"/>
          <w:sz w:val="21"/>
          <w:szCs w:val="21"/>
        </w:rPr>
      </w:pPr>
      <w:r>
        <w:rPr>
          <w:rFonts w:ascii="宋体" w:hAnsi="宋体" w:hint="eastAsia"/>
          <w:sz w:val="21"/>
          <w:szCs w:val="21"/>
        </w:rPr>
        <w:t>Response体</w:t>
      </w:r>
    </w:p>
    <w:p w14:paraId="2B0184A1" w14:textId="77777777" w:rsidR="00BC08E2" w:rsidRDefault="00BC08E2" w:rsidP="00BC08E2">
      <w:pPr>
        <w:rPr>
          <w:rFonts w:ascii="宋体" w:hAnsi="宋体" w:cs="Consolas"/>
          <w:b/>
          <w:bCs/>
          <w:sz w:val="20"/>
          <w:szCs w:val="20"/>
        </w:rPr>
      </w:pPr>
      <w:r>
        <w:rPr>
          <w:rFonts w:ascii="宋体" w:hAnsi="宋体" w:cs="Consolas"/>
          <w:b/>
          <w:bCs/>
          <w:sz w:val="20"/>
          <w:szCs w:val="20"/>
        </w:rPr>
        <w:t>{</w:t>
      </w:r>
    </w:p>
    <w:p w14:paraId="7449CF27"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"errorCode": "0",</w:t>
      </w:r>
    </w:p>
    <w:p w14:paraId="4E9D13FD" w14:textId="77777777" w:rsidR="00BC08E2" w:rsidRDefault="00BC08E2" w:rsidP="00BC08E2">
      <w:pPr>
        <w:rPr>
          <w:rFonts w:ascii="宋体" w:hAnsi="宋体" w:cs="Consolas"/>
          <w:b/>
          <w:bCs/>
          <w:sz w:val="20"/>
          <w:szCs w:val="20"/>
        </w:rPr>
      </w:pPr>
      <w:r>
        <w:rPr>
          <w:rFonts w:ascii="宋体" w:hAnsi="宋体" w:cs="Consolas" w:hint="eastAsia"/>
          <w:b/>
          <w:bCs/>
          <w:sz w:val="20"/>
          <w:szCs w:val="20"/>
        </w:rPr>
        <w:t xml:space="preserve">    "errorInfo": "成功",</w:t>
      </w:r>
    </w:p>
    <w:p w14:paraId="7B149E75"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"data": {</w:t>
      </w:r>
    </w:p>
    <w:p w14:paraId="610FEEA1"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"isSuccess": true</w:t>
      </w:r>
    </w:p>
    <w:p w14:paraId="3B4287B5" w14:textId="77777777" w:rsidR="00BC08E2" w:rsidRDefault="00BC08E2" w:rsidP="00BC08E2">
      <w:pPr>
        <w:rPr>
          <w:rFonts w:ascii="宋体" w:hAnsi="宋体" w:cs="Consolas"/>
          <w:b/>
          <w:bCs/>
          <w:sz w:val="20"/>
          <w:szCs w:val="20"/>
        </w:rPr>
      </w:pPr>
      <w:r>
        <w:rPr>
          <w:rFonts w:ascii="宋体" w:hAnsi="宋体" w:cs="Consolas"/>
          <w:b/>
          <w:bCs/>
          <w:sz w:val="20"/>
          <w:szCs w:val="20"/>
        </w:rPr>
        <w:t xml:space="preserve">    }</w:t>
      </w:r>
    </w:p>
    <w:p w14:paraId="025CEFD8" w14:textId="77777777" w:rsidR="00BC08E2" w:rsidRDefault="00BC08E2" w:rsidP="00BC08E2">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15DF7299"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r w:rsidR="005F5B2E">
        <w:rPr>
          <w:rFonts w:ascii="宋体" w:hAnsi="宋体" w:hint="eastAsia"/>
          <w:sz w:val="28"/>
          <w:szCs w:val="28"/>
        </w:rPr>
        <w:t>(加积分)</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4D8060B" w14:textId="37196E63" w:rsidR="002C7ED8" w:rsidRDefault="00476115" w:rsidP="002C7ED8">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r w:rsidR="002C7ED8">
              <w:rPr>
                <w:rFonts w:ascii="宋体" w:hAnsi="宋体" w:cs="Consolas" w:hint="eastAsia"/>
                <w:b/>
                <w:bCs/>
                <w:sz w:val="20"/>
                <w:szCs w:val="20"/>
              </w:rPr>
              <w:t>,</w:t>
            </w:r>
          </w:p>
          <w:p w14:paraId="5CBDB510" w14:textId="4F4F2346" w:rsidR="002C7ED8" w:rsidRDefault="002C7ED8" w:rsidP="002C7ED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rsidTr="003413BE">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single" w:sz="4" w:space="0" w:color="auto"/>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r w:rsidR="002023F9" w14:paraId="56D33695" w14:textId="77777777" w:rsidTr="003413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232CC6" w14:textId="44244BF3" w:rsidR="002023F9" w:rsidRDefault="002023F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A796705" w14:textId="3F8283A4" w:rsidR="002023F9" w:rsidRDefault="002023F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E720268" w14:textId="77777777" w:rsidR="002023F9" w:rsidRDefault="002023F9">
            <w:pPr>
              <w:spacing w:line="240" w:lineRule="auto"/>
              <w:rPr>
                <w:rFonts w:ascii="宋体" w:hAnsi="宋体" w:cs="Consolas"/>
                <w:b/>
                <w:bCs/>
                <w:sz w:val="20"/>
                <w:szCs w:val="20"/>
              </w:rPr>
            </w:pP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3570DD7" w14:textId="6E66B22F" w:rsidR="00457B17" w:rsidRDefault="00457B17" w:rsidP="00457B17">
      <w:pPr>
        <w:pStyle w:val="2"/>
        <w:spacing w:line="415" w:lineRule="auto"/>
        <w:ind w:left="0" w:firstLine="0"/>
        <w:rPr>
          <w:rFonts w:ascii="宋体" w:hAnsi="宋体"/>
          <w:sz w:val="28"/>
          <w:szCs w:val="28"/>
        </w:rPr>
      </w:pPr>
      <w:r>
        <w:rPr>
          <w:rFonts w:ascii="宋体" w:hAnsi="宋体" w:hint="eastAsia"/>
          <w:sz w:val="28"/>
          <w:szCs w:val="28"/>
        </w:rPr>
        <w:t>扩展信息修改</w:t>
      </w:r>
    </w:p>
    <w:p w14:paraId="3DBAA9FA" w14:textId="77777777" w:rsidR="00457B17" w:rsidRDefault="00457B17" w:rsidP="00457B17">
      <w:pPr>
        <w:pStyle w:val="3"/>
        <w:rPr>
          <w:rFonts w:ascii="宋体" w:hAnsi="宋体"/>
          <w:sz w:val="21"/>
          <w:szCs w:val="21"/>
        </w:rPr>
      </w:pPr>
      <w:r>
        <w:rPr>
          <w:rFonts w:ascii="宋体" w:hAnsi="宋体" w:hint="eastAsia"/>
          <w:sz w:val="21"/>
          <w:szCs w:val="21"/>
        </w:rPr>
        <w:t>接口说明</w:t>
      </w:r>
    </w:p>
    <w:p w14:paraId="3D17B07D" w14:textId="77777777" w:rsidR="00457B17" w:rsidRDefault="00457B17" w:rsidP="00457B17">
      <w:pPr>
        <w:rPr>
          <w:rFonts w:ascii="宋体" w:hAnsi="宋体"/>
          <w:b/>
          <w:sz w:val="20"/>
          <w:szCs w:val="20"/>
        </w:rPr>
      </w:pPr>
      <w:r>
        <w:rPr>
          <w:rFonts w:ascii="宋体" w:hAnsi="宋体" w:hint="eastAsia"/>
          <w:sz w:val="20"/>
          <w:szCs w:val="20"/>
        </w:rPr>
        <w:t xml:space="preserve"> 用户扩展信息修改</w:t>
      </w:r>
    </w:p>
    <w:p w14:paraId="50DA8EFD" w14:textId="77777777" w:rsidR="00457B17" w:rsidRDefault="00457B17" w:rsidP="00457B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57B17" w14:paraId="230C9049" w14:textId="77777777" w:rsidTr="00FE4A9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BAC691B" w14:textId="77777777" w:rsidR="00457B17" w:rsidRDefault="00457B17" w:rsidP="00FE4A9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4931E9" w14:textId="77777777" w:rsidR="00457B17" w:rsidRDefault="00457B17" w:rsidP="00FE4A9E">
            <w:pPr>
              <w:spacing w:line="240" w:lineRule="auto"/>
              <w:rPr>
                <w:rFonts w:ascii="宋体" w:hAnsi="宋体" w:cs="Arial"/>
                <w:sz w:val="20"/>
                <w:szCs w:val="20"/>
              </w:rPr>
            </w:pPr>
            <w:r>
              <w:rPr>
                <w:rFonts w:ascii="宋体" w:hAnsi="宋体" w:cs="Arial"/>
                <w:sz w:val="20"/>
                <w:szCs w:val="20"/>
              </w:rPr>
              <w:t>http://IP:端口/项目部署名/api</w:t>
            </w:r>
          </w:p>
        </w:tc>
      </w:tr>
      <w:tr w:rsidR="00457B17" w14:paraId="5B83EFC7" w14:textId="77777777" w:rsidTr="00FE4A9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0815CA" w14:textId="77777777" w:rsidR="00457B17" w:rsidRDefault="00457B17" w:rsidP="00FE4A9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38B4FC" w14:textId="77777777" w:rsidR="00457B17" w:rsidRDefault="00457B17" w:rsidP="00FE4A9E">
            <w:pPr>
              <w:spacing w:line="240" w:lineRule="auto"/>
              <w:rPr>
                <w:rFonts w:ascii="宋体" w:hAnsi="宋体" w:cs="Arial"/>
                <w:sz w:val="20"/>
                <w:szCs w:val="20"/>
              </w:rPr>
            </w:pPr>
            <w:r>
              <w:rPr>
                <w:rFonts w:ascii="宋体" w:hAnsi="宋体" w:cs="Arial"/>
                <w:sz w:val="20"/>
                <w:szCs w:val="20"/>
              </w:rPr>
              <w:t>POST</w:t>
            </w:r>
          </w:p>
        </w:tc>
      </w:tr>
      <w:tr w:rsidR="00457B17" w14:paraId="03E8518E" w14:textId="77777777" w:rsidTr="00FE4A9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28307" w14:textId="77777777" w:rsidR="00457B17" w:rsidRDefault="00457B17" w:rsidP="00FE4A9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B9864C"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261FB0A" w14:textId="45532724" w:rsidR="00457B17" w:rsidRDefault="00C73BE2" w:rsidP="00FE4A9E">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156</w:t>
            </w:r>
          </w:p>
        </w:tc>
      </w:tr>
      <w:tr w:rsidR="00457B17" w14:paraId="77631821" w14:textId="77777777" w:rsidTr="00FE4A9E">
        <w:trPr>
          <w:trHeight w:val="285"/>
        </w:trPr>
        <w:tc>
          <w:tcPr>
            <w:tcW w:w="2380" w:type="dxa"/>
            <w:tcBorders>
              <w:top w:val="nil"/>
              <w:left w:val="single" w:sz="8" w:space="0" w:color="auto"/>
              <w:bottom w:val="single" w:sz="8" w:space="0" w:color="000000"/>
              <w:right w:val="single" w:sz="8" w:space="0" w:color="auto"/>
            </w:tcBorders>
            <w:vAlign w:val="center"/>
          </w:tcPr>
          <w:p w14:paraId="028D5A6E" w14:textId="77777777" w:rsidR="00457B17" w:rsidRDefault="00457B17" w:rsidP="00FE4A9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D2EE05" w14:textId="77777777" w:rsidR="00457B17" w:rsidRDefault="00457B17" w:rsidP="00FE4A9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01E5A7"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w:t>
            </w:r>
          </w:p>
          <w:p w14:paraId="39D40533"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 xml:space="preserve">    "userId": "</w:t>
            </w:r>
            <w:r w:rsidRPr="00E735BF">
              <w:rPr>
                <w:rFonts w:ascii="宋体" w:hAnsi="宋体" w:cs="Consolas"/>
                <w:b/>
                <w:bCs/>
                <w:sz w:val="20"/>
                <w:szCs w:val="20"/>
              </w:rPr>
              <w:t>U2016103118034839397</w:t>
            </w:r>
            <w:r>
              <w:rPr>
                <w:rFonts w:ascii="宋体" w:hAnsi="宋体" w:cs="Consolas"/>
                <w:b/>
                <w:bCs/>
                <w:sz w:val="20"/>
                <w:szCs w:val="20"/>
              </w:rPr>
              <w:t>",</w:t>
            </w:r>
          </w:p>
          <w:p w14:paraId="15D85729"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27948D5F"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9004850"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6AE2CD86"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9F36AD1"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A55A560"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2B6185C"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ED15C03"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10C3A9B9"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D52CE63"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2CC47DF0" w14:textId="77777777" w:rsidR="00457B17" w:rsidRDefault="00457B17" w:rsidP="00FE4A9E">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r>
              <w:rPr>
                <w:rFonts w:ascii="宋体" w:hAnsi="宋体" w:cs="Consolas" w:hint="eastAsia"/>
                <w:b/>
                <w:bCs/>
                <w:sz w:val="20"/>
                <w:szCs w:val="20"/>
              </w:rPr>
              <w:t>,</w:t>
            </w:r>
          </w:p>
          <w:p w14:paraId="32BB4319" w14:textId="77777777" w:rsidR="00457B17" w:rsidRDefault="00457B17" w:rsidP="00FE4A9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509E355"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w:t>
            </w:r>
          </w:p>
        </w:tc>
      </w:tr>
      <w:tr w:rsidR="00457B17" w14:paraId="4D52E419" w14:textId="77777777" w:rsidTr="00FE4A9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A1AB8A"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3EA938"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EEAC40"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示例</w:t>
            </w:r>
          </w:p>
        </w:tc>
      </w:tr>
      <w:tr w:rsidR="00457B17" w14:paraId="59673922"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00056C8D" w14:textId="77777777" w:rsidR="00457B17" w:rsidRDefault="00457B17" w:rsidP="00FE4A9E">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220C0D"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4353CB9"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57B17" w14:paraId="228D0AC9"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6807A278"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07F0BCA0"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3980F03C"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性别(1 男 0 女)</w:t>
            </w:r>
          </w:p>
        </w:tc>
      </w:tr>
      <w:tr w:rsidR="00457B17" w14:paraId="37CD7545"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17E38475"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5D4244"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2AC3E24D" w14:textId="77777777" w:rsidR="00457B17" w:rsidRDefault="00457B17" w:rsidP="00FE4A9E">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57B17" w14:paraId="0B16CD73"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6018B4FA"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E3BDA7"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71EF798B"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111111@qq.com</w:t>
            </w:r>
          </w:p>
        </w:tc>
      </w:tr>
      <w:tr w:rsidR="00457B17" w14:paraId="7FAC5F7C"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04D46350" w14:textId="77777777" w:rsidR="00457B17" w:rsidRDefault="00457B17" w:rsidP="00FE4A9E">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F29FD2"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10EA1821"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57B17" w14:paraId="69449EB4"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12D80C6A"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60F56F"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3B45C44"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57B17" w14:paraId="1FDA412A"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08893EEE"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3FD448"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6FBF7AE3"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57B17" w14:paraId="3F026A67"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1302B4EA"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E32183"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9899ABF"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浙江省</w:t>
            </w:r>
          </w:p>
        </w:tc>
      </w:tr>
      <w:tr w:rsidR="00457B17" w14:paraId="35C8EE11"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5AB8C32A"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24029D"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69853180"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杭州市</w:t>
            </w:r>
          </w:p>
        </w:tc>
      </w:tr>
      <w:tr w:rsidR="00457B17" w14:paraId="60D8FB5D"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7861D199"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B2C91A"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4D9C149"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余杭区</w:t>
            </w:r>
          </w:p>
        </w:tc>
      </w:tr>
      <w:tr w:rsidR="00457B17" w14:paraId="205E348E" w14:textId="77777777" w:rsidTr="00FE4A9E">
        <w:trPr>
          <w:trHeight w:val="270"/>
        </w:trPr>
        <w:tc>
          <w:tcPr>
            <w:tcW w:w="2380" w:type="dxa"/>
            <w:tcBorders>
              <w:top w:val="nil"/>
              <w:left w:val="single" w:sz="4" w:space="0" w:color="auto"/>
              <w:bottom w:val="single" w:sz="4" w:space="0" w:color="auto"/>
              <w:right w:val="single" w:sz="4" w:space="0" w:color="auto"/>
            </w:tcBorders>
            <w:vAlign w:val="bottom"/>
          </w:tcPr>
          <w:p w14:paraId="7F3003B6"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0B50A7"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7D221A77"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57B17" w14:paraId="0662988A" w14:textId="77777777" w:rsidTr="00FE4A9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12DFA9"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441B3973"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single" w:sz="4" w:space="0" w:color="auto"/>
              <w:left w:val="nil"/>
              <w:bottom w:val="single" w:sz="4" w:space="0" w:color="auto"/>
              <w:right w:val="single" w:sz="4" w:space="0" w:color="auto"/>
            </w:tcBorders>
            <w:vAlign w:val="bottom"/>
          </w:tcPr>
          <w:p w14:paraId="6377CF8F" w14:textId="77777777" w:rsidR="00457B17" w:rsidRDefault="00457B17" w:rsidP="00FE4A9E">
            <w:pPr>
              <w:spacing w:line="240" w:lineRule="auto"/>
              <w:rPr>
                <w:rFonts w:ascii="宋体" w:hAnsi="宋体" w:cs="宋体"/>
                <w:sz w:val="20"/>
                <w:szCs w:val="20"/>
              </w:rPr>
            </w:pPr>
            <w:r>
              <w:rPr>
                <w:rFonts w:ascii="宋体" w:hAnsi="宋体" w:cs="Consolas" w:hint="eastAsia"/>
                <w:b/>
                <w:bCs/>
                <w:sz w:val="20"/>
                <w:szCs w:val="20"/>
              </w:rPr>
              <w:t>完成信息</w:t>
            </w:r>
          </w:p>
        </w:tc>
      </w:tr>
      <w:tr w:rsidR="00457B17" w14:paraId="6625353D" w14:textId="77777777" w:rsidTr="00FE4A9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95BBDF" w14:textId="77777777" w:rsidR="00457B17" w:rsidRDefault="00457B17" w:rsidP="00FE4A9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155235D"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A3AA051" w14:textId="77777777" w:rsidR="00457B17" w:rsidRDefault="00457B17" w:rsidP="00FE4A9E">
            <w:pPr>
              <w:spacing w:line="240" w:lineRule="auto"/>
              <w:rPr>
                <w:rFonts w:ascii="宋体" w:hAnsi="宋体" w:cs="Consolas"/>
                <w:b/>
                <w:bCs/>
                <w:sz w:val="20"/>
                <w:szCs w:val="20"/>
              </w:rPr>
            </w:pPr>
          </w:p>
        </w:tc>
      </w:tr>
    </w:tbl>
    <w:p w14:paraId="3C7861FE" w14:textId="77777777" w:rsidR="00457B17" w:rsidRDefault="00457B17" w:rsidP="00457B17">
      <w:pPr>
        <w:pStyle w:val="3"/>
        <w:rPr>
          <w:rFonts w:ascii="宋体" w:hAnsi="宋体"/>
          <w:sz w:val="21"/>
          <w:szCs w:val="21"/>
        </w:rPr>
      </w:pPr>
      <w:r>
        <w:rPr>
          <w:rFonts w:ascii="宋体" w:hAnsi="宋体" w:hint="eastAsia"/>
          <w:sz w:val="21"/>
          <w:szCs w:val="21"/>
        </w:rPr>
        <w:t>Response体</w:t>
      </w:r>
    </w:p>
    <w:p w14:paraId="71541846" w14:textId="77777777" w:rsidR="00457B17" w:rsidRDefault="00457B17" w:rsidP="00457B17">
      <w:pPr>
        <w:rPr>
          <w:rFonts w:ascii="宋体" w:hAnsi="宋体" w:cs="Consolas"/>
          <w:b/>
          <w:bCs/>
          <w:sz w:val="20"/>
          <w:szCs w:val="20"/>
        </w:rPr>
      </w:pPr>
      <w:r>
        <w:rPr>
          <w:rFonts w:ascii="宋体" w:hAnsi="宋体" w:cs="Consolas"/>
          <w:b/>
          <w:bCs/>
          <w:sz w:val="20"/>
          <w:szCs w:val="20"/>
        </w:rPr>
        <w:t>{</w:t>
      </w:r>
    </w:p>
    <w:p w14:paraId="42342ED0"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"errorCode": "0",</w:t>
      </w:r>
    </w:p>
    <w:p w14:paraId="66F4C54A" w14:textId="77777777" w:rsidR="00457B17" w:rsidRDefault="00457B17" w:rsidP="00457B17">
      <w:pPr>
        <w:rPr>
          <w:rFonts w:ascii="宋体" w:hAnsi="宋体" w:cs="Consolas"/>
          <w:b/>
          <w:bCs/>
          <w:sz w:val="20"/>
          <w:szCs w:val="20"/>
        </w:rPr>
      </w:pPr>
      <w:r>
        <w:rPr>
          <w:rFonts w:ascii="宋体" w:hAnsi="宋体" w:cs="Consolas" w:hint="eastAsia"/>
          <w:b/>
          <w:bCs/>
          <w:sz w:val="20"/>
          <w:szCs w:val="20"/>
        </w:rPr>
        <w:t xml:space="preserve">    "errorInfo": "成功",</w:t>
      </w:r>
    </w:p>
    <w:p w14:paraId="57419F05"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"data": {</w:t>
      </w:r>
    </w:p>
    <w:p w14:paraId="0B7E5551"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"isSuccess": true</w:t>
      </w:r>
    </w:p>
    <w:p w14:paraId="089BB761" w14:textId="77777777" w:rsidR="00457B17" w:rsidRDefault="00457B17" w:rsidP="00457B17">
      <w:pPr>
        <w:rPr>
          <w:rFonts w:ascii="宋体" w:hAnsi="宋体" w:cs="Consolas"/>
          <w:b/>
          <w:bCs/>
          <w:sz w:val="20"/>
          <w:szCs w:val="20"/>
        </w:rPr>
      </w:pPr>
      <w:r>
        <w:rPr>
          <w:rFonts w:ascii="宋体" w:hAnsi="宋体" w:cs="Consolas"/>
          <w:b/>
          <w:bCs/>
          <w:sz w:val="20"/>
          <w:szCs w:val="20"/>
        </w:rPr>
        <w:t xml:space="preserve">    }</w:t>
      </w:r>
    </w:p>
    <w:p w14:paraId="58D6CB7E" w14:textId="77777777" w:rsidR="00457B17" w:rsidRDefault="00457B17" w:rsidP="00457B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57B17" w14:paraId="5BC90583" w14:textId="77777777" w:rsidTr="00FE4A9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499703"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3319B0"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6D7FB5"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示例</w:t>
            </w:r>
          </w:p>
        </w:tc>
      </w:tr>
      <w:tr w:rsidR="00457B17" w14:paraId="1F82B125" w14:textId="77777777" w:rsidTr="00FE4A9E">
        <w:trPr>
          <w:trHeight w:val="270"/>
        </w:trPr>
        <w:tc>
          <w:tcPr>
            <w:tcW w:w="1260" w:type="dxa"/>
            <w:tcBorders>
              <w:top w:val="nil"/>
              <w:left w:val="single" w:sz="4" w:space="0" w:color="auto"/>
              <w:bottom w:val="single" w:sz="4" w:space="0" w:color="auto"/>
              <w:right w:val="single" w:sz="4" w:space="0" w:color="auto"/>
            </w:tcBorders>
            <w:vAlign w:val="bottom"/>
          </w:tcPr>
          <w:p w14:paraId="49E56CB9"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188D1E6"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8E90C1D"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57B17" w14:paraId="5FEE15CA" w14:textId="77777777" w:rsidTr="00FE4A9E">
        <w:trPr>
          <w:trHeight w:val="270"/>
        </w:trPr>
        <w:tc>
          <w:tcPr>
            <w:tcW w:w="1260" w:type="dxa"/>
            <w:tcBorders>
              <w:top w:val="nil"/>
              <w:left w:val="single" w:sz="4" w:space="0" w:color="auto"/>
              <w:bottom w:val="single" w:sz="4" w:space="0" w:color="auto"/>
              <w:right w:val="single" w:sz="4" w:space="0" w:color="auto"/>
            </w:tcBorders>
            <w:vAlign w:val="bottom"/>
          </w:tcPr>
          <w:p w14:paraId="73D29A27"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70AF78"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087E9D"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具体错误信息</w:t>
            </w:r>
          </w:p>
        </w:tc>
      </w:tr>
      <w:tr w:rsidR="00457B17" w14:paraId="28265B72" w14:textId="77777777" w:rsidTr="00FE4A9E">
        <w:trPr>
          <w:trHeight w:val="270"/>
        </w:trPr>
        <w:tc>
          <w:tcPr>
            <w:tcW w:w="1260" w:type="dxa"/>
            <w:tcBorders>
              <w:top w:val="nil"/>
              <w:left w:val="single" w:sz="4" w:space="0" w:color="auto"/>
              <w:bottom w:val="single" w:sz="4" w:space="0" w:color="auto"/>
              <w:right w:val="single" w:sz="4" w:space="0" w:color="auto"/>
            </w:tcBorders>
            <w:vAlign w:val="bottom"/>
          </w:tcPr>
          <w:p w14:paraId="4BC6CE88"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EE23AE" w14:textId="77777777" w:rsidR="00457B17" w:rsidRDefault="00457B17" w:rsidP="00FE4A9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DB8FBE" w14:textId="77777777" w:rsidR="00457B17" w:rsidRDefault="00457B17" w:rsidP="00FE4A9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28EDBB6" w14:textId="77777777" w:rsidR="00457B17" w:rsidRDefault="00457B17" w:rsidP="00457B17"/>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42E67E0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r w:rsidR="008743DA">
              <w:rPr>
                <w:rFonts w:ascii="宋体" w:hAnsi="宋体" w:cs="Consolas" w:hint="eastAsia"/>
                <w:b/>
                <w:bCs/>
                <w:sz w:val="20"/>
                <w:szCs w:val="20"/>
              </w:rPr>
              <w:t>,</w:t>
            </w:r>
          </w:p>
          <w:p w14:paraId="1F7DA4F7" w14:textId="39A84CA5" w:rsidR="008743DA" w:rsidRDefault="008743DA" w:rsidP="008743D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rsidTr="00CD445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single" w:sz="4" w:space="0" w:color="auto"/>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single" w:sz="4" w:space="0" w:color="auto"/>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r w:rsidR="00CD4457" w14:paraId="0712ACB6" w14:textId="77777777" w:rsidTr="00CD445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B58F55" w14:textId="65B1AD48" w:rsidR="00CD4457" w:rsidRDefault="00CD4457">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48946F" w14:textId="6C519EA3" w:rsidR="00CD4457" w:rsidRDefault="00CD445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8733706" w14:textId="77777777" w:rsidR="00CD4457" w:rsidRDefault="00CD4457">
            <w:pPr>
              <w:spacing w:line="240" w:lineRule="auto"/>
              <w:rPr>
                <w:rFonts w:ascii="宋体" w:hAnsi="宋体" w:cs="Consolas"/>
                <w:b/>
                <w:bCs/>
                <w:sz w:val="20"/>
                <w:szCs w:val="20"/>
              </w:rPr>
            </w:pP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5A6C5453"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r w:rsidR="00D72796">
              <w:rPr>
                <w:rFonts w:ascii="宋体" w:hAnsi="宋体" w:cs="Consolas" w:hint="eastAsia"/>
                <w:b/>
                <w:bCs/>
                <w:sz w:val="20"/>
                <w:szCs w:val="20"/>
              </w:rPr>
              <w:t>,</w:t>
            </w:r>
          </w:p>
          <w:p w14:paraId="08EBD351" w14:textId="2A172D8B" w:rsidR="00D72796" w:rsidRDefault="00D72796" w:rsidP="00D7279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single" w:sz="4" w:space="0" w:color="auto"/>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r w:rsidR="009C514A" w14:paraId="37ACAA10" w14:textId="77777777" w:rsidTr="009C514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50A776" w14:textId="7C78A4E2" w:rsidR="009C514A" w:rsidRDefault="009C514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535179B" w14:textId="3B5A7EEE" w:rsidR="009C514A" w:rsidRDefault="009C514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0D788ED" w14:textId="77777777" w:rsidR="009C514A" w:rsidRDefault="009C514A">
            <w:pPr>
              <w:spacing w:line="240" w:lineRule="auto"/>
              <w:rPr>
                <w:rFonts w:ascii="宋体" w:hAnsi="宋体" w:cs="宋体"/>
                <w:sz w:val="20"/>
                <w:szCs w:val="20"/>
              </w:rPr>
            </w:pP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A3F696" w14:textId="6B7D99F0"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r w:rsidR="008773C6">
        <w:rPr>
          <w:rFonts w:ascii="宋体" w:hAnsi="宋体" w:hint="eastAsia"/>
          <w:sz w:val="32"/>
          <w:szCs w:val="32"/>
        </w:rPr>
        <w:t>(ok)</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455AFDC4"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FC3029">
              <w:rPr>
                <w:rFonts w:ascii="宋体" w:hAnsi="宋体" w:cs="Consolas" w:hint="eastAsia"/>
                <w:b/>
                <w:bCs/>
                <w:sz w:val="20"/>
                <w:szCs w:val="20"/>
              </w:rPr>
              <w:t>,</w:t>
            </w:r>
          </w:p>
          <w:p w14:paraId="4EC6329A" w14:textId="2F82733A" w:rsidR="00FC3029" w:rsidRDefault="00FC3029" w:rsidP="00FC30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rsidTr="002875D6">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A253D3" w14:paraId="2F4937ED" w14:textId="77777777" w:rsidTr="002875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200C10" w14:textId="2515E1F8" w:rsidR="00A253D3" w:rsidRDefault="00A25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7B8F5D" w14:textId="538A9FE3" w:rsidR="00A253D3" w:rsidRDefault="00A25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0237BC8E" w14:textId="77777777" w:rsidR="00A253D3" w:rsidRDefault="00A253D3">
            <w:pPr>
              <w:spacing w:line="240" w:lineRule="auto"/>
              <w:rPr>
                <w:rFonts w:ascii="宋体" w:hAnsi="宋体" w:cs="Consolas"/>
                <w:b/>
                <w:bCs/>
                <w:sz w:val="20"/>
                <w:szCs w:val="20"/>
              </w:rPr>
            </w:pP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19C6548"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r w:rsidR="002E65C8">
              <w:rPr>
                <w:rFonts w:ascii="宋体" w:hAnsi="宋体" w:cs="Consolas" w:hint="eastAsia"/>
                <w:b/>
                <w:bCs/>
                <w:sz w:val="20"/>
                <w:szCs w:val="20"/>
              </w:rPr>
              <w:t>，</w:t>
            </w:r>
          </w:p>
          <w:p w14:paraId="7B90DE35" w14:textId="77777777"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E65D2A" w14:textId="29BF42D5" w:rsidR="002E65C8" w:rsidRDefault="002E65C8" w:rsidP="002E65C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rsidTr="00DD3812">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r w:rsidR="00DD3812" w14:paraId="1D804420"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605C5C" w14:textId="4E3DF482" w:rsidR="00DD3812" w:rsidRDefault="00DD3812">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9C412EF" w14:textId="39DA0342" w:rsidR="00DD3812" w:rsidRDefault="00DD3812">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1728AE" w14:textId="77777777" w:rsidR="00DD3812" w:rsidRDefault="00DD3812">
            <w:pPr>
              <w:spacing w:line="240" w:lineRule="auto"/>
              <w:rPr>
                <w:rFonts w:ascii="宋体" w:hAnsi="宋体" w:cs="Consolas"/>
                <w:b/>
                <w:bCs/>
                <w:sz w:val="20"/>
                <w:szCs w:val="20"/>
              </w:rPr>
            </w:pPr>
          </w:p>
        </w:tc>
      </w:tr>
      <w:tr w:rsidR="00DD3812" w14:paraId="6AA98777" w14:textId="77777777" w:rsidTr="00DD381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26BD5B" w14:textId="7BBBC142" w:rsidR="00DD3812" w:rsidRDefault="00DD38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23B3449" w14:textId="6CF1E959" w:rsidR="00DD3812" w:rsidRDefault="00DD381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2451A166" w14:textId="77777777" w:rsidR="00DD3812" w:rsidRDefault="00DD3812">
            <w:pPr>
              <w:spacing w:line="240" w:lineRule="auto"/>
              <w:rPr>
                <w:rFonts w:ascii="宋体" w:hAnsi="宋体" w:cs="Consolas"/>
                <w:b/>
                <w:bCs/>
                <w:sz w:val="20"/>
                <w:szCs w:val="20"/>
              </w:rPr>
            </w:pP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96AFA46" w14:textId="20252859" w:rsidR="00B735F8" w:rsidRDefault="00476115"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8104F1B" w14:textId="77777777"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73BBA69" w14:textId="4C899C5F" w:rsidR="00B735F8" w:rsidRDefault="00B735F8" w:rsidP="00B735F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371865" w14:paraId="19ACDB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D0261" w14:textId="778465A3" w:rsidR="00371865" w:rsidRDefault="0037186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3113C9" w14:textId="2D3C1CD8" w:rsidR="00371865" w:rsidRDefault="00371865">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70D0E9F9" w14:textId="77777777" w:rsidR="00371865" w:rsidRDefault="00371865">
            <w:pPr>
              <w:spacing w:line="240" w:lineRule="auto"/>
              <w:rPr>
                <w:rFonts w:ascii="宋体" w:hAnsi="宋体" w:cs="宋体"/>
                <w:sz w:val="20"/>
                <w:szCs w:val="20"/>
              </w:rPr>
            </w:pPr>
          </w:p>
        </w:tc>
      </w:tr>
      <w:tr w:rsidR="00371865" w14:paraId="69D71C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25C3F" w14:textId="762B6368" w:rsidR="00371865" w:rsidRDefault="0037186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F9D0F3" w14:textId="79917DEB" w:rsidR="00371865" w:rsidRDefault="00371865">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17D1E1FB" w14:textId="77777777" w:rsidR="00371865" w:rsidRDefault="00371865">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02535939"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sidR="00303175">
              <w:rPr>
                <w:rFonts w:ascii="宋体" w:hAnsi="宋体" w:cs="Consolas" w:hint="eastAsia"/>
                <w:b/>
                <w:bCs/>
                <w:sz w:val="20"/>
                <w:szCs w:val="20"/>
              </w:rPr>
              <w:t>,</w:t>
            </w:r>
          </w:p>
          <w:p w14:paraId="5C7B7FDE" w14:textId="77777777"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92956E" w14:textId="6027B1E5" w:rsidR="00303175" w:rsidRDefault="00303175" w:rsidP="0030317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rsidTr="00826DF6">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r w:rsidR="00826DF6" w14:paraId="3DAE8D7D"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68BB8C" w14:textId="1412AB92" w:rsidR="00826DF6" w:rsidRDefault="00826DF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EFB8AF" w14:textId="2B4CB012" w:rsidR="00826DF6" w:rsidRDefault="00826DF6">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48CEEB6" w14:textId="77777777" w:rsidR="00826DF6" w:rsidRDefault="00826DF6">
            <w:pPr>
              <w:spacing w:line="240" w:lineRule="auto"/>
              <w:rPr>
                <w:rFonts w:ascii="宋体" w:hAnsi="宋体" w:cs="宋体"/>
                <w:sz w:val="20"/>
                <w:szCs w:val="20"/>
              </w:rPr>
            </w:pPr>
          </w:p>
        </w:tc>
      </w:tr>
      <w:tr w:rsidR="00826DF6" w14:paraId="5F20A110" w14:textId="77777777" w:rsidTr="00826DF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533E04" w14:textId="380B6693" w:rsidR="00826DF6" w:rsidRDefault="00826DF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7F2C64" w14:textId="286AEC8C" w:rsidR="00826DF6" w:rsidRDefault="00826DF6">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BD6EBCB" w14:textId="77777777" w:rsidR="00826DF6" w:rsidRDefault="00826DF6">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297FC0C8"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r w:rsidR="00543468">
        <w:rPr>
          <w:rFonts w:ascii="宋体" w:hAnsi="宋体" w:hint="eastAsia"/>
          <w:sz w:val="32"/>
          <w:szCs w:val="32"/>
        </w:rPr>
        <w:t>(ok)</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0D1CFD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r w:rsidR="00ED73C1">
              <w:rPr>
                <w:rFonts w:ascii="宋体" w:hAnsi="宋体" w:cs="Consolas" w:hint="eastAsia"/>
                <w:b/>
                <w:bCs/>
                <w:sz w:val="20"/>
                <w:szCs w:val="20"/>
              </w:rPr>
              <w:t>，</w:t>
            </w:r>
          </w:p>
          <w:p w14:paraId="73CFB4DA" w14:textId="7777777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347741" w14:textId="54470B37" w:rsidR="00ED73C1" w:rsidRDefault="00ED73C1" w:rsidP="00ED73C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816558">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r w:rsidR="00816558" w14:paraId="251DB0DA"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6C3578" w14:textId="0C9F2B0D"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64C0A39" w14:textId="51433730" w:rsidR="00816558" w:rsidRDefault="00816558"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E30E714" w14:textId="77777777" w:rsidR="00816558" w:rsidRDefault="00816558" w:rsidP="000F33D3">
            <w:pPr>
              <w:spacing w:line="240" w:lineRule="auto"/>
              <w:rPr>
                <w:rFonts w:ascii="宋体" w:hAnsi="宋体" w:cs="Consolas"/>
                <w:b/>
                <w:bCs/>
                <w:sz w:val="20"/>
                <w:szCs w:val="20"/>
              </w:rPr>
            </w:pPr>
          </w:p>
        </w:tc>
      </w:tr>
      <w:tr w:rsidR="00816558" w14:paraId="44F1A532" w14:textId="77777777" w:rsidTr="0081655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1E5D08" w14:textId="1AA8FF63" w:rsidR="00816558" w:rsidRDefault="00816558" w:rsidP="000F33D3">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0E3CD48" w14:textId="605A2F5C" w:rsidR="00816558" w:rsidRDefault="00816558"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E4700AC" w14:textId="77777777" w:rsidR="00816558" w:rsidRDefault="00816558" w:rsidP="000F33D3">
            <w:pPr>
              <w:spacing w:line="240" w:lineRule="auto"/>
              <w:rPr>
                <w:rFonts w:ascii="宋体" w:hAnsi="宋体" w:cs="Consolas"/>
                <w:b/>
                <w:bCs/>
                <w:sz w:val="20"/>
                <w:szCs w:val="20"/>
              </w:rPr>
            </w:pP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007B3E4" w14:textId="0FB5D6FF" w:rsidR="0064518B" w:rsidRDefault="0064518B" w:rsidP="0064518B">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F7F444" w14:textId="4AFFED06" w:rsidR="00406C56" w:rsidRDefault="00406C56" w:rsidP="00406C5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5FDD536" w14:textId="3C3CC52E"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15E941D3" w14:textId="02654EE1"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390CA6D1"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sidR="001A59B8">
              <w:rPr>
                <w:rFonts w:ascii="宋体" w:hAnsi="宋体" w:cs="宋体" w:hint="eastAsia"/>
                <w:sz w:val="20"/>
                <w:szCs w:val="20"/>
              </w:rPr>
              <w:t>（必</w:t>
            </w:r>
            <w:r>
              <w:rPr>
                <w:rFonts w:ascii="宋体" w:hAnsi="宋体" w:cs="宋体" w:hint="eastAsia"/>
                <w:sz w:val="20"/>
                <w:szCs w:val="20"/>
              </w:rPr>
              <w:t>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451B99" w14:paraId="5B8A2EA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23055C6" w14:textId="1B79893B" w:rsidR="00451B99" w:rsidRDefault="0064518B"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（选</w:t>
            </w:r>
            <w:r w:rsidR="00451B99">
              <w:rPr>
                <w:rFonts w:ascii="宋体" w:hAnsi="宋体" w:cs="宋体" w:hint="eastAsia"/>
                <w:sz w:val="20"/>
                <w:szCs w:val="20"/>
              </w:rPr>
              <w:t>填）</w:t>
            </w:r>
          </w:p>
        </w:tc>
        <w:tc>
          <w:tcPr>
            <w:tcW w:w="1449" w:type="dxa"/>
            <w:tcBorders>
              <w:top w:val="nil"/>
              <w:left w:val="nil"/>
              <w:bottom w:val="single" w:sz="4" w:space="0" w:color="auto"/>
              <w:right w:val="single" w:sz="4" w:space="0" w:color="auto"/>
            </w:tcBorders>
            <w:vAlign w:val="bottom"/>
          </w:tcPr>
          <w:p w14:paraId="03574E0C" w14:textId="4B14063B" w:rsidR="00451B99" w:rsidRDefault="0064518B" w:rsidP="000F33D3">
            <w:pPr>
              <w:spacing w:line="240" w:lineRule="auto"/>
              <w:rPr>
                <w:rFonts w:ascii="宋体" w:hAnsi="宋体" w:cs="宋体"/>
                <w:sz w:val="20"/>
                <w:szCs w:val="20"/>
              </w:rPr>
            </w:pPr>
            <w:r>
              <w:rPr>
                <w:rFonts w:ascii="宋体" w:hAnsi="宋体" w:cs="宋体" w:hint="eastAsia"/>
                <w:sz w:val="20"/>
                <w:szCs w:val="20"/>
              </w:rPr>
              <w:t>系统编号</w:t>
            </w:r>
          </w:p>
        </w:tc>
        <w:tc>
          <w:tcPr>
            <w:tcW w:w="5251" w:type="dxa"/>
            <w:tcBorders>
              <w:top w:val="nil"/>
              <w:left w:val="nil"/>
              <w:bottom w:val="single" w:sz="4" w:space="0" w:color="auto"/>
              <w:right w:val="single" w:sz="4" w:space="0" w:color="auto"/>
            </w:tcBorders>
            <w:vAlign w:val="bottom"/>
          </w:tcPr>
          <w:p w14:paraId="4759CFEA" w14:textId="77777777" w:rsidR="00451B99" w:rsidRDefault="00451B99" w:rsidP="000F33D3">
            <w:pPr>
              <w:spacing w:line="240" w:lineRule="auto"/>
              <w:rPr>
                <w:rFonts w:ascii="宋体" w:hAnsi="宋体" w:cs="宋体"/>
                <w:sz w:val="20"/>
                <w:szCs w:val="20"/>
              </w:rPr>
            </w:pPr>
          </w:p>
        </w:tc>
      </w:tr>
      <w:tr w:rsidR="00451B99" w14:paraId="393934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4DA125E" w14:textId="7F63C29F" w:rsidR="00451B99" w:rsidRDefault="00451B9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3CFF5F04" w14:textId="312E3B29" w:rsidR="00451B99" w:rsidRDefault="00451B99" w:rsidP="000F33D3">
            <w:pPr>
              <w:spacing w:line="240" w:lineRule="auto"/>
              <w:rPr>
                <w:rFonts w:ascii="宋体" w:hAnsi="宋体" w:cs="宋体"/>
                <w:sz w:val="20"/>
                <w:szCs w:val="20"/>
              </w:rPr>
            </w:pPr>
            <w:r>
              <w:rPr>
                <w:rFonts w:ascii="宋体" w:hAnsi="宋体" w:cs="宋体" w:hint="eastAsia"/>
                <w:sz w:val="20"/>
                <w:szCs w:val="20"/>
              </w:rPr>
              <w:t>token</w:t>
            </w:r>
          </w:p>
        </w:tc>
        <w:tc>
          <w:tcPr>
            <w:tcW w:w="5251" w:type="dxa"/>
            <w:tcBorders>
              <w:top w:val="nil"/>
              <w:left w:val="nil"/>
              <w:bottom w:val="single" w:sz="4" w:space="0" w:color="auto"/>
              <w:right w:val="single" w:sz="4" w:space="0" w:color="auto"/>
            </w:tcBorders>
            <w:vAlign w:val="bottom"/>
          </w:tcPr>
          <w:p w14:paraId="2BECDF24" w14:textId="77777777" w:rsidR="00451B99" w:rsidRDefault="00451B99" w:rsidP="000F33D3">
            <w:pPr>
              <w:spacing w:line="240" w:lineRule="auto"/>
              <w:rPr>
                <w:rFonts w:ascii="宋体" w:hAnsi="宋体" w:cs="宋体"/>
                <w:sz w:val="20"/>
                <w:szCs w:val="20"/>
              </w:rPr>
            </w:pPr>
          </w:p>
        </w:tc>
      </w:tr>
      <w:tr w:rsidR="00451B99"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10426CFA" w:rsidR="00451B99" w:rsidRDefault="00451B99" w:rsidP="0063308B">
            <w:pPr>
              <w:spacing w:line="240" w:lineRule="auto"/>
              <w:rPr>
                <w:rFonts w:ascii="宋体" w:hAnsi="宋体" w:cs="宋体"/>
                <w:sz w:val="20"/>
                <w:szCs w:val="20"/>
              </w:rPr>
            </w:pPr>
            <w:r>
              <w:rPr>
                <w:rFonts w:ascii="宋体" w:hAnsi="宋体" w:cs="宋体" w:hint="eastAsia"/>
                <w:sz w:val="20"/>
                <w:szCs w:val="20"/>
              </w:rPr>
              <w:t>2016-09-14</w:t>
            </w:r>
          </w:p>
        </w:tc>
      </w:tr>
      <w:tr w:rsidR="00451B99"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5F5B7774" w:rsidR="00451B99" w:rsidRDefault="00451B99" w:rsidP="0063308B">
            <w:pPr>
              <w:spacing w:line="240" w:lineRule="auto"/>
              <w:rPr>
                <w:rFonts w:ascii="宋体" w:hAnsi="宋体" w:cs="宋体"/>
                <w:sz w:val="20"/>
                <w:szCs w:val="20"/>
              </w:rPr>
            </w:pPr>
            <w:r>
              <w:rPr>
                <w:rFonts w:ascii="宋体" w:hAnsi="宋体" w:cs="宋体" w:hint="eastAsia"/>
                <w:sz w:val="20"/>
                <w:szCs w:val="20"/>
              </w:rPr>
              <w:t>2016-09-14</w:t>
            </w:r>
          </w:p>
        </w:tc>
      </w:tr>
      <w:tr w:rsidR="00451B99"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451B99" w:rsidRDefault="00451B99"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51B99"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451B99" w:rsidRDefault="00451B99"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451B99" w:rsidRDefault="00451B99"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047CB2F7" w14:textId="35E1F3B8" w:rsidR="00EC7FB6" w:rsidRDefault="001973AF"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3EEA5824" w14:textId="77777777"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1C24278" w14:textId="3F442F93" w:rsidR="00EC7FB6" w:rsidRDefault="00EC7FB6" w:rsidP="00EC7FB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481F4B" w14:paraId="41F9E57A"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589A1B40" w14:textId="33F94C41"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2B145BD0" w14:textId="58C186E9" w:rsidR="00481F4B" w:rsidRDefault="00481F4B" w:rsidP="000F33D3">
            <w:pPr>
              <w:spacing w:line="240" w:lineRule="auto"/>
              <w:rPr>
                <w:rFonts w:ascii="宋体" w:hAnsi="宋体" w:cs="宋体"/>
                <w:sz w:val="20"/>
                <w:szCs w:val="20"/>
              </w:rPr>
            </w:pPr>
            <w:r>
              <w:rPr>
                <w:rFonts w:ascii="宋体" w:hAnsi="宋体" w:cs="宋体" w:hint="eastAsia"/>
                <w:sz w:val="20"/>
                <w:szCs w:val="20"/>
              </w:rPr>
              <w:t>系统编号</w:t>
            </w:r>
          </w:p>
        </w:tc>
        <w:tc>
          <w:tcPr>
            <w:tcW w:w="4951" w:type="dxa"/>
            <w:tcBorders>
              <w:top w:val="nil"/>
              <w:left w:val="nil"/>
              <w:bottom w:val="single" w:sz="4" w:space="0" w:color="auto"/>
              <w:right w:val="single" w:sz="4" w:space="0" w:color="auto"/>
            </w:tcBorders>
            <w:vAlign w:val="bottom"/>
          </w:tcPr>
          <w:p w14:paraId="4713142D" w14:textId="13618A50" w:rsidR="00481F4B" w:rsidRDefault="00481F4B" w:rsidP="000F33D3">
            <w:pPr>
              <w:spacing w:line="240" w:lineRule="auto"/>
              <w:rPr>
                <w:rFonts w:ascii="宋体" w:hAnsi="宋体" w:cs="宋体"/>
                <w:sz w:val="20"/>
                <w:szCs w:val="20"/>
              </w:rPr>
            </w:pPr>
          </w:p>
        </w:tc>
      </w:tr>
      <w:tr w:rsidR="00481F4B" w14:paraId="0854DC80" w14:textId="77777777" w:rsidTr="00205F27">
        <w:trPr>
          <w:trHeight w:val="270"/>
        </w:trPr>
        <w:tc>
          <w:tcPr>
            <w:tcW w:w="2380" w:type="dxa"/>
            <w:tcBorders>
              <w:top w:val="nil"/>
              <w:left w:val="single" w:sz="4" w:space="0" w:color="auto"/>
              <w:bottom w:val="single" w:sz="4" w:space="0" w:color="auto"/>
              <w:right w:val="single" w:sz="4" w:space="0" w:color="auto"/>
            </w:tcBorders>
            <w:vAlign w:val="bottom"/>
          </w:tcPr>
          <w:p w14:paraId="4C42D93C" w14:textId="50D88577" w:rsidR="00481F4B" w:rsidRDefault="00481F4B"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49" w:type="dxa"/>
            <w:tcBorders>
              <w:top w:val="nil"/>
              <w:left w:val="nil"/>
              <w:bottom w:val="single" w:sz="4" w:space="0" w:color="auto"/>
              <w:right w:val="single" w:sz="4" w:space="0" w:color="auto"/>
            </w:tcBorders>
            <w:vAlign w:val="bottom"/>
          </w:tcPr>
          <w:p w14:paraId="3B94B1E2" w14:textId="113E3147" w:rsidR="00481F4B" w:rsidRDefault="00481F4B" w:rsidP="000F33D3">
            <w:pPr>
              <w:spacing w:line="240" w:lineRule="auto"/>
              <w:rPr>
                <w:rFonts w:ascii="宋体" w:hAnsi="宋体" w:cs="宋体"/>
                <w:sz w:val="20"/>
                <w:szCs w:val="20"/>
              </w:rPr>
            </w:pPr>
            <w:r>
              <w:rPr>
                <w:rFonts w:ascii="宋体" w:hAnsi="宋体" w:cs="宋体" w:hint="eastAsia"/>
                <w:sz w:val="20"/>
                <w:szCs w:val="20"/>
              </w:rPr>
              <w:t>token</w:t>
            </w:r>
          </w:p>
        </w:tc>
        <w:tc>
          <w:tcPr>
            <w:tcW w:w="4951" w:type="dxa"/>
            <w:tcBorders>
              <w:top w:val="nil"/>
              <w:left w:val="nil"/>
              <w:bottom w:val="single" w:sz="4" w:space="0" w:color="auto"/>
              <w:right w:val="single" w:sz="4" w:space="0" w:color="auto"/>
            </w:tcBorders>
            <w:vAlign w:val="bottom"/>
          </w:tcPr>
          <w:p w14:paraId="527908D6" w14:textId="19F51E0D" w:rsidR="00481F4B" w:rsidRDefault="00481F4B"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22A83E62"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36DAA4AA" w:rsidR="001973AF" w:rsidRDefault="001973AF" w:rsidP="003B5712">
            <w:pPr>
              <w:spacing w:line="240" w:lineRule="auto"/>
              <w:rPr>
                <w:rFonts w:ascii="宋体" w:hAnsi="宋体" w:cs="宋体"/>
                <w:sz w:val="20"/>
                <w:szCs w:val="20"/>
              </w:rPr>
            </w:pPr>
            <w:r>
              <w:rPr>
                <w:rFonts w:ascii="宋体" w:hAnsi="宋体" w:cs="宋体" w:hint="eastAsia"/>
                <w:sz w:val="20"/>
                <w:szCs w:val="20"/>
              </w:rPr>
              <w:t>2016-09-14</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38711926"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r w:rsidR="003E3DE4">
        <w:rPr>
          <w:rFonts w:ascii="宋体" w:hAnsi="宋体" w:hint="eastAsia"/>
          <w:sz w:val="32"/>
          <w:szCs w:val="32"/>
        </w:rPr>
        <w:t>（ok）</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0B25D54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20740E">
              <w:rPr>
                <w:rFonts w:ascii="宋体" w:hAnsi="宋体" w:cs="Consolas" w:hint="eastAsia"/>
                <w:b/>
                <w:bCs/>
                <w:sz w:val="20"/>
                <w:szCs w:val="20"/>
              </w:rPr>
              <w:t>，</w:t>
            </w:r>
          </w:p>
          <w:p w14:paraId="04BE71BE" w14:textId="77777777"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C0F6" w14:textId="34D91478" w:rsidR="0020740E" w:rsidRDefault="0020740E" w:rsidP="0020740E">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rsidTr="008D2E78">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single" w:sz="4" w:space="0" w:color="auto"/>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r w:rsidR="00F71304" w14:paraId="67AADB07"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0ED1C9" w14:textId="60DFC0C8" w:rsidR="00F71304" w:rsidRDefault="00F7130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092F478" w14:textId="55CC1DDC" w:rsidR="00F71304" w:rsidRDefault="00F71304">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0B98187" w14:textId="77777777" w:rsidR="00F71304" w:rsidRDefault="00F71304">
            <w:pPr>
              <w:spacing w:line="240" w:lineRule="auto"/>
              <w:rPr>
                <w:rFonts w:ascii="宋体" w:hAnsi="宋体" w:cs="Consolas"/>
                <w:b/>
                <w:bCs/>
                <w:sz w:val="20"/>
                <w:szCs w:val="20"/>
              </w:rPr>
            </w:pPr>
          </w:p>
        </w:tc>
      </w:tr>
      <w:tr w:rsidR="00F71304" w14:paraId="252F8379" w14:textId="77777777" w:rsidTr="008D2E7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293D0E6" w14:textId="79C5D068" w:rsidR="00F71304" w:rsidRDefault="00F713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BC1FBEB" w14:textId="0A92DAB6" w:rsidR="00F71304" w:rsidRDefault="00F71304">
            <w:pPr>
              <w:spacing w:line="240" w:lineRule="auto"/>
              <w:rPr>
                <w:rFonts w:ascii="宋体" w:hAnsi="宋体" w:cs="Consolas"/>
                <w:b/>
                <w:bCs/>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A4395" w14:textId="77777777" w:rsidR="00F71304" w:rsidRDefault="00F71304">
            <w:pPr>
              <w:spacing w:line="240" w:lineRule="auto"/>
              <w:rPr>
                <w:rFonts w:ascii="宋体" w:hAnsi="宋体" w:cs="Consolas"/>
                <w:b/>
                <w:bCs/>
                <w:sz w:val="20"/>
                <w:szCs w:val="20"/>
              </w:rPr>
            </w:pP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05038705" w14:textId="77777777"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04292B9" w14:textId="33B31B71" w:rsidR="00600857" w:rsidRDefault="00600857" w:rsidP="006008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4E3B1D" w14:paraId="0BD482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52AB1" w14:textId="7B3C04BD" w:rsidR="004E3B1D" w:rsidRDefault="004E3B1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B37735" w14:textId="488ECA02" w:rsidR="004E3B1D" w:rsidRDefault="004E3B1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4F0FADB" w14:textId="77777777" w:rsidR="004E3B1D" w:rsidRDefault="004E3B1D">
            <w:pPr>
              <w:spacing w:line="240" w:lineRule="auto"/>
              <w:rPr>
                <w:rFonts w:ascii="宋体" w:hAnsi="宋体" w:cs="宋体"/>
                <w:sz w:val="20"/>
                <w:szCs w:val="20"/>
              </w:rPr>
            </w:pPr>
          </w:p>
        </w:tc>
      </w:tr>
      <w:tr w:rsidR="004E3B1D" w14:paraId="111A6A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22B6A" w14:textId="28E8989A" w:rsidR="004E3B1D" w:rsidRDefault="004E3B1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82F97" w14:textId="7E3318AB" w:rsidR="004E3B1D" w:rsidRDefault="004E3B1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8968289" w14:textId="77777777" w:rsidR="004E3B1D" w:rsidRDefault="004E3B1D">
            <w:pPr>
              <w:spacing w:line="240" w:lineRule="auto"/>
              <w:rPr>
                <w:rFonts w:ascii="宋体" w:hAnsi="宋体" w:cs="宋体"/>
                <w:sz w:val="20"/>
                <w:szCs w:val="20"/>
              </w:rPr>
            </w:pP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3D7895EC"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6697F">
              <w:rPr>
                <w:rFonts w:ascii="宋体" w:hAnsi="宋体" w:cs="Consolas" w:hint="eastAsia"/>
                <w:b/>
                <w:bCs/>
                <w:sz w:val="20"/>
                <w:szCs w:val="20"/>
              </w:rPr>
              <w:t>，</w:t>
            </w:r>
          </w:p>
          <w:p w14:paraId="19E3410A" w14:textId="77777777"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1C61DD" w14:textId="280DA79E" w:rsidR="0006697F" w:rsidRDefault="0006697F" w:rsidP="0006697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rsidTr="0034183D">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34183D" w14:paraId="47204298"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A84CE2" w14:textId="34011FCD" w:rsidR="0034183D" w:rsidRDefault="0034183D">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9A6DA4" w14:textId="2A2DCBA6" w:rsidR="0034183D" w:rsidRDefault="0034183D">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96D09DD" w14:textId="77777777" w:rsidR="0034183D" w:rsidRDefault="0034183D">
            <w:pPr>
              <w:spacing w:line="240" w:lineRule="auto"/>
              <w:rPr>
                <w:rFonts w:ascii="宋体" w:hAnsi="宋体" w:cs="Consolas"/>
                <w:b/>
                <w:bCs/>
                <w:sz w:val="20"/>
                <w:szCs w:val="20"/>
              </w:rPr>
            </w:pPr>
          </w:p>
        </w:tc>
      </w:tr>
      <w:tr w:rsidR="0034183D" w14:paraId="6118F1B9" w14:textId="77777777" w:rsidTr="0034183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8EA93D" w14:textId="39EA606B" w:rsidR="0034183D" w:rsidRDefault="0034183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8FF6F71" w14:textId="6F81BCCA" w:rsidR="0034183D" w:rsidRDefault="0034183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A62F335" w14:textId="77777777" w:rsidR="0034183D" w:rsidRDefault="0034183D">
            <w:pPr>
              <w:spacing w:line="240" w:lineRule="auto"/>
              <w:rPr>
                <w:rFonts w:ascii="宋体" w:hAnsi="宋体" w:cs="Consolas"/>
                <w:b/>
                <w:bCs/>
                <w:sz w:val="20"/>
                <w:szCs w:val="20"/>
              </w:rPr>
            </w:pP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0E156F54"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r w:rsidR="00B67E49">
        <w:rPr>
          <w:rFonts w:ascii="宋体" w:hAnsi="宋体" w:hint="eastAsia"/>
          <w:sz w:val="32"/>
          <w:szCs w:val="32"/>
        </w:rPr>
        <w:t>(ok)</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04EFBCA7" w:rsidR="0017404B" w:rsidRDefault="0017404B" w:rsidP="00E164F0">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E164F0">
              <w:rPr>
                <w:rFonts w:asciiTheme="minorEastAsia" w:hAnsiTheme="minorEastAsia" w:cs="Consolas" w:hint="eastAsia"/>
                <w:b/>
                <w:bCs/>
                <w:sz w:val="20"/>
                <w:szCs w:val="20"/>
              </w:rPr>
              <w:t>，</w:t>
            </w:r>
          </w:p>
          <w:p w14:paraId="0F60858A" w14:textId="72EB93E4" w:rsidR="00E164F0" w:rsidRPr="00E164F0" w:rsidRDefault="00E164F0" w:rsidP="00E164F0">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8430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08430F" w14:paraId="34B0EAE8" w14:textId="77777777" w:rsidTr="0008430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9277226" w14:textId="50AC8E08" w:rsidR="0008430F" w:rsidRDefault="0008430F"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5309E1" w14:textId="06D198DC" w:rsidR="0008430F" w:rsidRDefault="0008430F"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1AEA9B2" w14:textId="77777777" w:rsidR="0008430F" w:rsidRDefault="0008430F" w:rsidP="000F33D3">
            <w:pPr>
              <w:rPr>
                <w:rFonts w:asciiTheme="minorEastAsia" w:hAnsiTheme="minorEastAsia"/>
                <w:sz w:val="20"/>
                <w:szCs w:val="20"/>
              </w:rPr>
            </w:pP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4920D445" w:rsidR="0017404B" w:rsidRDefault="0017404B" w:rsidP="0093311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933119">
              <w:rPr>
                <w:rFonts w:asciiTheme="minorEastAsia" w:hAnsiTheme="minorEastAsia" w:cs="Consolas" w:hint="eastAsia"/>
                <w:b/>
                <w:bCs/>
                <w:sz w:val="20"/>
                <w:szCs w:val="20"/>
              </w:rPr>
              <w:t>，</w:t>
            </w:r>
          </w:p>
          <w:p w14:paraId="0B7C3EB9" w14:textId="77777777" w:rsid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44F8152" w14:textId="7C898EB4" w:rsidR="00933119" w:rsidRPr="00933119" w:rsidRDefault="00933119" w:rsidP="0093311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310991" w14:paraId="557BA93B" w14:textId="77777777" w:rsidTr="000B20D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61F8634" w14:textId="4C08E8A8" w:rsidR="00310991" w:rsidRDefault="00310991"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26C3595" w14:textId="0CD264AE" w:rsidR="00310991" w:rsidRDefault="00310991"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1C5073EA" w14:textId="77777777" w:rsidR="00310991" w:rsidRDefault="00310991" w:rsidP="000F33D3">
            <w:pPr>
              <w:rPr>
                <w:rFonts w:asciiTheme="minorEastAsia" w:hAnsiTheme="minorEastAsia" w:cs="Consolas"/>
                <w:b/>
                <w:bCs/>
                <w:sz w:val="20"/>
                <w:szCs w:val="20"/>
              </w:rPr>
            </w:pPr>
          </w:p>
        </w:tc>
      </w:tr>
      <w:tr w:rsidR="00310991" w14:paraId="46DBE731"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F73C22" w14:textId="7D4127BA" w:rsidR="00310991" w:rsidRDefault="00310991"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CACB3B" w14:textId="479DFE1C" w:rsidR="00310991" w:rsidRDefault="00310991" w:rsidP="000F33D3">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2E3590B" w14:textId="77777777" w:rsidR="00310991" w:rsidRDefault="00310991" w:rsidP="000F33D3">
            <w:pPr>
              <w:rPr>
                <w:rFonts w:asciiTheme="minorEastAsia" w:hAnsiTheme="minorEastAsia" w:cs="Consolas"/>
                <w:b/>
                <w:bCs/>
                <w:sz w:val="20"/>
                <w:szCs w:val="20"/>
              </w:rPr>
            </w:pP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26D3FA1C" w:rsidR="0017404B" w:rsidRDefault="0017404B" w:rsidP="00C56E9D">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C56E9D">
              <w:rPr>
                <w:rFonts w:asciiTheme="minorEastAsia" w:hAnsiTheme="minorEastAsia" w:cs="Consolas" w:hint="eastAsia"/>
                <w:b/>
                <w:bCs/>
                <w:sz w:val="20"/>
                <w:szCs w:val="20"/>
              </w:rPr>
              <w:t>，</w:t>
            </w:r>
          </w:p>
          <w:p w14:paraId="2D2ED5C5" w14:textId="77777777" w:rsid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E8821A" w14:textId="3A849442" w:rsidR="00C56E9D" w:rsidRPr="00C56E9D" w:rsidRDefault="00C56E9D" w:rsidP="00C56E9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D211A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D211A4" w14:paraId="45B7EF3E"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E14B09" w14:textId="7C246077"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D084A18" w14:textId="1A959D3C" w:rsidR="00D211A4" w:rsidRDefault="00D211A4"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20F72E8" w14:textId="77777777" w:rsidR="00D211A4" w:rsidRDefault="00D211A4" w:rsidP="000F33D3">
            <w:pPr>
              <w:rPr>
                <w:rFonts w:asciiTheme="minorEastAsia" w:hAnsiTheme="minorEastAsia"/>
                <w:sz w:val="20"/>
                <w:szCs w:val="20"/>
              </w:rPr>
            </w:pPr>
          </w:p>
        </w:tc>
      </w:tr>
      <w:tr w:rsidR="00D211A4" w14:paraId="0ABBE639" w14:textId="77777777" w:rsidTr="00D211A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9A01A7F" w14:textId="78BDBEC4" w:rsidR="00D211A4" w:rsidRDefault="00D211A4"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E2578C5" w14:textId="224C5958" w:rsidR="00D211A4" w:rsidRDefault="00D211A4"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E96D024" w14:textId="77777777" w:rsidR="00D211A4" w:rsidRDefault="00D211A4" w:rsidP="000F33D3">
            <w:pPr>
              <w:rPr>
                <w:rFonts w:asciiTheme="minorEastAsia" w:hAnsiTheme="minorEastAsia"/>
                <w:sz w:val="20"/>
                <w:szCs w:val="20"/>
              </w:rPr>
            </w:pP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5BD66800" w:rsidR="0017404B" w:rsidRDefault="0017404B" w:rsidP="002905B9">
            <w:pPr>
              <w:ind w:firstLine="440"/>
              <w:rPr>
                <w:rFonts w:asciiTheme="minorEastAsia" w:hAnsiTheme="minorEastAsia" w:cs="Consolas"/>
                <w:b/>
                <w:bCs/>
                <w:sz w:val="20"/>
                <w:szCs w:val="20"/>
              </w:rPr>
            </w:pPr>
            <w:r>
              <w:rPr>
                <w:rFonts w:asciiTheme="minorEastAsia" w:hAnsiTheme="minorEastAsia" w:cs="Consolas"/>
                <w:b/>
                <w:bCs/>
                <w:sz w:val="20"/>
                <w:szCs w:val="20"/>
              </w:rPr>
              <w:t>"userId": "MU000001"</w:t>
            </w:r>
            <w:r w:rsidR="002905B9">
              <w:rPr>
                <w:rFonts w:asciiTheme="minorEastAsia" w:hAnsiTheme="minorEastAsia" w:cs="Consolas" w:hint="eastAsia"/>
                <w:b/>
                <w:bCs/>
                <w:sz w:val="20"/>
                <w:szCs w:val="20"/>
              </w:rPr>
              <w:t>，</w:t>
            </w:r>
          </w:p>
          <w:p w14:paraId="4B60A150" w14:textId="77777777" w:rsid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5D7175" w14:textId="4AAB7473" w:rsidR="002905B9" w:rsidRPr="002905B9" w:rsidRDefault="002905B9" w:rsidP="002905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2959F0" w14:paraId="3D8F991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695E75" w14:textId="0EAF1A5E"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B595A55" w14:textId="6E9332C8" w:rsidR="002959F0" w:rsidRDefault="002959F0" w:rsidP="000F33D3">
            <w:pPr>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DEB790C" w14:textId="77777777" w:rsidR="002959F0" w:rsidRDefault="002959F0" w:rsidP="000F33D3">
            <w:pPr>
              <w:rPr>
                <w:rFonts w:asciiTheme="minorEastAsia" w:hAnsiTheme="minorEastAsia" w:cs="Consolas"/>
                <w:b/>
                <w:bCs/>
                <w:sz w:val="20"/>
                <w:szCs w:val="20"/>
              </w:rPr>
            </w:pPr>
          </w:p>
        </w:tc>
      </w:tr>
      <w:tr w:rsidR="002959F0" w14:paraId="4665BBBE"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4BFA01" w14:textId="20100A0F" w:rsidR="002959F0" w:rsidRDefault="002959F0" w:rsidP="000F33D3">
            <w:pPr>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2C5D7" w14:textId="225EAE67" w:rsidR="002959F0" w:rsidRDefault="002959F0" w:rsidP="000F33D3">
            <w:pPr>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2C9BE7" w14:textId="77777777" w:rsidR="002959F0" w:rsidRDefault="002959F0" w:rsidP="000F33D3">
            <w:pPr>
              <w:rPr>
                <w:rFonts w:asciiTheme="minorEastAsia" w:hAnsiTheme="minorEastAsia" w:cs="Consolas"/>
                <w:b/>
                <w:bCs/>
                <w:sz w:val="20"/>
                <w:szCs w:val="20"/>
              </w:rPr>
            </w:pP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7D19B137" w14:textId="38CAF140" w:rsidR="00242DC6" w:rsidRDefault="0017404B" w:rsidP="00242DC6">
            <w:pPr>
              <w:ind w:firstLine="440"/>
              <w:rPr>
                <w:rFonts w:asciiTheme="minorEastAsia" w:hAnsiTheme="minorEastAsia" w:cs="Consolas"/>
                <w:b/>
                <w:bCs/>
                <w:sz w:val="20"/>
                <w:szCs w:val="20"/>
              </w:rPr>
            </w:pPr>
            <w:r>
              <w:rPr>
                <w:rFonts w:asciiTheme="minorEastAsia" w:hAnsiTheme="minorEastAsia" w:cs="Consolas"/>
                <w:b/>
                <w:bCs/>
                <w:sz w:val="20"/>
                <w:szCs w:val="20"/>
              </w:rPr>
              <w:t>"isDefault":"1"</w:t>
            </w:r>
            <w:r w:rsidR="00242DC6">
              <w:rPr>
                <w:rFonts w:asciiTheme="minorEastAsia" w:hAnsiTheme="minorEastAsia" w:cs="Consolas" w:hint="eastAsia"/>
                <w:b/>
                <w:bCs/>
                <w:sz w:val="20"/>
                <w:szCs w:val="20"/>
              </w:rPr>
              <w:t>，</w:t>
            </w:r>
          </w:p>
          <w:p w14:paraId="5DB0875C" w14:textId="77777777" w:rsid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E90C5A0" w14:textId="073D6F5B" w:rsidR="00242DC6" w:rsidRPr="00242DC6" w:rsidRDefault="00242DC6" w:rsidP="00242DC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105734">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552216D" w14:textId="2AB5312C"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sidR="00F72B60">
              <w:rPr>
                <w:rFonts w:asciiTheme="minorEastAsia" w:hAnsiTheme="minorEastAsia" w:cs="宋体" w:hint="eastAsia"/>
                <w:sz w:val="20"/>
                <w:szCs w:val="20"/>
              </w:rPr>
              <w:t>（选</w:t>
            </w:r>
            <w:bookmarkStart w:id="0" w:name="_GoBack"/>
            <w:bookmarkEnd w:id="0"/>
            <w:r>
              <w:rPr>
                <w:rFonts w:asciiTheme="minorEastAsia" w:hAnsiTheme="minorEastAsia" w:cs="宋体" w:hint="eastAsia"/>
                <w:sz w:val="20"/>
                <w:szCs w:val="20"/>
              </w:rPr>
              <w:t>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r w:rsidR="00105734" w14:paraId="6D5E5053" w14:textId="77777777" w:rsidTr="0010573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741A5F4" w14:textId="563C64B5" w:rsidR="00105734" w:rsidRDefault="00105734"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C882F1E" w14:textId="65F04499" w:rsidR="00105734" w:rsidRDefault="00105734"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F849BEB" w14:textId="77777777" w:rsidR="00105734" w:rsidRDefault="00105734" w:rsidP="000F33D3">
            <w:pPr>
              <w:rPr>
                <w:rFonts w:asciiTheme="minorEastAsia" w:hAnsiTheme="minorEastAsia"/>
                <w:sz w:val="20"/>
                <w:szCs w:val="20"/>
              </w:rPr>
            </w:pP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3B630938" w:rsidR="0017404B" w:rsidRDefault="0017404B" w:rsidP="00BF095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r w:rsidR="00BF0957">
              <w:rPr>
                <w:rFonts w:asciiTheme="minorEastAsia" w:hAnsiTheme="minorEastAsia" w:cs="Consolas" w:hint="eastAsia"/>
                <w:b/>
                <w:bCs/>
                <w:sz w:val="20"/>
                <w:szCs w:val="20"/>
              </w:rPr>
              <w:t>，</w:t>
            </w:r>
          </w:p>
          <w:p w14:paraId="0C24ADBE" w14:textId="77777777" w:rsidR="00BF0957" w:rsidRDefault="00BF0957" w:rsidP="00BF095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D907EF3" w14:textId="5D3CFBEB" w:rsidR="00BF0957" w:rsidRPr="00560FB9" w:rsidRDefault="00BF0957" w:rsidP="00560FB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FF2C56" w14:paraId="188BF98A" w14:textId="77777777" w:rsidTr="00FF2C56">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6C0C04" w14:textId="4CF0DD80" w:rsidR="00FF2C56" w:rsidRDefault="00FF2C56" w:rsidP="000F33D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115A4F6" w14:textId="4F6E6472" w:rsidR="00FF2C56" w:rsidRDefault="00FF2C56" w:rsidP="000F33D3">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662AFE" w14:textId="77777777" w:rsidR="00FF2C56" w:rsidRDefault="00FF2C56" w:rsidP="000F33D3">
            <w:pPr>
              <w:rPr>
                <w:rFonts w:asciiTheme="minorEastAsia" w:hAnsiTheme="minorEastAsia" w:cs="Consolas"/>
                <w:b/>
                <w:bCs/>
                <w:sz w:val="20"/>
                <w:szCs w:val="20"/>
              </w:rPr>
            </w:pP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598D24A4" w14:textId="52807B42"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r w:rsidR="006478E8">
        <w:rPr>
          <w:rFonts w:ascii="宋体" w:hAnsi="宋体" w:hint="eastAsia"/>
          <w:sz w:val="32"/>
          <w:szCs w:val="32"/>
        </w:rPr>
        <w:t>(</w:t>
      </w:r>
      <w:r w:rsidR="00D46548">
        <w:rPr>
          <w:rFonts w:ascii="宋体" w:hAnsi="宋体" w:hint="eastAsia"/>
          <w:sz w:val="32"/>
          <w:szCs w:val="32"/>
        </w:rPr>
        <w:t>ok</w:t>
      </w:r>
      <w:r w:rsidR="006478E8">
        <w:rPr>
          <w:rFonts w:ascii="宋体" w:hAnsi="宋体" w:hint="eastAsia"/>
          <w:sz w:val="32"/>
          <w:szCs w:val="32"/>
        </w:rPr>
        <w:t>)</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A7C4E88" w:rsidR="00146B40" w:rsidRDefault="00146B40" w:rsidP="00226E9A">
            <w:pPr>
              <w:spacing w:line="240" w:lineRule="auto"/>
              <w:ind w:firstLine="440"/>
              <w:rPr>
                <w:rFonts w:ascii="宋体" w:hAnsi="宋体" w:cs="Consolas"/>
                <w:b/>
                <w:bCs/>
                <w:sz w:val="20"/>
                <w:szCs w:val="20"/>
              </w:rPr>
            </w:pPr>
            <w:r w:rsidRPr="00220C42">
              <w:rPr>
                <w:rFonts w:ascii="宋体" w:hAnsi="宋体" w:cs="Consolas"/>
                <w:b/>
                <w:bCs/>
                <w:sz w:val="20"/>
                <w:szCs w:val="20"/>
              </w:rPr>
              <w:t>"companyCode": "</w:t>
            </w:r>
            <w:r w:rsidR="00A23A6F">
              <w:rPr>
                <w:rFonts w:ascii="宋体" w:hAnsi="宋体" w:cs="Consolas" w:hint="eastAsia"/>
                <w:b/>
                <w:bCs/>
                <w:sz w:val="20"/>
                <w:szCs w:val="20"/>
              </w:rPr>
              <w:t>GS0001</w:t>
            </w:r>
            <w:r w:rsidRPr="00220C42">
              <w:rPr>
                <w:rFonts w:ascii="宋体" w:hAnsi="宋体" w:cs="Consolas"/>
                <w:b/>
                <w:bCs/>
                <w:sz w:val="20"/>
                <w:szCs w:val="20"/>
              </w:rPr>
              <w:t>"</w:t>
            </w:r>
            <w:r w:rsidR="00226E9A">
              <w:rPr>
                <w:rFonts w:ascii="宋体" w:hAnsi="宋体" w:cs="Consolas" w:hint="eastAsia"/>
                <w:b/>
                <w:bCs/>
                <w:sz w:val="20"/>
                <w:szCs w:val="20"/>
              </w:rPr>
              <w:t>，</w:t>
            </w:r>
          </w:p>
          <w:p w14:paraId="1DDD8F73" w14:textId="77777777" w:rsidR="00226E9A"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9197DF" w14:textId="1F6E2CF7" w:rsidR="00226E9A" w:rsidRPr="00220C42" w:rsidRDefault="00226E9A" w:rsidP="00226E9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1F3B6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19766E">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2B7EBF">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19766E">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8DD2" w14:textId="77777777" w:rsidR="00146B40" w:rsidRDefault="00146B40" w:rsidP="0019766E">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DD5771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0147C53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GS000000001</w:t>
            </w:r>
          </w:p>
        </w:tc>
      </w:tr>
      <w:tr w:rsidR="001A4682" w14:paraId="3A2C4E5E"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E9583" w14:textId="6DB0D292" w:rsidR="001A4682" w:rsidRPr="00220C42" w:rsidRDefault="001A4682"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B0A7C23" w14:textId="338B12BE" w:rsidR="001A4682" w:rsidRDefault="001A4682" w:rsidP="0019766E">
            <w:pPr>
              <w:spacing w:line="240" w:lineRule="auto"/>
              <w:rPr>
                <w:rFonts w:ascii="宋体" w:hAnsi="宋体"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C491160" w14:textId="77777777" w:rsidR="001A4682" w:rsidRDefault="001A4682" w:rsidP="0019766E">
            <w:pPr>
              <w:spacing w:line="240" w:lineRule="auto"/>
              <w:rPr>
                <w:rFonts w:ascii="宋体" w:hAnsi="宋体" w:cs="宋体"/>
                <w:sz w:val="20"/>
                <w:szCs w:val="20"/>
              </w:rPr>
            </w:pPr>
          </w:p>
        </w:tc>
      </w:tr>
      <w:tr w:rsidR="001A4682" w14:paraId="3FEEA860" w14:textId="77777777" w:rsidTr="002B7E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2AB3466" w14:textId="41BE446A" w:rsidR="001A4682" w:rsidRDefault="001A4682"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D05E2C7" w14:textId="3B5372AC" w:rsidR="001A4682" w:rsidRDefault="001A4682"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75D9CF32" w14:textId="77777777" w:rsidR="001A4682" w:rsidRDefault="001A4682" w:rsidP="0019766E">
            <w:pPr>
              <w:spacing w:line="240" w:lineRule="auto"/>
              <w:rPr>
                <w:rFonts w:ascii="宋体" w:hAnsi="宋体" w:cs="宋体"/>
                <w:sz w:val="20"/>
                <w:szCs w:val="20"/>
              </w:rPr>
            </w:pP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4575D1C" w:rsidR="00146B40" w:rsidRDefault="00146B40" w:rsidP="00513B28">
            <w:pPr>
              <w:spacing w:line="240" w:lineRule="auto"/>
              <w:ind w:firstLine="440"/>
              <w:rPr>
                <w:rFonts w:ascii="宋体" w:hAnsi="宋体" w:cs="Consolas"/>
                <w:b/>
                <w:bCs/>
                <w:sz w:val="20"/>
                <w:szCs w:val="20"/>
              </w:rPr>
            </w:pPr>
            <w:r w:rsidRPr="00220C42">
              <w:rPr>
                <w:rFonts w:ascii="宋体" w:hAnsi="宋体" w:cs="Consolas"/>
                <w:b/>
                <w:bCs/>
                <w:sz w:val="20"/>
                <w:szCs w:val="20"/>
              </w:rPr>
              <w:t>"</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569BFED2" w14:textId="77777777" w:rsidR="00513B28"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8DF0B0" w14:textId="3C2CB217" w:rsidR="00513B28" w:rsidRPr="00220C42" w:rsidRDefault="00513B28" w:rsidP="00513B28">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BC630F4"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9E5C4C">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C9E20C" w14:textId="77777777" w:rsidR="00146B40" w:rsidRDefault="00146B40" w:rsidP="0019766E">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4F1B85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583963C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U00000002</w:t>
            </w:r>
          </w:p>
        </w:tc>
      </w:tr>
      <w:tr w:rsidR="002A50AD" w14:paraId="22805F12"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87D81E" w14:textId="65684562" w:rsidR="002A50AD" w:rsidRPr="00440D4F" w:rsidRDefault="002A50AD"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7A98A7" w14:textId="6C3AA96D" w:rsidR="002A50AD" w:rsidRDefault="002A50AD"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453F2522" w14:textId="77777777" w:rsidR="002A50AD" w:rsidRDefault="002A50AD" w:rsidP="0019766E">
            <w:pPr>
              <w:spacing w:line="240" w:lineRule="auto"/>
              <w:rPr>
                <w:rFonts w:ascii="宋体" w:hAnsi="宋体" w:cs="Consolas"/>
                <w:b/>
                <w:bCs/>
                <w:sz w:val="20"/>
                <w:szCs w:val="20"/>
              </w:rPr>
            </w:pPr>
          </w:p>
        </w:tc>
      </w:tr>
      <w:tr w:rsidR="002A50AD" w14:paraId="56F3561C" w14:textId="77777777" w:rsidTr="009E5C4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24F188" w14:textId="503B455D" w:rsidR="002A50AD" w:rsidRDefault="002A50AD"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952D14F" w14:textId="0CE0EEC9" w:rsidR="002A50AD" w:rsidRDefault="002A50AD"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934BAE9" w14:textId="77777777" w:rsidR="002A50AD" w:rsidRDefault="002A50AD" w:rsidP="0019766E">
            <w:pPr>
              <w:spacing w:line="240" w:lineRule="auto"/>
              <w:rPr>
                <w:rFonts w:ascii="宋体" w:hAnsi="宋体" w:cs="Consolas"/>
                <w:b/>
                <w:bCs/>
                <w:sz w:val="20"/>
                <w:szCs w:val="20"/>
              </w:rPr>
            </w:pP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56FCD72F" w:rsidR="00233CD1"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r w:rsidR="00F42BA3">
              <w:rPr>
                <w:rFonts w:ascii="宋体" w:hAnsi="宋体" w:cs="Consolas" w:hint="eastAsia"/>
                <w:b/>
                <w:bCs/>
                <w:sz w:val="20"/>
                <w:szCs w:val="20"/>
              </w:rPr>
              <w:t>，</w:t>
            </w:r>
          </w:p>
          <w:p w14:paraId="469B3901" w14:textId="77777777" w:rsidR="00F42BA3"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CD80742" w14:textId="6F68BF0A" w:rsidR="00F42BA3" w:rsidRPr="00220C42" w:rsidRDefault="00F42BA3" w:rsidP="00F42BA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59C1C75"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19766E">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19766E">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19766E">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19766E">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19766E">
            <w:pPr>
              <w:spacing w:line="240" w:lineRule="auto"/>
              <w:rPr>
                <w:rFonts w:ascii="宋体" w:hAnsi="宋体" w:cs="Consolas"/>
                <w:b/>
                <w:bCs/>
                <w:sz w:val="20"/>
                <w:szCs w:val="20"/>
              </w:rPr>
            </w:pPr>
            <w:r>
              <w:rPr>
                <w:rFonts w:ascii="宋体" w:hAnsi="宋体" w:cs="Consolas" w:hint="eastAsia"/>
                <w:b/>
                <w:bCs/>
                <w:sz w:val="20"/>
                <w:szCs w:val="20"/>
              </w:rPr>
              <w:t>U00000002</w:t>
            </w:r>
          </w:p>
        </w:tc>
      </w:tr>
      <w:tr w:rsidR="001E5834" w14:paraId="14593D9B"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CAEC6A" w14:textId="24109289"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DC4300" w14:textId="2AD24C37" w:rsidR="001E5834" w:rsidRDefault="001E5834"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A031C15" w14:textId="77777777" w:rsidR="001E5834" w:rsidRDefault="001E5834" w:rsidP="0019766E">
            <w:pPr>
              <w:spacing w:line="240" w:lineRule="auto"/>
              <w:rPr>
                <w:rFonts w:ascii="宋体" w:hAnsi="宋体" w:cs="Consolas"/>
                <w:b/>
                <w:bCs/>
                <w:sz w:val="20"/>
                <w:szCs w:val="20"/>
              </w:rPr>
            </w:pPr>
          </w:p>
        </w:tc>
      </w:tr>
      <w:tr w:rsidR="001E5834" w14:paraId="3BC01E6C"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A96D73" w14:textId="545BF43E" w:rsidR="001E5834" w:rsidRDefault="001E5834"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D8A2A1" w14:textId="66B5D4A6" w:rsidR="001E5834" w:rsidRDefault="001E5834"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16E3C9C4" w14:textId="77777777" w:rsidR="001E5834" w:rsidRDefault="001E5834" w:rsidP="0019766E">
            <w:pPr>
              <w:spacing w:line="240" w:lineRule="auto"/>
              <w:rPr>
                <w:rFonts w:ascii="宋体" w:hAnsi="宋体" w:cs="Consolas"/>
                <w:b/>
                <w:bCs/>
                <w:sz w:val="20"/>
                <w:szCs w:val="20"/>
              </w:rPr>
            </w:pP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19766E">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2D89B38A" w14:textId="17657C96" w:rsidR="00DB5C23" w:rsidRDefault="00146B40" w:rsidP="00DB5C23">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6B97C8B" w14:textId="77777777" w:rsidR="00DB5C23"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4EB97F1" w14:textId="4B2C71A5" w:rsidR="00DB5C23" w:rsidRPr="00220C42" w:rsidRDefault="00DB5C23" w:rsidP="00DB5C2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002234">
              <w:rPr>
                <w:rFonts w:ascii="宋体" w:hAnsi="宋体" w:cs="Consolas" w:hint="eastAsia"/>
                <w:b/>
                <w:bCs/>
                <w:sz w:val="20"/>
                <w:szCs w:val="20"/>
              </w:rPr>
              <w:t>，</w:t>
            </w:r>
          </w:p>
          <w:p w14:paraId="074CEF6C" w14:textId="77777777" w:rsidR="00DB5C23" w:rsidRDefault="00DB5C23" w:rsidP="0019766E">
            <w:pPr>
              <w:spacing w:line="240" w:lineRule="auto"/>
              <w:ind w:firstLine="440"/>
              <w:rPr>
                <w:rFonts w:ascii="宋体" w:hAnsi="宋体" w:cs="Consolas"/>
                <w:b/>
                <w:bCs/>
                <w:sz w:val="20"/>
                <w:szCs w:val="20"/>
              </w:rPr>
            </w:pPr>
          </w:p>
          <w:p w14:paraId="147892BA"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19766E">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CC4F83" w14:paraId="425F51F1"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90C608" w14:textId="4345EF1B"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A0A175E" w14:textId="6CF2A5C3" w:rsidR="00CC4F83" w:rsidRDefault="00CC4F83"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02F51BB" w14:textId="77777777" w:rsidR="00CC4F83" w:rsidRDefault="00CC4F83" w:rsidP="0019766E">
            <w:pPr>
              <w:spacing w:line="240" w:lineRule="auto"/>
              <w:rPr>
                <w:rFonts w:ascii="宋体" w:hAnsi="宋体" w:cs="Consolas"/>
                <w:b/>
                <w:bCs/>
                <w:sz w:val="20"/>
                <w:szCs w:val="20"/>
              </w:rPr>
            </w:pPr>
          </w:p>
        </w:tc>
      </w:tr>
      <w:tr w:rsidR="00CC4F83" w14:paraId="123147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74EFB5" w14:textId="33CE2A91" w:rsidR="00CC4F83" w:rsidRDefault="00CC4F83"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01CC780" w14:textId="0743D8EB" w:rsidR="00CC4F83" w:rsidRDefault="00CC4F83"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1E3DAF" w14:textId="77777777" w:rsidR="00CC4F83" w:rsidRDefault="00CC4F83" w:rsidP="0019766E">
            <w:pPr>
              <w:spacing w:line="240" w:lineRule="auto"/>
              <w:rPr>
                <w:rFonts w:ascii="宋体" w:hAnsi="宋体" w:cs="Consolas"/>
                <w:b/>
                <w:bCs/>
                <w:sz w:val="20"/>
                <w:szCs w:val="20"/>
              </w:rPr>
            </w:pPr>
          </w:p>
        </w:tc>
      </w:tr>
      <w:tr w:rsidR="00CC4F83" w14:paraId="686E5C9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CC4F83" w14:paraId="47D0C81B"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CC4F83" w:rsidRDefault="00CC4F83" w:rsidP="0019766E">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CC4F83" w:rsidRDefault="00CC4F83" w:rsidP="0019766E">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CC4F83" w:rsidRDefault="00CC4F83" w:rsidP="0019766E">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19766E">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19766E">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19766E">
            <w:pPr>
              <w:spacing w:line="240" w:lineRule="auto"/>
              <w:rPr>
                <w:rFonts w:ascii="宋体" w:hAnsi="宋体" w:cs="Consolas"/>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19766E">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54B6A970"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r w:rsidR="00B677D5">
              <w:rPr>
                <w:rFonts w:ascii="宋体" w:hAnsi="宋体" w:cs="Consolas" w:hint="eastAsia"/>
                <w:b/>
                <w:bCs/>
                <w:sz w:val="20"/>
                <w:szCs w:val="20"/>
              </w:rPr>
              <w:t>,</w:t>
            </w:r>
          </w:p>
          <w:p w14:paraId="265A719F" w14:textId="77777777" w:rsidR="00B677D5"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6C5B6C7" w14:textId="7E8F1622" w:rsidR="00B677D5" w:rsidRPr="00220C42" w:rsidRDefault="00B677D5" w:rsidP="00B677D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392808E" w14:textId="77777777" w:rsidR="00B677D5" w:rsidRDefault="00B677D5" w:rsidP="0019766E">
            <w:pPr>
              <w:spacing w:line="240" w:lineRule="auto"/>
              <w:ind w:firstLine="440"/>
              <w:rPr>
                <w:rFonts w:ascii="宋体" w:hAnsi="宋体" w:cs="Consolas"/>
                <w:b/>
                <w:bCs/>
                <w:sz w:val="20"/>
                <w:szCs w:val="20"/>
              </w:rPr>
            </w:pPr>
          </w:p>
          <w:p w14:paraId="6980702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19766E">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19766E">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19766E">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19766E">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19766E">
            <w:pPr>
              <w:spacing w:line="240" w:lineRule="auto"/>
              <w:rPr>
                <w:rFonts w:ascii="宋体" w:hAnsi="宋体" w:cs="Consolas"/>
                <w:b/>
                <w:bCs/>
                <w:sz w:val="20"/>
                <w:szCs w:val="20"/>
              </w:rPr>
            </w:pPr>
            <w:r>
              <w:rPr>
                <w:rFonts w:ascii="宋体" w:hAnsi="宋体" w:cs="Consolas" w:hint="eastAsia"/>
                <w:b/>
                <w:bCs/>
                <w:sz w:val="20"/>
                <w:szCs w:val="20"/>
              </w:rPr>
              <w:t>GS0000001</w:t>
            </w:r>
          </w:p>
        </w:tc>
      </w:tr>
      <w:tr w:rsidR="006C20A0" w14:paraId="33468AA8"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34C6F8" w14:textId="276D215D"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BC20257" w14:textId="20A5A31C" w:rsidR="006C20A0" w:rsidRDefault="006C20A0"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5CE0B32C" w14:textId="77777777" w:rsidR="006C20A0" w:rsidRDefault="006C20A0" w:rsidP="0019766E">
            <w:pPr>
              <w:spacing w:line="240" w:lineRule="auto"/>
              <w:rPr>
                <w:rFonts w:ascii="宋体" w:hAnsi="宋体" w:cs="Consolas"/>
                <w:b/>
                <w:bCs/>
                <w:sz w:val="20"/>
                <w:szCs w:val="20"/>
              </w:rPr>
            </w:pPr>
          </w:p>
        </w:tc>
      </w:tr>
      <w:tr w:rsidR="006C20A0" w14:paraId="395A614E"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E211C8" w14:textId="0D6F371A" w:rsidR="006C20A0" w:rsidRDefault="006C20A0"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D0F828" w14:textId="7EA19052" w:rsidR="006C20A0" w:rsidRDefault="006C20A0"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46CCC97B" w14:textId="77777777" w:rsidR="006C20A0" w:rsidRDefault="006C20A0" w:rsidP="0019766E">
            <w:pPr>
              <w:spacing w:line="240" w:lineRule="auto"/>
              <w:rPr>
                <w:rFonts w:ascii="宋体" w:hAnsi="宋体" w:cs="Consolas"/>
                <w:b/>
                <w:bCs/>
                <w:sz w:val="20"/>
                <w:szCs w:val="20"/>
              </w:rPr>
            </w:pP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19766E">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19766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19766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19766E">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19766E">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19766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19766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19766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19766E">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19766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19766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p w14:paraId="10B17FEF" w14:textId="2B674B63" w:rsidR="00146B40" w:rsidRDefault="00146B40" w:rsidP="0019766E">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r w:rsidR="001F36A6">
              <w:rPr>
                <w:rFonts w:ascii="宋体" w:hAnsi="宋体" w:cs="Consolas" w:hint="eastAsia"/>
                <w:b/>
                <w:bCs/>
                <w:sz w:val="20"/>
                <w:szCs w:val="20"/>
              </w:rPr>
              <w:t>，</w:t>
            </w:r>
          </w:p>
          <w:p w14:paraId="7A86B07F" w14:textId="77777777" w:rsidR="001E08F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4C3E19E" w14:textId="2AA872D6" w:rsidR="001F36A6" w:rsidRDefault="001E08F6" w:rsidP="001E08F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485AD86" w14:textId="77777777" w:rsidR="00146B40" w:rsidRDefault="00146B40" w:rsidP="0019766E">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19766E">
            <w:pPr>
              <w:spacing w:line="240" w:lineRule="auto"/>
              <w:rPr>
                <w:rFonts w:ascii="宋体" w:hAnsi="宋体" w:cs="宋体"/>
                <w:sz w:val="20"/>
                <w:szCs w:val="20"/>
              </w:rPr>
            </w:pPr>
            <w:r>
              <w:rPr>
                <w:rFonts w:ascii="宋体" w:hAnsi="宋体" w:cs="Consolas" w:hint="eastAsia"/>
                <w:b/>
                <w:bCs/>
                <w:sz w:val="20"/>
                <w:szCs w:val="20"/>
              </w:rPr>
              <w:t>KQ000000001</w:t>
            </w:r>
          </w:p>
        </w:tc>
      </w:tr>
      <w:tr w:rsidR="001F36A6" w14:paraId="0D4D3C9D"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7EFC4" w14:textId="109998DD"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F95D7E4" w14:textId="6F8A0869" w:rsidR="001F36A6" w:rsidRDefault="001F36A6" w:rsidP="0019766E">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12882DAF" w14:textId="77777777" w:rsidR="001F36A6" w:rsidRDefault="001F36A6" w:rsidP="0019766E">
            <w:pPr>
              <w:spacing w:line="240" w:lineRule="auto"/>
              <w:rPr>
                <w:rFonts w:ascii="宋体" w:hAnsi="宋体" w:cs="Consolas"/>
                <w:b/>
                <w:bCs/>
                <w:sz w:val="20"/>
                <w:szCs w:val="20"/>
              </w:rPr>
            </w:pPr>
          </w:p>
        </w:tc>
      </w:tr>
      <w:tr w:rsidR="001F36A6" w14:paraId="73ADD329" w14:textId="77777777" w:rsidTr="0019766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8FB9D1" w14:textId="1D71A8D8" w:rsidR="001F36A6" w:rsidRDefault="001F36A6" w:rsidP="0019766E">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4D86CD4" w14:textId="2C673452" w:rsidR="001F36A6" w:rsidRDefault="001F36A6" w:rsidP="0019766E">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DD3DC0D" w14:textId="77777777" w:rsidR="001F36A6" w:rsidRDefault="001F36A6" w:rsidP="0019766E">
            <w:pPr>
              <w:spacing w:line="240" w:lineRule="auto"/>
              <w:rPr>
                <w:rFonts w:ascii="宋体" w:hAnsi="宋体" w:cs="Consolas"/>
                <w:b/>
                <w:bCs/>
                <w:sz w:val="20"/>
                <w:szCs w:val="20"/>
              </w:rPr>
            </w:pP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19766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19766E">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19766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19766E">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0CA4D474"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r w:rsidR="005A2FE8">
        <w:rPr>
          <w:rFonts w:ascii="宋体" w:hAnsi="宋体" w:hint="eastAsia"/>
          <w:sz w:val="32"/>
          <w:szCs w:val="32"/>
        </w:rPr>
        <w:t>(ok)</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0D333B13" w:rsidR="00966BDD" w:rsidRDefault="00476115" w:rsidP="003E2FCC">
            <w:pPr>
              <w:spacing w:line="240" w:lineRule="auto"/>
              <w:ind w:firstLine="440"/>
              <w:rPr>
                <w:rFonts w:ascii="宋体" w:hAnsi="宋体" w:cs="Consolas"/>
                <w:b/>
                <w:bCs/>
                <w:sz w:val="20"/>
                <w:szCs w:val="20"/>
              </w:rPr>
            </w:pPr>
            <w:r>
              <w:rPr>
                <w:rFonts w:ascii="宋体" w:hAnsi="宋体" w:cs="Consolas"/>
                <w:b/>
                <w:bCs/>
                <w:sz w:val="20"/>
                <w:szCs w:val="20"/>
              </w:rPr>
              <w:t>"parentCode": "",</w:t>
            </w:r>
          </w:p>
          <w:p w14:paraId="016E002D" w14:textId="77777777"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389EC18" w14:textId="69D5F375" w:rsidR="003E2FCC" w:rsidRDefault="003E2FCC" w:rsidP="003E2FC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247031" w14:paraId="074A7E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2FBEC" w14:textId="346016C0" w:rsidR="00247031" w:rsidRDefault="00247031">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F74ED1" w14:textId="6555811D" w:rsidR="00247031" w:rsidRDefault="00247031">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597B012" w14:textId="77777777" w:rsidR="00247031" w:rsidRDefault="00247031">
            <w:pPr>
              <w:spacing w:line="240" w:lineRule="auto"/>
              <w:rPr>
                <w:rFonts w:ascii="宋体" w:hAnsi="宋体" w:cs="宋体"/>
                <w:sz w:val="20"/>
                <w:szCs w:val="20"/>
              </w:rPr>
            </w:pPr>
          </w:p>
        </w:tc>
      </w:tr>
      <w:tr w:rsidR="00247031" w14:paraId="19D655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B043B" w14:textId="1C472CAC" w:rsidR="00247031" w:rsidRDefault="00247031">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1DF7F2" w14:textId="718994FA" w:rsidR="00247031" w:rsidRDefault="0024703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BDAE59" w14:textId="77777777" w:rsidR="00247031" w:rsidRDefault="00247031">
            <w:pPr>
              <w:spacing w:line="240" w:lineRule="auto"/>
              <w:rPr>
                <w:rFonts w:ascii="宋体" w:hAnsi="宋体" w:cs="宋体"/>
                <w:sz w:val="20"/>
                <w:szCs w:val="20"/>
              </w:rPr>
            </w:pPr>
          </w:p>
        </w:tc>
      </w:tr>
      <w:tr w:rsidR="00247031"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247031" w:rsidRDefault="00247031">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247031" w:rsidRDefault="00247031">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247031" w:rsidRDefault="00247031">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247031"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247031" w:rsidRDefault="00247031">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247031" w:rsidRDefault="00247031">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247031" w:rsidRDefault="00247031">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5897537A"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r w:rsidR="00486566">
              <w:rPr>
                <w:rFonts w:ascii="宋体" w:hAnsi="宋体" w:cs="Consolas" w:hint="eastAsia"/>
                <w:b/>
                <w:bCs/>
                <w:sz w:val="20"/>
                <w:szCs w:val="20"/>
              </w:rPr>
              <w:t>，</w:t>
            </w:r>
          </w:p>
          <w:p w14:paraId="4C2311EC" w14:textId="77777777"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6A6149" w14:textId="62786D23" w:rsidR="00486566" w:rsidRDefault="00486566" w:rsidP="00486566">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r w:rsidR="003021DF" w14:paraId="3C17C341"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C72471" w14:textId="66E768B4" w:rsidR="003021DF" w:rsidRDefault="003021DF">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9CDAA9E" w14:textId="56A8BD79"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171F47" w14:textId="77777777" w:rsidR="003021DF" w:rsidRDefault="003021DF">
            <w:pPr>
              <w:spacing w:line="240" w:lineRule="auto"/>
              <w:rPr>
                <w:rFonts w:ascii="宋体" w:hAnsi="宋体" w:cs="宋体"/>
                <w:sz w:val="20"/>
                <w:szCs w:val="20"/>
              </w:rPr>
            </w:pPr>
          </w:p>
        </w:tc>
      </w:tr>
      <w:tr w:rsidR="003021DF" w14:paraId="0D27D01B"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703E80" w14:textId="4B67662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51A6EDF" w14:textId="58C644B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1C2799" w14:textId="77777777" w:rsidR="003021DF" w:rsidRDefault="003021DF">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18B93EC2" w:rsidR="00966BDD" w:rsidRDefault="00476115" w:rsidP="00336BC7">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sidR="00336BC7">
              <w:rPr>
                <w:rFonts w:ascii="宋体" w:hAnsi="宋体" w:cs="Consolas"/>
                <w:b/>
                <w:bCs/>
                <w:sz w:val="20"/>
                <w:szCs w:val="20"/>
              </w:rPr>
              <w:t>201604202247323174</w:t>
            </w:r>
            <w:r>
              <w:rPr>
                <w:rFonts w:ascii="宋体" w:hAnsi="宋体" w:cs="Consolas"/>
                <w:b/>
                <w:bCs/>
                <w:sz w:val="20"/>
                <w:szCs w:val="20"/>
              </w:rPr>
              <w:t>"</w:t>
            </w:r>
            <w:r w:rsidR="00336BC7">
              <w:rPr>
                <w:rFonts w:ascii="宋体" w:hAnsi="宋体" w:cs="Consolas"/>
                <w:b/>
                <w:bCs/>
                <w:sz w:val="20"/>
                <w:szCs w:val="20"/>
              </w:rPr>
              <w:t>,</w:t>
            </w:r>
          </w:p>
          <w:p w14:paraId="73BCF10F" w14:textId="77777777"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6774387" w14:textId="5D2DCCFC" w:rsidR="00336BC7" w:rsidRDefault="00336BC7" w:rsidP="00336BC7">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r w:rsidR="003021DF" w14:paraId="0F3AA365"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7F3B56" w14:textId="184679BC"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11428A4" w14:textId="62B8D752"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D67B93F" w14:textId="77777777" w:rsidR="003021DF" w:rsidRDefault="003021DF">
            <w:pPr>
              <w:spacing w:line="240" w:lineRule="auto"/>
              <w:rPr>
                <w:rFonts w:ascii="宋体" w:hAnsi="宋体" w:cs="Consolas"/>
                <w:b/>
                <w:bCs/>
                <w:sz w:val="20"/>
                <w:szCs w:val="20"/>
              </w:rPr>
            </w:pPr>
          </w:p>
        </w:tc>
      </w:tr>
      <w:tr w:rsidR="003021DF" w14:paraId="0DD7B30A"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3F248E5" w14:textId="26FC3594"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0E33B22" w14:textId="34A02DAB"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86034D6" w14:textId="77777777" w:rsidR="003021DF" w:rsidRDefault="003021DF">
            <w:pPr>
              <w:spacing w:line="240" w:lineRule="auto"/>
              <w:rPr>
                <w:rFonts w:ascii="宋体" w:hAnsi="宋体" w:cs="Consolas"/>
                <w:b/>
                <w:bCs/>
                <w:sz w:val="20"/>
                <w:szCs w:val="20"/>
              </w:rPr>
            </w:pP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635DB36" w14:textId="560310AA" w:rsidR="00DC7F44"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C7F44">
              <w:rPr>
                <w:rFonts w:ascii="宋体" w:hAnsi="宋体" w:cs="Consolas" w:hint="eastAsia"/>
                <w:b/>
                <w:bCs/>
                <w:sz w:val="20"/>
                <w:szCs w:val="20"/>
              </w:rPr>
              <w:t>，</w:t>
            </w:r>
          </w:p>
          <w:p w14:paraId="5CAA8934" w14:textId="32D9A2E7"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systemCode</w:t>
            </w:r>
            <w:r w:rsidR="00835C9D">
              <w:rPr>
                <w:rFonts w:ascii="宋体" w:hAnsi="宋体" w:cs="Consolas"/>
                <w:b/>
                <w:bCs/>
                <w:sz w:val="20"/>
                <w:szCs w:val="20"/>
              </w:rPr>
              <w:t>": ""</w:t>
            </w:r>
            <w:r w:rsidR="00835C9D">
              <w:rPr>
                <w:rFonts w:ascii="宋体" w:hAnsi="宋体" w:cs="Consolas" w:hint="eastAsia"/>
                <w:b/>
                <w:bCs/>
                <w:sz w:val="20"/>
                <w:szCs w:val="20"/>
              </w:rPr>
              <w:t>,</w:t>
            </w:r>
          </w:p>
          <w:p w14:paraId="3690661F" w14:textId="3B5A91DF" w:rsidR="00835C9D" w:rsidRDefault="006A0D49" w:rsidP="006A0D49">
            <w:pPr>
              <w:spacing w:line="240" w:lineRule="auto"/>
              <w:rPr>
                <w:rFonts w:ascii="宋体" w:hAnsi="宋体" w:cs="Consolas"/>
                <w:b/>
                <w:bCs/>
                <w:sz w:val="20"/>
                <w:szCs w:val="20"/>
              </w:rPr>
            </w:pPr>
            <w:r>
              <w:rPr>
                <w:rFonts w:ascii="宋体" w:hAnsi="宋体" w:cs="Consolas" w:hint="eastAsia"/>
                <w:b/>
                <w:bCs/>
                <w:sz w:val="20"/>
                <w:szCs w:val="20"/>
              </w:rPr>
              <w:t xml:space="preserve">   </w:t>
            </w:r>
            <w:r w:rsidR="00835C9D">
              <w:rPr>
                <w:rFonts w:ascii="宋体" w:hAnsi="宋体" w:cs="Consolas"/>
                <w:b/>
                <w:bCs/>
                <w:sz w:val="20"/>
                <w:szCs w:val="20"/>
              </w:rPr>
              <w:t>"</w:t>
            </w:r>
            <w:r w:rsidR="00835C9D">
              <w:rPr>
                <w:rFonts w:ascii="宋体" w:hAnsi="宋体" w:cs="Consolas" w:hint="eastAsia"/>
                <w:b/>
                <w:bCs/>
                <w:sz w:val="20"/>
                <w:szCs w:val="20"/>
              </w:rPr>
              <w:t>token</w:t>
            </w:r>
            <w:r w:rsidR="00835C9D">
              <w:rPr>
                <w:rFonts w:ascii="宋体" w:hAnsi="宋体" w:cs="Consolas"/>
                <w:b/>
                <w:bCs/>
                <w:sz w:val="20"/>
                <w:szCs w:val="20"/>
              </w:rPr>
              <w:t>": ""</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rsidTr="003021D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3021DF" w14:paraId="3E292E2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EBB181" w14:textId="47427B07" w:rsidR="003021DF" w:rsidRDefault="003021D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05A00B" w14:textId="5C768C50" w:rsidR="003021DF" w:rsidRDefault="003021DF">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D99B57" w14:textId="77777777" w:rsidR="003021DF" w:rsidRDefault="003021DF">
            <w:pPr>
              <w:spacing w:line="240" w:lineRule="auto"/>
              <w:rPr>
                <w:rFonts w:ascii="宋体" w:hAnsi="宋体" w:cs="宋体"/>
                <w:sz w:val="20"/>
                <w:szCs w:val="20"/>
              </w:rPr>
            </w:pPr>
          </w:p>
        </w:tc>
      </w:tr>
      <w:tr w:rsidR="003021DF" w14:paraId="39FA6EAD" w14:textId="77777777" w:rsidTr="003021D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678EEA" w14:textId="4AF1D1EC" w:rsidR="003021DF" w:rsidRDefault="003021D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E263C6" w14:textId="3A0F240D" w:rsidR="003021DF" w:rsidRDefault="003021D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91A88AE" w14:textId="77777777" w:rsidR="003021DF" w:rsidRDefault="003021DF">
            <w:pPr>
              <w:spacing w:line="240" w:lineRule="auto"/>
              <w:rPr>
                <w:rFonts w:ascii="宋体" w:hAnsi="宋体" w:cs="宋体"/>
                <w:sz w:val="20"/>
                <w:szCs w:val="20"/>
              </w:rPr>
            </w:pP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463B3E13"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1F1DBE">
              <w:rPr>
                <w:rFonts w:ascii="宋体" w:hAnsi="宋体" w:cs="Consolas" w:hint="eastAsia"/>
                <w:b/>
                <w:bCs/>
                <w:sz w:val="20"/>
                <w:szCs w:val="20"/>
              </w:rPr>
              <w:t>,</w:t>
            </w:r>
          </w:p>
          <w:p w14:paraId="67FFDDC7" w14:textId="15772101"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9C93B96" w14:textId="1639D2F2" w:rsidR="001F1DBE" w:rsidRDefault="001F1DBE" w:rsidP="001F1DB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r w:rsidR="001E13E8" w14:paraId="3B45F82D"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2CA0A2E" w14:textId="14D3EF0B" w:rsidR="001E13E8" w:rsidRDefault="001E13E8">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BF5414E" w14:textId="2186237C" w:rsidR="001E13E8" w:rsidRDefault="001E13E8">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D728D3" w14:textId="77777777" w:rsidR="001E13E8" w:rsidRDefault="001E13E8">
            <w:pPr>
              <w:spacing w:line="240" w:lineRule="auto"/>
              <w:rPr>
                <w:rFonts w:ascii="宋体" w:hAnsi="宋体" w:cs="宋体"/>
                <w:sz w:val="20"/>
                <w:szCs w:val="20"/>
              </w:rPr>
            </w:pPr>
          </w:p>
        </w:tc>
      </w:tr>
      <w:tr w:rsidR="001E13E8" w14:paraId="6FD2328F" w14:textId="77777777" w:rsidTr="001E13E8">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2FE5835" w14:textId="6DEA9514" w:rsidR="001E13E8" w:rsidRDefault="001E13E8">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8AA040" w14:textId="5B66074A" w:rsidR="001E13E8" w:rsidRDefault="001E13E8">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329D87" w14:textId="77777777" w:rsidR="001E13E8" w:rsidRDefault="001E13E8">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530A26FD"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DA20B1">
              <w:rPr>
                <w:rFonts w:ascii="宋体" w:hAnsi="宋体" w:cs="Consolas" w:hint="eastAsia"/>
                <w:b/>
                <w:bCs/>
                <w:sz w:val="20"/>
                <w:szCs w:val="20"/>
              </w:rPr>
              <w:t>,</w:t>
            </w:r>
          </w:p>
          <w:p w14:paraId="0F926FEF" w14:textId="5B32E04A"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7868B15" w14:textId="5964324D" w:rsidR="00DA20B1" w:rsidRDefault="00DA20B1" w:rsidP="00DA20B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rsidTr="008D30FC">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8D30FC" w14:paraId="09DF2F5D"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9C828A9" w14:textId="6419F384" w:rsidR="008D30FC" w:rsidRDefault="008D30FC">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ECCD321" w14:textId="529FF262"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2CC7CDE" w14:textId="77777777" w:rsidR="008D30FC" w:rsidRDefault="008D30FC">
            <w:pPr>
              <w:spacing w:line="240" w:lineRule="auto"/>
              <w:rPr>
                <w:rFonts w:ascii="宋体" w:hAnsi="宋体" w:cs="Consolas"/>
                <w:b/>
                <w:bCs/>
                <w:sz w:val="20"/>
                <w:szCs w:val="20"/>
              </w:rPr>
            </w:pPr>
          </w:p>
        </w:tc>
      </w:tr>
      <w:tr w:rsidR="008D30FC" w14:paraId="402D56B2" w14:textId="77777777" w:rsidTr="008D30F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51068F" w14:textId="5D2274DD" w:rsidR="008D30FC" w:rsidRDefault="008D30FC">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77575A3" w14:textId="0DEA2545"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202ED851" w14:textId="77777777" w:rsidR="008D30FC" w:rsidRDefault="008D30FC">
            <w:pPr>
              <w:spacing w:line="240" w:lineRule="auto"/>
              <w:rPr>
                <w:rFonts w:ascii="宋体" w:hAnsi="宋体" w:cs="Consolas"/>
                <w:b/>
                <w:bCs/>
                <w:sz w:val="20"/>
                <w:szCs w:val="20"/>
              </w:rPr>
            </w:pP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2A771A24"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r w:rsidR="005A2FE8">
        <w:rPr>
          <w:rFonts w:ascii="宋体" w:hAnsi="宋体" w:hint="eastAsia"/>
          <w:sz w:val="32"/>
          <w:szCs w:val="32"/>
        </w:rPr>
        <w:t>(ok)</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530C940" w14:textId="7EA10376"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7D199" w14:textId="020EC71F" w:rsidR="003120AA" w:rsidRDefault="003120AA" w:rsidP="003120A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8D30FC" w14:paraId="3AB051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F06111" w14:textId="7B2FE819" w:rsidR="008D30FC" w:rsidRDefault="008D30F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C873E3" w14:textId="77E80B1B" w:rsidR="008D30FC" w:rsidRDefault="008D30F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3129379" w14:textId="77777777" w:rsidR="008D30FC" w:rsidRDefault="008D30FC">
            <w:pPr>
              <w:spacing w:line="240" w:lineRule="auto"/>
              <w:rPr>
                <w:rFonts w:ascii="宋体" w:hAnsi="宋体" w:cs="宋体"/>
                <w:sz w:val="20"/>
                <w:szCs w:val="20"/>
              </w:rPr>
            </w:pPr>
          </w:p>
        </w:tc>
      </w:tr>
      <w:tr w:rsidR="008D30FC" w14:paraId="324AC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6CC7D7" w14:textId="1BFEF223" w:rsidR="008D30FC" w:rsidRDefault="008D30F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3B6137" w14:textId="1E9BEEC6" w:rsidR="008D30FC" w:rsidRDefault="008D30F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30D5A38" w14:textId="77777777" w:rsidR="008D30FC" w:rsidRDefault="008D30FC">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350D28B5"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sidR="009A4730">
              <w:rPr>
                <w:rFonts w:ascii="宋体" w:hAnsi="宋体" w:cs="Consolas" w:hint="eastAsia"/>
                <w:b/>
                <w:bCs/>
                <w:sz w:val="20"/>
                <w:szCs w:val="20"/>
              </w:rPr>
              <w:t>,</w:t>
            </w:r>
          </w:p>
          <w:p w14:paraId="1D789606" w14:textId="223409F4"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4DF8184" w14:textId="08C5335F" w:rsidR="009A4730" w:rsidRDefault="009A4730" w:rsidP="009A47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5660201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E9470DF" w14:textId="2A0A9F9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FBB19B7" w14:textId="749A02FA"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7D66150" w14:textId="77777777" w:rsidR="008F759A" w:rsidRDefault="008F759A">
            <w:pPr>
              <w:spacing w:line="240" w:lineRule="auto"/>
              <w:rPr>
                <w:rFonts w:ascii="宋体" w:hAnsi="宋体" w:cs="宋体"/>
                <w:sz w:val="20"/>
                <w:szCs w:val="20"/>
              </w:rPr>
            </w:pPr>
          </w:p>
        </w:tc>
      </w:tr>
      <w:tr w:rsidR="008F759A" w14:paraId="4771594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46812C" w14:textId="537132D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6D651BF" w14:textId="38B781D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70AE149" w14:textId="77777777" w:rsidR="008F759A" w:rsidRDefault="008F759A">
            <w:pPr>
              <w:spacing w:line="240" w:lineRule="auto"/>
              <w:rPr>
                <w:rFonts w:ascii="宋体" w:hAnsi="宋体" w:cs="宋体"/>
                <w:sz w:val="20"/>
                <w:szCs w:val="20"/>
              </w:rPr>
            </w:pP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0E3E7349" w:rsidR="00966BDD" w:rsidRDefault="00476115" w:rsidP="00D55B9D">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sidR="00D55B9D">
              <w:rPr>
                <w:rFonts w:ascii="宋体" w:hAnsi="宋体" w:cs="Consolas" w:hint="eastAsia"/>
                <w:b/>
                <w:bCs/>
                <w:sz w:val="20"/>
                <w:szCs w:val="20"/>
              </w:rPr>
              <w:t>,</w:t>
            </w:r>
          </w:p>
          <w:p w14:paraId="0CD9666E" w14:textId="78CD4B9D"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71C92F4" w14:textId="790196C1" w:rsidR="00D55B9D" w:rsidRDefault="00D55B9D" w:rsidP="00D55B9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r w:rsidR="008F759A" w14:paraId="4913B8A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574BC8D" w14:textId="0B87D1BB"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A726256" w14:textId="7485B3E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1335369" w14:textId="77777777" w:rsidR="008F759A" w:rsidRDefault="008F759A">
            <w:pPr>
              <w:spacing w:line="240" w:lineRule="auto"/>
              <w:rPr>
                <w:rFonts w:ascii="宋体" w:hAnsi="宋体" w:cs="Consolas"/>
                <w:b/>
                <w:bCs/>
                <w:sz w:val="20"/>
                <w:szCs w:val="20"/>
              </w:rPr>
            </w:pPr>
          </w:p>
        </w:tc>
      </w:tr>
      <w:tr w:rsidR="008F759A" w14:paraId="72D9C0E1"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6A9AB9E" w14:textId="26C96895"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629CBDB" w14:textId="17BDE4E3"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C7E42E9" w14:textId="77777777" w:rsidR="008F759A" w:rsidRDefault="008F759A">
            <w:pPr>
              <w:spacing w:line="240" w:lineRule="auto"/>
              <w:rPr>
                <w:rFonts w:ascii="宋体" w:hAnsi="宋体" w:cs="Consolas"/>
                <w:b/>
                <w:bCs/>
                <w:sz w:val="20"/>
                <w:szCs w:val="20"/>
              </w:rPr>
            </w:pP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F00BDAA"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0976A2">
              <w:rPr>
                <w:rFonts w:ascii="宋体" w:hAnsi="宋体" w:cs="Consolas" w:hint="eastAsia"/>
                <w:b/>
                <w:bCs/>
                <w:sz w:val="20"/>
                <w:szCs w:val="20"/>
              </w:rPr>
              <w:t>,</w:t>
            </w:r>
          </w:p>
          <w:p w14:paraId="7228612A" w14:textId="7B2FF871" w:rsidR="000976A2" w:rsidRDefault="000976A2" w:rsidP="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A791506" w14:textId="7A5B120A" w:rsidR="000976A2" w:rsidRDefault="000976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4C17B7CD"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23F5E9" w14:textId="50069E12"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29D9ED1" w14:textId="28EAE831"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3E2BA74" w14:textId="77777777" w:rsidR="008F759A" w:rsidRDefault="008F759A">
            <w:pPr>
              <w:spacing w:line="240" w:lineRule="auto"/>
              <w:rPr>
                <w:rFonts w:ascii="宋体" w:hAnsi="宋体" w:cs="宋体"/>
                <w:sz w:val="20"/>
                <w:szCs w:val="20"/>
              </w:rPr>
            </w:pPr>
          </w:p>
        </w:tc>
      </w:tr>
      <w:tr w:rsidR="008F759A" w14:paraId="0F2E20D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D6CCB5" w14:textId="77ADF6EC"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1780988" w14:textId="67E6A562"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5126EB6" w14:textId="77777777" w:rsidR="008F759A" w:rsidRDefault="008F759A">
            <w:pPr>
              <w:spacing w:line="240" w:lineRule="auto"/>
              <w:rPr>
                <w:rFonts w:ascii="宋体" w:hAnsi="宋体" w:cs="宋体"/>
                <w:sz w:val="20"/>
                <w:szCs w:val="20"/>
              </w:rPr>
            </w:pP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00711CBB"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r w:rsidR="00953013">
              <w:rPr>
                <w:rFonts w:ascii="宋体" w:hAnsi="宋体" w:cs="Consolas" w:hint="eastAsia"/>
                <w:b/>
                <w:bCs/>
                <w:sz w:val="20"/>
                <w:szCs w:val="20"/>
              </w:rPr>
              <w:t>,</w:t>
            </w:r>
          </w:p>
          <w:p w14:paraId="417A0E98" w14:textId="035B83A9"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67DC45" w14:textId="68D6A79C" w:rsidR="00953013" w:rsidRDefault="00953013" w:rsidP="0095301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r w:rsidR="008F759A" w14:paraId="6F0E92B8"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ACCB3F9" w14:textId="500D179F"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A214D19" w14:textId="21501D6F"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A977274" w14:textId="77777777" w:rsidR="008F759A" w:rsidRDefault="008F759A">
            <w:pPr>
              <w:spacing w:line="240" w:lineRule="auto"/>
              <w:rPr>
                <w:rFonts w:ascii="宋体" w:hAnsi="宋体" w:cs="宋体"/>
                <w:sz w:val="20"/>
                <w:szCs w:val="20"/>
              </w:rPr>
            </w:pPr>
          </w:p>
        </w:tc>
      </w:tr>
      <w:tr w:rsidR="008F759A" w14:paraId="422E30A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0B2B02" w14:textId="010DA914"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C7DAB92" w14:textId="041C040A"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C2BAA39" w14:textId="77777777" w:rsidR="008F759A" w:rsidRDefault="008F759A">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2B8D8B4"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sidR="007B0272">
              <w:rPr>
                <w:rFonts w:ascii="宋体" w:hAnsi="宋体" w:cs="Consolas" w:hint="eastAsia"/>
                <w:b/>
                <w:bCs/>
                <w:sz w:val="20"/>
                <w:szCs w:val="20"/>
              </w:rPr>
              <w:t>,</w:t>
            </w:r>
          </w:p>
          <w:p w14:paraId="1789BBE1" w14:textId="3FF8BA5C" w:rsidR="007B0272" w:rsidRDefault="007B0272" w:rsidP="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85E5FB0" w14:textId="441225D3" w:rsidR="007B0272" w:rsidRDefault="007B02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single" w:sz="4" w:space="0" w:color="auto"/>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8F759A" w14:paraId="03E6D293"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A8DE67" w14:textId="7A849BCD" w:rsidR="008F759A" w:rsidRDefault="008F759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168EEA8" w14:textId="4C5A0175"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719889AE" w14:textId="77777777" w:rsidR="008F759A" w:rsidRDefault="008F759A">
            <w:pPr>
              <w:spacing w:line="240" w:lineRule="auto"/>
              <w:rPr>
                <w:rFonts w:ascii="宋体" w:hAnsi="宋体" w:cs="宋体"/>
                <w:sz w:val="20"/>
                <w:szCs w:val="20"/>
              </w:rPr>
            </w:pPr>
          </w:p>
        </w:tc>
      </w:tr>
      <w:tr w:rsidR="008F759A" w14:paraId="1B1C20FB"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CE55A50" w14:textId="212A0F02"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5C66AEE" w14:textId="658E80B0"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38010B52" w14:textId="77777777" w:rsidR="008F759A" w:rsidRDefault="008F759A">
            <w:pPr>
              <w:spacing w:line="240" w:lineRule="auto"/>
              <w:rPr>
                <w:rFonts w:ascii="宋体" w:hAnsi="宋体" w:cs="宋体"/>
                <w:sz w:val="20"/>
                <w:szCs w:val="20"/>
              </w:rPr>
            </w:pP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20F8E136" w14:textId="5518B2C9"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3C112BF" w14:textId="2F8FAC13" w:rsidR="009421FC" w:rsidRDefault="009421FC" w:rsidP="009421F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r w:rsidR="008F759A" w14:paraId="593242D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91B691" w14:textId="4F6EEB21"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815D74D" w14:textId="6D3F329E"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28F1A421" w14:textId="77777777" w:rsidR="008F759A" w:rsidRDefault="008F759A">
            <w:pPr>
              <w:spacing w:line="240" w:lineRule="auto"/>
              <w:rPr>
                <w:rFonts w:ascii="宋体" w:hAnsi="宋体" w:cs="宋体"/>
                <w:sz w:val="20"/>
                <w:szCs w:val="20"/>
              </w:rPr>
            </w:pPr>
          </w:p>
        </w:tc>
      </w:tr>
      <w:tr w:rsidR="008F759A" w14:paraId="3B80E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D85E3EE" w14:textId="5A826F09"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448619F2" w14:textId="58EA897B"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679E35C0" w14:textId="77777777" w:rsidR="008F759A" w:rsidRDefault="008F759A">
            <w:pPr>
              <w:spacing w:line="240" w:lineRule="auto"/>
              <w:rPr>
                <w:rFonts w:ascii="宋体" w:hAnsi="宋体" w:cs="宋体"/>
                <w:sz w:val="20"/>
                <w:szCs w:val="20"/>
              </w:rPr>
            </w:pP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0CF37F6E"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r w:rsidR="009917E3">
              <w:rPr>
                <w:rFonts w:ascii="宋体" w:hAnsi="宋体" w:cs="Consolas" w:hint="eastAsia"/>
                <w:b/>
                <w:bCs/>
                <w:sz w:val="20"/>
                <w:szCs w:val="20"/>
              </w:rPr>
              <w:t>,</w:t>
            </w:r>
          </w:p>
          <w:p w14:paraId="7DE4FEDA" w14:textId="1260122E"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46C682A" w14:textId="0AA63BAA" w:rsidR="009917E3" w:rsidRDefault="009917E3" w:rsidP="009917E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rsidTr="008F759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8F759A" w14:paraId="4051373E"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F86EB2A" w14:textId="34EEFF73" w:rsidR="008F759A" w:rsidRDefault="008F759A">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5F86FB7" w14:textId="4FCAA702" w:rsidR="008F759A" w:rsidRDefault="008F759A">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06E2A7EF" w14:textId="77777777" w:rsidR="008F759A" w:rsidRDefault="008F759A">
            <w:pPr>
              <w:spacing w:line="240" w:lineRule="auto"/>
              <w:rPr>
                <w:rFonts w:ascii="宋体" w:hAnsi="宋体" w:cs="Consolas"/>
                <w:b/>
                <w:bCs/>
                <w:sz w:val="20"/>
                <w:szCs w:val="20"/>
              </w:rPr>
            </w:pPr>
          </w:p>
        </w:tc>
      </w:tr>
      <w:tr w:rsidR="008F759A" w14:paraId="2A29374F" w14:textId="77777777" w:rsidTr="008F759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236E5F9" w14:textId="0A3BA733" w:rsidR="008F759A" w:rsidRDefault="008F759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F217C44" w14:textId="2D89FD4F" w:rsidR="008F759A" w:rsidRDefault="008F759A">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2A90B75" w14:textId="77777777" w:rsidR="008F759A" w:rsidRDefault="008F759A">
            <w:pPr>
              <w:spacing w:line="240" w:lineRule="auto"/>
              <w:rPr>
                <w:rFonts w:ascii="宋体" w:hAnsi="宋体" w:cs="Consolas"/>
                <w:b/>
                <w:bCs/>
                <w:sz w:val="20"/>
                <w:szCs w:val="20"/>
              </w:rPr>
            </w:pP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4DAA6CB"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r w:rsidR="006E488A">
        <w:rPr>
          <w:rFonts w:ascii="宋体" w:hAnsi="宋体" w:hint="eastAsia"/>
          <w:sz w:val="32"/>
          <w:szCs w:val="32"/>
        </w:rPr>
        <w:t>(ok)</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21C798DE"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r w:rsidR="008F759A">
              <w:rPr>
                <w:rFonts w:asciiTheme="minorEastAsia" w:hAnsiTheme="minorEastAsia" w:cs="Consolas" w:hint="eastAsia"/>
                <w:b/>
                <w:bCs/>
                <w:sz w:val="20"/>
                <w:szCs w:val="20"/>
              </w:rPr>
              <w:t>,</w:t>
            </w:r>
          </w:p>
          <w:p w14:paraId="66218EF0" w14:textId="2241B577" w:rsid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14035F9" w14:textId="4DDB5C23" w:rsidR="008F759A" w:rsidRPr="006B2DB0" w:rsidRDefault="006B2DB0" w:rsidP="006B2DB0">
            <w:pPr>
              <w:spacing w:line="240" w:lineRule="auto"/>
              <w:rPr>
                <w:rFonts w:ascii="宋体" w:hAnsi="宋体" w:cs="Consolas"/>
                <w:b/>
                <w:bCs/>
                <w:sz w:val="20"/>
                <w:szCs w:val="20"/>
              </w:rPr>
            </w:pPr>
            <w:r>
              <w:rPr>
                <w:rFonts w:ascii="宋体" w:hAnsi="宋体" w:cs="Consolas" w:hint="eastAsia"/>
                <w:b/>
                <w:bCs/>
                <w:sz w:val="20"/>
                <w:szCs w:val="20"/>
              </w:rPr>
              <w:t xml:space="preserve">   </w:t>
            </w:r>
            <w:r w:rsidR="002E5E15">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2B542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single" w:sz="4" w:space="0" w:color="auto"/>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r w:rsidR="008F759A" w14:paraId="099FAB13"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3D353B8" w14:textId="15A6080C" w:rsidR="008F759A" w:rsidRPr="00BC56DB" w:rsidRDefault="008F759A"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2D3F739D" w14:textId="1D8F5EEC" w:rsidR="008F759A" w:rsidRDefault="008F759A"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76432998" w14:textId="77777777" w:rsidR="008F759A" w:rsidRDefault="008F759A" w:rsidP="00E735BF">
            <w:pPr>
              <w:spacing w:line="240" w:lineRule="auto"/>
              <w:rPr>
                <w:rFonts w:asciiTheme="minorEastAsia" w:hAnsiTheme="minorEastAsia" w:cs="Consolas"/>
                <w:b/>
                <w:bCs/>
                <w:sz w:val="20"/>
                <w:szCs w:val="20"/>
              </w:rPr>
            </w:pPr>
          </w:p>
        </w:tc>
      </w:tr>
      <w:tr w:rsidR="008F759A" w14:paraId="54755A1C" w14:textId="77777777" w:rsidTr="002B5421">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62B117F" w14:textId="350ED012" w:rsidR="008F759A" w:rsidRDefault="008F759A"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4D4B2441" w14:textId="14510B99" w:rsidR="008F759A" w:rsidRDefault="008F759A"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56BAB9C3" w14:textId="77777777" w:rsidR="008F759A" w:rsidRDefault="008F759A" w:rsidP="00E735BF">
            <w:pPr>
              <w:spacing w:line="240" w:lineRule="auto"/>
              <w:rPr>
                <w:rFonts w:asciiTheme="minorEastAsia" w:hAnsiTheme="minorEastAsia" w:cs="Consolas"/>
                <w:b/>
                <w:bCs/>
                <w:sz w:val="20"/>
                <w:szCs w:val="20"/>
              </w:rPr>
            </w:pP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1EA7004E"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552EA8">
              <w:rPr>
                <w:rFonts w:asciiTheme="minorEastAsia" w:hAnsiTheme="minorEastAsia" w:cs="Consolas" w:hint="eastAsia"/>
                <w:b/>
                <w:bCs/>
                <w:sz w:val="20"/>
                <w:szCs w:val="20"/>
              </w:rPr>
              <w:t>，</w:t>
            </w:r>
          </w:p>
          <w:p w14:paraId="6DBC3586" w14:textId="7E8D9636" w:rsid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C36311" w14:textId="066D8CB7" w:rsidR="00552EA8" w:rsidRPr="00552EA8" w:rsidRDefault="00552EA8" w:rsidP="00552EA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5B38E7">
        <w:trPr>
          <w:trHeight w:val="270"/>
        </w:trPr>
        <w:tc>
          <w:tcPr>
            <w:tcW w:w="2380" w:type="dxa"/>
            <w:tcBorders>
              <w:top w:val="nil"/>
              <w:left w:val="single" w:sz="4" w:space="0" w:color="auto"/>
              <w:bottom w:val="nil"/>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nil"/>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nil"/>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5B38E7" w14:paraId="172EC70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C9CB4" w14:textId="58F5710E" w:rsidR="005B38E7" w:rsidRDefault="005B38E7" w:rsidP="00E735BF">
            <w:pPr>
              <w:spacing w:line="240" w:lineRule="auto"/>
              <w:rPr>
                <w:rFonts w:ascii="宋体" w:hAnsi="宋体"/>
                <w:color w:val="00000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A4787D" w14:textId="5AFF16ED" w:rsidR="005B38E7" w:rsidRDefault="005B38E7" w:rsidP="00E735BF">
            <w:pPr>
              <w:spacing w:line="240" w:lineRule="auto"/>
              <w:rPr>
                <w:rFonts w:ascii="宋体" w:hAnsi="宋体"/>
                <w:color w:val="000000"/>
              </w:rPr>
            </w:pPr>
            <w:r>
              <w:rPr>
                <w:rFonts w:ascii="宋体" w:hAnsi="宋体" w:cs="宋体" w:hint="eastAsia"/>
                <w:sz w:val="20"/>
                <w:szCs w:val="20"/>
              </w:rPr>
              <w:t>系统编号</w:t>
            </w:r>
          </w:p>
        </w:tc>
        <w:tc>
          <w:tcPr>
            <w:tcW w:w="5365" w:type="dxa"/>
            <w:tcBorders>
              <w:top w:val="nil"/>
              <w:left w:val="nil"/>
              <w:bottom w:val="single" w:sz="4" w:space="0" w:color="auto"/>
              <w:right w:val="single" w:sz="4" w:space="0" w:color="auto"/>
            </w:tcBorders>
            <w:shd w:val="clear" w:color="auto" w:fill="auto"/>
            <w:vAlign w:val="bottom"/>
          </w:tcPr>
          <w:p w14:paraId="4BAF17BF" w14:textId="77777777" w:rsidR="005B38E7" w:rsidRDefault="005B38E7" w:rsidP="00E735BF">
            <w:pPr>
              <w:spacing w:line="240" w:lineRule="auto"/>
              <w:rPr>
                <w:rFonts w:asciiTheme="minorEastAsia" w:hAnsiTheme="minorEastAsia" w:cs="Consolas"/>
                <w:b/>
                <w:bCs/>
                <w:sz w:val="20"/>
                <w:szCs w:val="20"/>
              </w:rPr>
            </w:pPr>
          </w:p>
        </w:tc>
      </w:tr>
      <w:tr w:rsidR="005B38E7" w14:paraId="7121AE3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DE078" w14:textId="34264469" w:rsidR="005B38E7" w:rsidRDefault="005B38E7"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2192BB1" w14:textId="3B1B3980" w:rsidR="005B38E7" w:rsidRDefault="005B38E7"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2AAE05CF" w14:textId="77777777" w:rsidR="005B38E7" w:rsidRDefault="005B38E7" w:rsidP="00E735BF">
            <w:pPr>
              <w:spacing w:line="240" w:lineRule="auto"/>
              <w:rPr>
                <w:rFonts w:asciiTheme="minorEastAsia" w:hAnsiTheme="minorEastAsia" w:cs="Consolas"/>
                <w:b/>
                <w:bCs/>
                <w:sz w:val="20"/>
                <w:szCs w:val="20"/>
              </w:rPr>
            </w:pP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1471054C" w:rsidR="00852517" w:rsidRDefault="00852517" w:rsidP="008453F1">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r w:rsidR="008453F1">
              <w:rPr>
                <w:rFonts w:asciiTheme="minorEastAsia" w:hAnsiTheme="minorEastAsia" w:cs="Consolas" w:hint="eastAsia"/>
                <w:b/>
                <w:bCs/>
                <w:sz w:val="20"/>
                <w:szCs w:val="20"/>
              </w:rPr>
              <w:t>，</w:t>
            </w:r>
          </w:p>
          <w:p w14:paraId="41F94FA3" w14:textId="03607CE8" w:rsidR="008453F1" w:rsidRPr="008453F1" w:rsidRDefault="008453F1" w:rsidP="008453F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A107A6" w14:paraId="4A8FB248" w14:textId="77777777" w:rsidTr="00076CDE">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C606734" w14:textId="05B745D5" w:rsidR="00A107A6" w:rsidRDefault="00A107A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963F967" w14:textId="62FEAF67" w:rsidR="00A107A6" w:rsidRDefault="00A107A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63B125" w14:textId="77777777" w:rsidR="00A107A6" w:rsidRDefault="00A107A6" w:rsidP="00E735BF">
            <w:pPr>
              <w:spacing w:line="240" w:lineRule="auto"/>
              <w:rPr>
                <w:rFonts w:asciiTheme="minorEastAsia" w:hAnsiTheme="minorEastAsia" w:cs="Consolas"/>
                <w:b/>
                <w:bCs/>
                <w:sz w:val="20"/>
                <w:szCs w:val="20"/>
              </w:rPr>
            </w:pP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522F948"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F1462A">
              <w:rPr>
                <w:rFonts w:asciiTheme="minorEastAsia" w:hAnsiTheme="minorEastAsia" w:cs="Consolas" w:hint="eastAsia"/>
                <w:b/>
                <w:bCs/>
                <w:sz w:val="20"/>
                <w:szCs w:val="20"/>
              </w:rPr>
              <w:t>，</w:t>
            </w:r>
          </w:p>
          <w:p w14:paraId="59C244C1" w14:textId="3D0950E3" w:rsidR="00F1462A" w:rsidRPr="00F1462A" w:rsidRDefault="00F1462A" w:rsidP="00F1462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6A6E4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r w:rsidR="0040341D" w14:paraId="1E40FF08" w14:textId="77777777" w:rsidTr="006A6E4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678377" w14:textId="3E84A2B5" w:rsidR="0040341D" w:rsidRDefault="0040341D"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auto"/>
            <w:vAlign w:val="bottom"/>
          </w:tcPr>
          <w:p w14:paraId="152B5522" w14:textId="0162DA91" w:rsidR="0040341D" w:rsidRDefault="0040341D" w:rsidP="00E735BF">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DB838" w14:textId="77777777" w:rsidR="0040341D" w:rsidRDefault="0040341D" w:rsidP="00E735BF">
            <w:pPr>
              <w:spacing w:line="240" w:lineRule="auto"/>
              <w:rPr>
                <w:rFonts w:asciiTheme="minorEastAsia" w:hAnsiTheme="minorEastAsia" w:cs="Consolas"/>
                <w:b/>
                <w:bCs/>
                <w:sz w:val="20"/>
                <w:szCs w:val="20"/>
              </w:rPr>
            </w:pP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464D030"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code</w:t>
            </w:r>
            <w:r w:rsidR="00852517">
              <w:rPr>
                <w:rFonts w:ascii="宋体" w:hAnsi="宋体" w:cs="Consolas"/>
                <w:b/>
                <w:bCs/>
                <w:sz w:val="20"/>
                <w:szCs w:val="20"/>
              </w:rPr>
              <w:t>": "</w:t>
            </w:r>
            <w:r w:rsidR="00852517" w:rsidRPr="00607554">
              <w:rPr>
                <w:rFonts w:ascii="宋体" w:hAnsi="宋体" w:cs="Consolas" w:hint="eastAsia"/>
                <w:b/>
                <w:bCs/>
                <w:sz w:val="20"/>
                <w:szCs w:val="20"/>
              </w:rPr>
              <w:t>Com2016101018554734447</w:t>
            </w:r>
            <w:r w:rsidR="00852517">
              <w:rPr>
                <w:rFonts w:ascii="宋体" w:hAnsi="宋体" w:cs="Consolas"/>
                <w:b/>
                <w:bCs/>
                <w:sz w:val="20"/>
                <w:szCs w:val="20"/>
              </w:rPr>
              <w:t>"</w:t>
            </w:r>
            <w:r w:rsidR="00852517">
              <w:rPr>
                <w:rFonts w:ascii="宋体" w:hAnsi="宋体" w:cs="Consolas" w:hint="eastAsia"/>
                <w:b/>
                <w:bCs/>
                <w:sz w:val="20"/>
                <w:szCs w:val="20"/>
              </w:rPr>
              <w:t>,</w:t>
            </w:r>
          </w:p>
          <w:p w14:paraId="37A6FA6D" w14:textId="51677722" w:rsidR="00852517"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updater</w:t>
            </w:r>
            <w:r w:rsidR="00852517">
              <w:rPr>
                <w:rFonts w:ascii="宋体" w:hAnsi="宋体" w:cs="Consolas"/>
                <w:b/>
                <w:bCs/>
                <w:sz w:val="20"/>
                <w:szCs w:val="20"/>
              </w:rPr>
              <w:t>": "</w:t>
            </w:r>
            <w:r w:rsidR="00852517" w:rsidRPr="00607554">
              <w:rPr>
                <w:rFonts w:ascii="宋体" w:hAnsi="宋体" w:cs="Consolas" w:hint="eastAsia"/>
                <w:b/>
                <w:bCs/>
                <w:sz w:val="20"/>
                <w:szCs w:val="20"/>
              </w:rPr>
              <w:t>admin</w:t>
            </w:r>
            <w:r w:rsidR="00852517">
              <w:rPr>
                <w:rFonts w:ascii="宋体" w:hAnsi="宋体" w:cs="Consolas"/>
                <w:b/>
                <w:bCs/>
                <w:sz w:val="20"/>
                <w:szCs w:val="20"/>
              </w:rPr>
              <w:t>"</w:t>
            </w:r>
            <w:r w:rsidR="004420A2">
              <w:rPr>
                <w:rFonts w:ascii="宋体" w:hAnsi="宋体" w:cs="Consolas" w:hint="eastAsia"/>
                <w:b/>
                <w:bCs/>
                <w:sz w:val="20"/>
                <w:szCs w:val="20"/>
              </w:rPr>
              <w:t>，</w:t>
            </w:r>
          </w:p>
          <w:p w14:paraId="5524B9A1" w14:textId="555738A6" w:rsidR="004420A2" w:rsidRDefault="004420A2" w:rsidP="004420A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FA5533">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FA553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single" w:sz="4" w:space="0" w:color="auto"/>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6A6E4A" w14:paraId="38600D3E" w14:textId="77777777" w:rsidTr="00FA553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836729" w14:textId="57E8D3EC" w:rsidR="006A6E4A" w:rsidRDefault="006A6E4A"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0D195AD4" w14:textId="1A16DAC1" w:rsidR="006A6E4A" w:rsidRDefault="006A6E4A" w:rsidP="00E735BF">
            <w:pPr>
              <w:rPr>
                <w:rFonts w:ascii="宋体" w:hAnsi="宋体" w:cs="宋体"/>
                <w:sz w:val="20"/>
                <w:szCs w:val="20"/>
              </w:rPr>
            </w:pPr>
            <w:r>
              <w:rPr>
                <w:rFonts w:ascii="宋体" w:hAnsi="宋体" w:cs="宋体" w:hint="eastAsia"/>
                <w:sz w:val="20"/>
                <w:szCs w:val="20"/>
              </w:rPr>
              <w:t>token</w:t>
            </w:r>
          </w:p>
        </w:tc>
        <w:tc>
          <w:tcPr>
            <w:tcW w:w="5153" w:type="dxa"/>
            <w:tcBorders>
              <w:top w:val="single" w:sz="4" w:space="0" w:color="auto"/>
              <w:left w:val="nil"/>
              <w:bottom w:val="single" w:sz="4" w:space="0" w:color="auto"/>
              <w:right w:val="single" w:sz="4" w:space="0" w:color="auto"/>
            </w:tcBorders>
            <w:vAlign w:val="bottom"/>
          </w:tcPr>
          <w:p w14:paraId="20BE1CB5" w14:textId="77777777" w:rsidR="006A6E4A" w:rsidRDefault="006A6E4A" w:rsidP="00E735BF">
            <w:pPr>
              <w:rPr>
                <w:rFonts w:asciiTheme="minorEastAsia" w:hAnsiTheme="minorEastAsia" w:cs="Consolas"/>
                <w:b/>
                <w:bCs/>
                <w:sz w:val="20"/>
                <w:szCs w:val="20"/>
              </w:rPr>
            </w:pP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09523849"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r w:rsidR="00607554">
              <w:rPr>
                <w:rFonts w:ascii="宋体" w:hAnsi="宋体" w:cs="Consolas" w:hint="eastAsia"/>
                <w:b/>
                <w:bCs/>
                <w:sz w:val="20"/>
                <w:szCs w:val="20"/>
              </w:rPr>
              <w:t>，</w:t>
            </w:r>
          </w:p>
          <w:p w14:paraId="3245EF55" w14:textId="77FD7306" w:rsidR="00607554" w:rsidRDefault="00607554" w:rsidP="0060755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single" w:sz="4" w:space="0" w:color="auto"/>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763267" w14:paraId="7A83A8A9" w14:textId="77777777" w:rsidTr="00473A1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002E064" w14:textId="27EA4CD6" w:rsidR="00763267" w:rsidRDefault="00763267" w:rsidP="00E735BF">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547" w:type="dxa"/>
            <w:tcBorders>
              <w:top w:val="single" w:sz="4" w:space="0" w:color="auto"/>
              <w:left w:val="nil"/>
              <w:bottom w:val="single" w:sz="4" w:space="0" w:color="auto"/>
              <w:right w:val="single" w:sz="4" w:space="0" w:color="auto"/>
            </w:tcBorders>
            <w:vAlign w:val="bottom"/>
          </w:tcPr>
          <w:p w14:paraId="79673424" w14:textId="629287E1" w:rsidR="00763267" w:rsidRDefault="00763267" w:rsidP="00E735BF">
            <w:pPr>
              <w:rPr>
                <w:rFonts w:ascii="宋体" w:hAnsi="宋体" w:cs="宋体"/>
                <w:sz w:val="20"/>
                <w:szCs w:val="20"/>
              </w:rPr>
            </w:pPr>
            <w:r>
              <w:rPr>
                <w:rFonts w:ascii="宋体" w:hAnsi="宋体" w:cs="宋体" w:hint="eastAsia"/>
                <w:sz w:val="20"/>
                <w:szCs w:val="20"/>
              </w:rPr>
              <w:t>token</w:t>
            </w:r>
          </w:p>
        </w:tc>
        <w:tc>
          <w:tcPr>
            <w:tcW w:w="5153" w:type="dxa"/>
            <w:tcBorders>
              <w:top w:val="single" w:sz="4" w:space="0" w:color="auto"/>
              <w:left w:val="nil"/>
              <w:bottom w:val="single" w:sz="4" w:space="0" w:color="auto"/>
              <w:right w:val="single" w:sz="4" w:space="0" w:color="auto"/>
            </w:tcBorders>
            <w:vAlign w:val="bottom"/>
          </w:tcPr>
          <w:p w14:paraId="074844CA" w14:textId="77777777" w:rsidR="00763267" w:rsidRDefault="00763267" w:rsidP="00E735BF">
            <w:pPr>
              <w:rPr>
                <w:rFonts w:asciiTheme="minorEastAsia" w:hAnsiTheme="minorEastAsia" w:cs="Consolas"/>
                <w:b/>
                <w:bCs/>
                <w:sz w:val="20"/>
                <w:szCs w:val="20"/>
              </w:rPr>
            </w:pP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1FD3D3FD" w:rsidR="00852517" w:rsidRDefault="00852517" w:rsidP="00852517">
      <w:pPr>
        <w:pStyle w:val="2"/>
        <w:rPr>
          <w:rFonts w:ascii="宋体" w:hAnsi="宋体"/>
          <w:sz w:val="28"/>
          <w:szCs w:val="28"/>
        </w:rPr>
      </w:pPr>
      <w:r>
        <w:rPr>
          <w:rFonts w:ascii="宋体" w:hAnsi="宋体" w:hint="eastAsia"/>
          <w:sz w:val="28"/>
          <w:szCs w:val="28"/>
        </w:rPr>
        <w:t>公司热门设置(oss)</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1C784EBA"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r w:rsidR="009B7C30">
              <w:rPr>
                <w:rFonts w:ascii="宋体" w:hAnsi="宋体" w:cs="Consolas" w:hint="eastAsia"/>
                <w:b/>
                <w:bCs/>
                <w:sz w:val="20"/>
                <w:szCs w:val="20"/>
              </w:rPr>
              <w:t>，</w:t>
            </w:r>
          </w:p>
          <w:p w14:paraId="4E7109CA" w14:textId="0E5A6479" w:rsidR="009B7C30" w:rsidRDefault="009B7C30" w:rsidP="009B7C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r w:rsidR="00F65E24" w14:paraId="3190ED3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0E21F5" w14:textId="1FE82C5F" w:rsidR="00F65E24" w:rsidRDefault="00F65E24"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B399A49" w14:textId="28FAFB80" w:rsidR="00F65E24" w:rsidRDefault="00F65E24"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3BE093BF" w14:textId="77777777" w:rsidR="00F65E24" w:rsidRDefault="00F65E24" w:rsidP="00E735BF">
            <w:pPr>
              <w:spacing w:line="240" w:lineRule="auto"/>
              <w:rPr>
                <w:rFonts w:ascii="宋体" w:hAnsi="宋体" w:cs="Consolas"/>
                <w:b/>
                <w:bCs/>
                <w:sz w:val="20"/>
                <w:szCs w:val="20"/>
              </w:rPr>
            </w:pP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25F1CDF3" w:rsidR="00852517" w:rsidRDefault="00852517" w:rsidP="00852517">
      <w:pPr>
        <w:pStyle w:val="2"/>
        <w:rPr>
          <w:rFonts w:ascii="宋体" w:hAnsi="宋体"/>
          <w:sz w:val="28"/>
          <w:szCs w:val="28"/>
        </w:rPr>
      </w:pPr>
      <w:r>
        <w:rPr>
          <w:rFonts w:ascii="宋体" w:hAnsi="宋体" w:hint="eastAsia"/>
          <w:sz w:val="28"/>
          <w:szCs w:val="28"/>
        </w:rPr>
        <w:t>热门位置上下移(oss)</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752579FA" w14:textId="25B07F3E" w:rsidR="0022458B" w:rsidRDefault="00852517" w:rsidP="0022458B">
            <w:pPr>
              <w:spacing w:line="240" w:lineRule="auto"/>
              <w:ind w:firstLine="440"/>
              <w:rPr>
                <w:rFonts w:ascii="宋体" w:hAnsi="宋体" w:cs="Consolas"/>
                <w:b/>
                <w:bCs/>
                <w:sz w:val="20"/>
                <w:szCs w:val="20"/>
              </w:rPr>
            </w:pPr>
            <w:r>
              <w:rPr>
                <w:rFonts w:ascii="宋体" w:hAnsi="宋体" w:cs="Consolas" w:hint="eastAsia"/>
                <w:b/>
                <w:bCs/>
                <w:sz w:val="20"/>
                <w:szCs w:val="20"/>
              </w:rPr>
              <w:t>"action":"1"</w:t>
            </w:r>
            <w:r w:rsidR="0022458B">
              <w:rPr>
                <w:rFonts w:ascii="宋体" w:hAnsi="宋体" w:cs="Consolas" w:hint="eastAsia"/>
                <w:b/>
                <w:bCs/>
                <w:sz w:val="20"/>
                <w:szCs w:val="20"/>
              </w:rPr>
              <w:t xml:space="preserve">， </w:t>
            </w:r>
          </w:p>
          <w:p w14:paraId="0AB5A271" w14:textId="70547B57" w:rsidR="0022458B" w:rsidRDefault="0022458B" w:rsidP="0022458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r w:rsidR="00AC1C4F" w14:paraId="7B207BF5"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F31A397" w14:textId="284054F9" w:rsidR="00AC1C4F" w:rsidRDefault="00AC1C4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5DD7C2" w14:textId="4708AEBF" w:rsidR="00AC1C4F" w:rsidRDefault="00AC1C4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12B09B6" w14:textId="77777777" w:rsidR="00AC1C4F" w:rsidRDefault="00AC1C4F" w:rsidP="00E735BF">
            <w:pPr>
              <w:spacing w:line="240" w:lineRule="auto"/>
              <w:rPr>
                <w:rFonts w:ascii="宋体" w:hAnsi="宋体" w:cs="Consolas"/>
                <w:b/>
                <w:bCs/>
                <w:sz w:val="20"/>
                <w:szCs w:val="20"/>
              </w:rPr>
            </w:pP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3F5BF929" w14:textId="2432DA2D" w:rsidR="00DB3824" w:rsidRDefault="0001039E" w:rsidP="00DB3824">
            <w:pPr>
              <w:spacing w:line="240" w:lineRule="auto"/>
              <w:ind w:firstLine="440"/>
              <w:rPr>
                <w:rFonts w:ascii="宋体" w:hAnsi="宋体" w:cs="Consolas"/>
                <w:b/>
                <w:bCs/>
                <w:sz w:val="20"/>
                <w:szCs w:val="20"/>
              </w:rPr>
            </w:pPr>
            <w:r>
              <w:rPr>
                <w:rFonts w:ascii="宋体" w:hAnsi="宋体" w:cs="Consolas" w:hint="eastAsia"/>
                <w:b/>
                <w:bCs/>
                <w:sz w:val="20"/>
                <w:szCs w:val="20"/>
              </w:rPr>
              <w:t>"newPassword":"1"</w:t>
            </w:r>
            <w:r w:rsidR="00DB3824">
              <w:rPr>
                <w:rFonts w:ascii="宋体" w:hAnsi="宋体" w:cs="Consolas" w:hint="eastAsia"/>
                <w:b/>
                <w:bCs/>
                <w:sz w:val="20"/>
                <w:szCs w:val="20"/>
              </w:rPr>
              <w:t xml:space="preserve">， </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13503FAB" w:rsidR="0001039E" w:rsidRDefault="00C50A88" w:rsidP="00E735BF">
            <w:pPr>
              <w:spacing w:line="240" w:lineRule="auto"/>
              <w:rPr>
                <w:rFonts w:ascii="宋体" w:hAnsi="宋体" w:cs="宋体"/>
                <w:sz w:val="20"/>
                <w:szCs w:val="20"/>
              </w:rPr>
            </w:pPr>
            <w:r>
              <w:rPr>
                <w:rFonts w:ascii="宋体" w:hAnsi="宋体" w:cs="宋体" w:hint="eastAsia"/>
                <w:sz w:val="20"/>
                <w:szCs w:val="20"/>
              </w:rPr>
              <w:t>公司</w:t>
            </w:r>
            <w:r w:rsidR="0001039E">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06635D49" w14:textId="67BE941D" w:rsidR="0001039E" w:rsidRDefault="00C50A88" w:rsidP="00E735BF">
            <w:pPr>
              <w:spacing w:line="240" w:lineRule="auto"/>
              <w:rPr>
                <w:rFonts w:ascii="宋体" w:hAnsi="宋体" w:cs="Consolas"/>
                <w:b/>
                <w:bCs/>
                <w:sz w:val="20"/>
                <w:szCs w:val="20"/>
              </w:rPr>
            </w:pPr>
            <w:r>
              <w:rPr>
                <w:rFonts w:ascii="宋体" w:hAnsi="宋体" w:cs="Consolas" w:hint="eastAsia"/>
                <w:b/>
                <w:bCs/>
                <w:sz w:val="20"/>
                <w:szCs w:val="20"/>
              </w:rPr>
              <w:t>GS</w:t>
            </w:r>
            <w:r w:rsidR="0001039E">
              <w:rPr>
                <w:rFonts w:ascii="宋体" w:hAnsi="宋体" w:cs="Consolas" w:hint="eastAsia"/>
                <w:b/>
                <w:bCs/>
                <w:sz w:val="20"/>
                <w:szCs w:val="20"/>
              </w:rPr>
              <w:t>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7" w:type="dxa"/>
        <w:tblInd w:w="93" w:type="dxa"/>
        <w:tblLayout w:type="fixed"/>
        <w:tblLook w:val="04A0" w:firstRow="1" w:lastRow="0" w:firstColumn="1" w:lastColumn="0" w:noHBand="0" w:noVBand="1"/>
      </w:tblPr>
      <w:tblGrid>
        <w:gridCol w:w="2380"/>
        <w:gridCol w:w="1321"/>
        <w:gridCol w:w="5386"/>
      </w:tblGrid>
      <w:tr w:rsidR="000E50D2" w14:paraId="336F3FCB" w14:textId="77777777" w:rsidTr="005E4CB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7"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7"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5E4CB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86"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5E4CBE">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86"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1AECFB9B"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r w:rsidR="00F45FDE">
              <w:rPr>
                <w:rFonts w:ascii="宋体" w:hAnsi="宋体" w:cs="Consolas" w:hint="eastAsia"/>
                <w:b/>
                <w:bCs/>
                <w:sz w:val="20"/>
                <w:szCs w:val="20"/>
              </w:rPr>
              <w:t>，</w:t>
            </w:r>
          </w:p>
          <w:p w14:paraId="107D2A80" w14:textId="1D717B5F" w:rsidR="00F45FDE" w:rsidRDefault="00F45FDE" w:rsidP="00F45FD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86"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86"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86"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86"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86"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E4CBE" w14:paraId="2560D87D" w14:textId="77777777" w:rsidTr="005E4CBE">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4E60ED" w14:textId="0E53F668" w:rsidR="005E4CBE" w:rsidRDefault="005E4CBE"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CE94090" w14:textId="4620A349" w:rsidR="005E4CBE" w:rsidRDefault="005E4CBE" w:rsidP="000F33D3">
            <w:pPr>
              <w:spacing w:line="240" w:lineRule="auto"/>
              <w:rPr>
                <w:rFonts w:ascii="宋体" w:hAnsi="宋体" w:cs="宋体"/>
                <w:sz w:val="20"/>
                <w:szCs w:val="20"/>
              </w:rPr>
            </w:pPr>
            <w:r>
              <w:rPr>
                <w:rFonts w:ascii="宋体" w:hAnsi="宋体" w:cs="宋体" w:hint="eastAsia"/>
                <w:sz w:val="20"/>
                <w:szCs w:val="20"/>
              </w:rPr>
              <w:t>系统编号</w:t>
            </w:r>
          </w:p>
        </w:tc>
        <w:tc>
          <w:tcPr>
            <w:tcW w:w="5386" w:type="dxa"/>
            <w:tcBorders>
              <w:top w:val="single" w:sz="4" w:space="0" w:color="auto"/>
              <w:left w:val="nil"/>
              <w:bottom w:val="single" w:sz="4" w:space="0" w:color="auto"/>
              <w:right w:val="single" w:sz="4" w:space="0" w:color="auto"/>
            </w:tcBorders>
            <w:vAlign w:val="bottom"/>
          </w:tcPr>
          <w:p w14:paraId="6B5E8D55" w14:textId="77777777" w:rsidR="005E4CBE" w:rsidRDefault="005E4CBE" w:rsidP="000F33D3">
            <w:pPr>
              <w:spacing w:line="240" w:lineRule="auto"/>
              <w:rPr>
                <w:rFonts w:ascii="宋体" w:hAnsi="宋体" w:cs="Consolas"/>
                <w:b/>
                <w:bCs/>
                <w:sz w:val="20"/>
                <w:szCs w:val="20"/>
              </w:rPr>
            </w:pP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EA92B20" w14:textId="644E9277" w:rsid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sidR="00E9224A">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C3EC21A" w14:textId="39801342" w:rsidR="00EF090C" w:rsidRPr="00EF090C" w:rsidRDefault="00EF090C" w:rsidP="00EF090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DB135E" w14:paraId="60B4897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78E9EA" w14:textId="76E0EC98"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26AAF" w14:textId="2DE1757C"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6B389A6" w14:textId="77777777" w:rsidR="00DB135E" w:rsidRDefault="00DB135E" w:rsidP="00E735BF">
            <w:pPr>
              <w:spacing w:line="240" w:lineRule="auto"/>
              <w:rPr>
                <w:rFonts w:asciiTheme="minorEastAsia" w:hAnsiTheme="minorEastAsia" w:cs="宋体"/>
                <w:sz w:val="20"/>
                <w:szCs w:val="20"/>
              </w:rPr>
            </w:pPr>
          </w:p>
        </w:tc>
      </w:tr>
      <w:tr w:rsidR="00DB135E" w14:paraId="6F210D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86B60" w14:textId="3D64F009" w:rsidR="00DB135E" w:rsidRDefault="00DB135E" w:rsidP="00E735B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5C03BD" w14:textId="645968E0" w:rsidR="00DB135E" w:rsidRDefault="00DB135E" w:rsidP="00E735BF">
            <w:pPr>
              <w:spacing w:line="240" w:lineRule="auto"/>
              <w:rPr>
                <w:rFonts w:asciiTheme="minorEastAsia" w:hAnsiTheme="minorEastAsia" w:cs="Consolas"/>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6D083689" w14:textId="77777777" w:rsidR="00DB135E" w:rsidRDefault="00DB135E" w:rsidP="00E735BF">
            <w:pPr>
              <w:spacing w:line="240" w:lineRule="auto"/>
              <w:rPr>
                <w:rFonts w:asciiTheme="minorEastAsia" w:hAnsiTheme="minorEastAsia" w:cs="宋体"/>
                <w:sz w:val="20"/>
                <w:szCs w:val="20"/>
              </w:rPr>
            </w:pPr>
          </w:p>
        </w:tc>
      </w:tr>
      <w:tr w:rsidR="00DB135E"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B135E"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DB135E"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DB135E"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DB135E" w:rsidRDefault="00DB135E"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55F74B8" w14:textId="6BDE41DF"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8FF3606" w14:textId="0534C1E5" w:rsidR="00E9224A" w:rsidRDefault="00852517" w:rsidP="00E9224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"userId": ""</w:t>
            </w:r>
            <w:r w:rsidR="008746EF">
              <w:rPr>
                <w:rFonts w:asciiTheme="minorEastAsia" w:hAnsiTheme="minorEastAsia" w:cs="Consolas" w:hint="eastAsia"/>
                <w:b/>
                <w:bCs/>
                <w:sz w:val="20"/>
                <w:szCs w:val="20"/>
              </w:rPr>
              <w:t>，</w:t>
            </w:r>
          </w:p>
          <w:p w14:paraId="7B34ABE3" w14:textId="05B44076" w:rsid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3FF10CF" w14:textId="19AD4E48" w:rsidR="008746EF" w:rsidRPr="008746EF" w:rsidRDefault="008746EF" w:rsidP="008746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0C507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0C507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single" w:sz="4" w:space="0" w:color="auto"/>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r w:rsidR="0061140F" w14:paraId="03D0E246" w14:textId="77777777" w:rsidTr="000C507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3B8B4AF" w14:textId="335FDD91" w:rsidR="0061140F" w:rsidRDefault="0061140F" w:rsidP="00E735B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FF88009" w14:textId="7FC3E2C2" w:rsidR="0061140F" w:rsidRDefault="0061140F" w:rsidP="00E735BF">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B548075" w14:textId="77777777" w:rsidR="0061140F" w:rsidRDefault="0061140F" w:rsidP="00E735BF">
            <w:pPr>
              <w:spacing w:line="240" w:lineRule="auto"/>
              <w:rPr>
                <w:rFonts w:asciiTheme="minorEastAsia" w:hAnsiTheme="minorEastAsia" w:cs="宋体"/>
                <w:sz w:val="20"/>
                <w:szCs w:val="20"/>
              </w:rPr>
            </w:pPr>
          </w:p>
        </w:tc>
      </w:tr>
      <w:tr w:rsidR="0061140F" w14:paraId="32A65DD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7274B" w14:textId="336B4A4A" w:rsidR="0061140F" w:rsidRDefault="0061140F"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0B43A8" w14:textId="360DC769" w:rsidR="0061140F" w:rsidRDefault="0061140F"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72F74F3" w14:textId="77777777" w:rsidR="0061140F" w:rsidRDefault="0061140F"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8B38EC" w14:textId="77777777" w:rsidR="000C5072" w:rsidRDefault="00852517" w:rsidP="000C5072">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55137353" w:rsidR="00852517" w:rsidRDefault="00852517" w:rsidP="000C507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205F2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2CB97045" w:rsidR="00852517" w:rsidRDefault="00852517" w:rsidP="00881540">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r w:rsidR="00881540">
              <w:rPr>
                <w:rFonts w:asciiTheme="minorEastAsia" w:hAnsiTheme="minorEastAsia" w:cs="Consolas" w:hint="eastAsia"/>
                <w:b/>
                <w:bCs/>
                <w:sz w:val="20"/>
                <w:szCs w:val="20"/>
              </w:rPr>
              <w:t>，</w:t>
            </w:r>
          </w:p>
          <w:p w14:paraId="217BFD84" w14:textId="0405A1CA" w:rsidR="00881540" w:rsidRPr="00881540" w:rsidRDefault="00881540" w:rsidP="008815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single" w:sz="4" w:space="0" w:color="auto"/>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r w:rsidR="001870C6" w14:paraId="636B897D" w14:textId="77777777" w:rsidTr="00CD55C5">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8D06A80" w14:textId="2F867A18" w:rsidR="001870C6" w:rsidRDefault="001870C6" w:rsidP="00E735B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E92B126" w14:textId="5506C3F5" w:rsidR="001870C6" w:rsidRDefault="001870C6" w:rsidP="00E735BF">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CA2FA5D" w14:textId="77777777" w:rsidR="001870C6" w:rsidRDefault="001870C6" w:rsidP="00E735BF">
            <w:pPr>
              <w:spacing w:line="240" w:lineRule="auto"/>
              <w:rPr>
                <w:rFonts w:asciiTheme="minorEastAsia" w:hAnsiTheme="minorEastAsia" w:cs="Consolas"/>
                <w:b/>
                <w:bCs/>
                <w:sz w:val="20"/>
                <w:szCs w:val="20"/>
              </w:rPr>
            </w:pP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BE086C">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1711A572" w:rsidR="00852517" w:rsidRDefault="00852517"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BE086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4B5E4340" w:rsidR="00852517" w:rsidRDefault="00BE086C" w:rsidP="00BE086C">
            <w:pPr>
              <w:spacing w:line="240" w:lineRule="auto"/>
              <w:rPr>
                <w:rFonts w:ascii="宋体" w:hAnsi="宋体" w:cs="Consolas"/>
                <w:b/>
                <w:bCs/>
                <w:sz w:val="20"/>
                <w:szCs w:val="20"/>
              </w:rPr>
            </w:pPr>
            <w:r>
              <w:rPr>
                <w:rFonts w:ascii="宋体" w:hAnsi="宋体" w:cs="Consolas" w:hint="eastAsia"/>
                <w:b/>
                <w:bCs/>
                <w:sz w:val="20"/>
                <w:szCs w:val="20"/>
              </w:rPr>
              <w:t xml:space="preserve">     </w:t>
            </w:r>
            <w:r w:rsidR="00852517">
              <w:rPr>
                <w:rFonts w:ascii="宋体" w:hAnsi="宋体" w:cs="Consolas"/>
                <w:b/>
                <w:bCs/>
                <w:sz w:val="20"/>
                <w:szCs w:val="20"/>
              </w:rPr>
              <w:t>"</w:t>
            </w:r>
            <w:r w:rsidR="00852517">
              <w:rPr>
                <w:rFonts w:ascii="宋体" w:hAnsi="宋体" w:cs="Consolas" w:hint="eastAsia"/>
                <w:b/>
                <w:bCs/>
                <w:sz w:val="20"/>
                <w:szCs w:val="20"/>
              </w:rPr>
              <w:t>area</w:t>
            </w:r>
            <w:r w:rsidR="00852517">
              <w:rPr>
                <w:rFonts w:ascii="宋体" w:hAnsi="宋体" w:cs="Consolas"/>
                <w:b/>
                <w:bCs/>
                <w:sz w:val="20"/>
                <w:szCs w:val="20"/>
              </w:rPr>
              <w:t>": "</w:t>
            </w:r>
            <w:r w:rsidR="00852517">
              <w:rPr>
                <w:rFonts w:ascii="宋体" w:hAnsi="宋体" w:cs="Consolas" w:hint="eastAsia"/>
                <w:b/>
                <w:bCs/>
                <w:sz w:val="20"/>
                <w:szCs w:val="20"/>
              </w:rPr>
              <w:t>余杭区</w:t>
            </w:r>
            <w:r w:rsidR="00852517">
              <w:rPr>
                <w:rFonts w:ascii="宋体" w:hAnsi="宋体" w:cs="Consolas"/>
                <w:b/>
                <w:bCs/>
                <w:sz w:val="20"/>
                <w:szCs w:val="20"/>
              </w:rPr>
              <w:t>"</w:t>
            </w:r>
            <w:r>
              <w:rPr>
                <w:rFonts w:ascii="宋体" w:hAnsi="宋体" w:cs="Consolas" w:hint="eastAsia"/>
                <w:b/>
                <w:bCs/>
                <w:sz w:val="20"/>
                <w:szCs w:val="20"/>
              </w:rPr>
              <w:t>，</w:t>
            </w:r>
          </w:p>
          <w:p w14:paraId="3B48E4AC" w14:textId="0D40C025" w:rsidR="00BE086C" w:rsidRDefault="00BE086C" w:rsidP="00B455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B455C7">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single" w:sz="4" w:space="0" w:color="auto"/>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r w:rsidR="0058504B" w14:paraId="34A14448" w14:textId="77777777" w:rsidTr="00B455C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5B1EE2" w14:textId="1D9688A2" w:rsidR="0058504B" w:rsidRDefault="0058504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7BC92DA" w14:textId="330476C9" w:rsidR="0058504B" w:rsidRDefault="0058504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285A8B5D" w14:textId="77777777" w:rsidR="0058504B" w:rsidRDefault="0058504B" w:rsidP="00E735BF">
            <w:pPr>
              <w:rPr>
                <w:rFonts w:ascii="宋体" w:hAnsi="宋体" w:cs="Consolas"/>
                <w:b/>
                <w:bCs/>
                <w:sz w:val="20"/>
                <w:szCs w:val="20"/>
              </w:rPr>
            </w:pP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067ED8C5" w:rsidR="00852517" w:rsidRDefault="00852517" w:rsidP="00304153">
            <w:pPr>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F36DB10" w14:textId="26B0F03C" w:rsidR="00304153" w:rsidRDefault="00304153" w:rsidP="0030415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single" w:sz="4" w:space="0" w:color="auto"/>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r w:rsidR="0024133B" w14:paraId="3DB544D4" w14:textId="77777777" w:rsidTr="00F32ED6">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C9D652" w14:textId="29B08290" w:rsidR="0024133B" w:rsidRDefault="0024133B" w:rsidP="00E735BF">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3002BF" w14:textId="738D92A5" w:rsidR="0024133B" w:rsidRDefault="0024133B" w:rsidP="00E735BF">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7FE63612" w14:textId="77777777" w:rsidR="0024133B" w:rsidRDefault="0024133B" w:rsidP="00E735BF">
            <w:pPr>
              <w:rPr>
                <w:rFonts w:ascii="宋体" w:hAnsi="宋体" w:cs="Consolas"/>
                <w:b/>
                <w:bCs/>
                <w:sz w:val="20"/>
                <w:szCs w:val="20"/>
              </w:rPr>
            </w:pP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50309069" w14:textId="4838DA44" w:rsidR="00BF0B62" w:rsidRDefault="00ED1678"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r w:rsidR="00BF0B62">
              <w:rPr>
                <w:rFonts w:ascii="宋体" w:hAnsi="宋体" w:cs="Consolas" w:hint="eastAsia"/>
                <w:b/>
                <w:bCs/>
                <w:sz w:val="20"/>
                <w:szCs w:val="20"/>
              </w:rPr>
              <w:t>，</w:t>
            </w:r>
          </w:p>
          <w:p w14:paraId="481A43BC" w14:textId="7B1EB64E" w:rsidR="00BF0B62" w:rsidRPr="00ED1678" w:rsidRDefault="00BF0B62" w:rsidP="00BF0B62">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w:t>
            </w:r>
            <w:r w:rsidR="00920B26">
              <w:rPr>
                <w:rFonts w:ascii="宋体" w:hAnsi="宋体" w:cs="Consolas" w:hint="eastAsia"/>
                <w:b/>
                <w:bCs/>
                <w:sz w:val="20"/>
                <w:szCs w:val="20"/>
              </w:rPr>
              <w:t>systemCode</w:t>
            </w:r>
            <w:r w:rsidRPr="00ED1678">
              <w:rPr>
                <w:rFonts w:ascii="宋体" w:hAnsi="宋体" w:cs="Consolas"/>
                <w:b/>
                <w:bCs/>
                <w:sz w:val="20"/>
                <w:szCs w:val="20"/>
              </w:rPr>
              <w:t>":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r w:rsidR="0086341C" w14:paraId="0E5CA9F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956411" w14:textId="53CE5A80" w:rsidR="0086341C" w:rsidRPr="00ED1678" w:rsidRDefault="0086341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D2CB752" w14:textId="2E72D038" w:rsidR="0086341C" w:rsidRDefault="0086341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078181C9" w14:textId="77777777" w:rsidR="0086341C" w:rsidRPr="00ED1678" w:rsidRDefault="0086341C" w:rsidP="000F33D3">
            <w:pPr>
              <w:spacing w:line="240" w:lineRule="auto"/>
              <w:rPr>
                <w:rFonts w:ascii="宋体" w:hAnsi="宋体" w:cs="Consolas"/>
                <w:b/>
                <w:bCs/>
                <w:sz w:val="20"/>
                <w:szCs w:val="20"/>
              </w:rPr>
            </w:pP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2DBED1C5" w:rsid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r w:rsidR="00B83A13">
        <w:rPr>
          <w:rFonts w:ascii="宋体" w:hAnsi="宋体" w:cs="Consolas" w:hint="eastAsia"/>
          <w:b/>
          <w:bCs/>
          <w:sz w:val="20"/>
          <w:szCs w:val="20"/>
        </w:rPr>
        <w:t>，</w:t>
      </w:r>
    </w:p>
    <w:p w14:paraId="0C8235DB" w14:textId="4364E197" w:rsidR="00B83A13" w:rsidRPr="008266E4" w:rsidRDefault="00B83A13" w:rsidP="008266E4">
      <w:pPr>
        <w:rPr>
          <w:rFonts w:ascii="宋体" w:hAnsi="宋体" w:cs="Consolas"/>
          <w:b/>
          <w:bCs/>
          <w:sz w:val="20"/>
          <w:szCs w:val="20"/>
        </w:rPr>
      </w:pPr>
      <w:r>
        <w:rPr>
          <w:rFonts w:ascii="宋体" w:hAnsi="宋体" w:cs="Consolas" w:hint="eastAsia"/>
          <w:b/>
          <w:bCs/>
          <w:sz w:val="20"/>
          <w:szCs w:val="20"/>
        </w:rPr>
        <w:t xml:space="preserve">        </w:t>
      </w:r>
      <w:r w:rsidRPr="008266E4">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Pr="008266E4">
        <w:rPr>
          <w:rFonts w:ascii="宋体" w:hAnsi="宋体" w:cs="Consolas"/>
          <w:b/>
          <w:bCs/>
          <w:sz w:val="20"/>
          <w:szCs w:val="20"/>
        </w:rPr>
        <w:t>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CF7E5C" w14:textId="363ECE26" w:rsidR="00305D2A" w:rsidRDefault="000F52D7" w:rsidP="00305D2A">
            <w:pPr>
              <w:spacing w:line="240" w:lineRule="auto"/>
              <w:rPr>
                <w:rFonts w:ascii="宋体" w:hAnsi="宋体" w:cs="Consolas"/>
                <w:bCs/>
                <w:szCs w:val="18"/>
              </w:rPr>
            </w:pPr>
            <w:r>
              <w:rPr>
                <w:rFonts w:ascii="宋体" w:hAnsi="宋体" w:cs="Consolas" w:hint="eastAsia"/>
                <w:bCs/>
                <w:szCs w:val="18"/>
              </w:rPr>
              <w:t>companyCode</w:t>
            </w:r>
            <w:r w:rsidR="00305D2A">
              <w:rPr>
                <w:rFonts w:ascii="宋体" w:hAnsi="宋体" w:cs="Consolas" w:hint="eastAsia"/>
                <w:bCs/>
                <w:szCs w:val="18"/>
              </w:rPr>
              <w:t>公司编号</w:t>
            </w:r>
          </w:p>
          <w:p w14:paraId="566CE7B3" w14:textId="22776192" w:rsidR="00B2017F" w:rsidRDefault="00305D2A" w:rsidP="00305D2A">
            <w:pPr>
              <w:spacing w:line="240" w:lineRule="auto"/>
              <w:rPr>
                <w:rFonts w:ascii="宋体" w:hAnsi="宋体" w:cs="Consolas"/>
                <w:bCs/>
                <w:szCs w:val="18"/>
              </w:rPr>
            </w:pPr>
            <w:r>
              <w:rPr>
                <w:rFonts w:ascii="宋体" w:hAnsi="宋体" w:cs="Consolas" w:hint="eastAsia"/>
                <w:bCs/>
                <w:szCs w:val="18"/>
              </w:rPr>
              <w:t>token</w:t>
            </w:r>
            <w:r>
              <w:rPr>
                <w:rFonts w:ascii="宋体" w:hAnsi="宋体" w:cs="Consolas"/>
                <w:bCs/>
                <w:szCs w:val="18"/>
              </w:rPr>
              <w:t xml:space="preserve"> </w:t>
            </w:r>
            <w:r w:rsidR="000F52D7">
              <w:rPr>
                <w:rFonts w:ascii="宋体" w:hAnsi="宋体" w:cs="Consolas" w:hint="eastAsia"/>
                <w:bCs/>
                <w:szCs w:val="18"/>
              </w:rPr>
              <w:t>token</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24EC04C0"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r w:rsidR="004E4297">
        <w:rPr>
          <w:rFonts w:ascii="宋体" w:hAnsi="宋体" w:hint="eastAsia"/>
          <w:sz w:val="32"/>
          <w:szCs w:val="32"/>
        </w:rPr>
        <w:t>(ok)</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DCA245D" w14:textId="04DE0FA5"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w:t>
            </w:r>
            <w:r w:rsidR="002C2E73">
              <w:rPr>
                <w:rFonts w:asciiTheme="minorEastAsia" w:hAnsiTheme="minorEastAsia" w:cs="Consolas" w:hint="eastAsia"/>
                <w:b/>
                <w:bCs/>
                <w:sz w:val="20"/>
                <w:szCs w:val="20"/>
              </w:rPr>
              <w:t>belong</w:t>
            </w:r>
            <w:r>
              <w:rPr>
                <w:rFonts w:asciiTheme="minorEastAsia" w:hAnsiTheme="minorEastAsia" w:cs="Consolas" w:hint="eastAsia"/>
                <w:b/>
                <w:bCs/>
                <w:sz w:val="20"/>
                <w:szCs w:val="20"/>
              </w:rPr>
              <w:t>": "GS2016101115243108392"</w:t>
            </w:r>
            <w:r w:rsidR="002C2E73">
              <w:rPr>
                <w:rFonts w:asciiTheme="minorEastAsia" w:hAnsiTheme="minorEastAsia" w:cs="Consolas" w:hint="eastAsia"/>
                <w:b/>
                <w:bCs/>
                <w:sz w:val="20"/>
                <w:szCs w:val="20"/>
              </w:rPr>
              <w:t>，</w:t>
            </w:r>
          </w:p>
          <w:p w14:paraId="5EE1E21E" w14:textId="08981877"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09A462" w14:textId="4DEF5084"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rsidTr="006920FA">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DBCCA37" w14:textId="2A05F4DF" w:rsidR="00966BDD" w:rsidRDefault="002C2E73">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EA68E46" w14:textId="678C62B3" w:rsidR="00966BDD" w:rsidRDefault="006920FA">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65" w:type="dxa"/>
            <w:tcBorders>
              <w:top w:val="single" w:sz="4" w:space="0" w:color="auto"/>
              <w:left w:val="nil"/>
              <w:bottom w:val="single" w:sz="4" w:space="0" w:color="auto"/>
              <w:right w:val="single" w:sz="4" w:space="0" w:color="auto"/>
            </w:tcBorders>
            <w:shd w:val="clear" w:color="auto" w:fill="auto"/>
            <w:vAlign w:val="bottom"/>
          </w:tcPr>
          <w:p w14:paraId="36ACFBA8" w14:textId="21095178" w:rsidR="00966BDD" w:rsidRDefault="004D489B" w:rsidP="004D489B">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公司编号或系统编号</w:t>
            </w:r>
          </w:p>
        </w:tc>
      </w:tr>
      <w:tr w:rsidR="006920FA" w14:paraId="4C87C64C" w14:textId="77777777" w:rsidTr="006920F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BAADF5D" w14:textId="36AF7686" w:rsidR="006920FA" w:rsidRDefault="006920F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5547B159" w14:textId="0462B6A5" w:rsidR="006920FA" w:rsidRDefault="006920F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A6B96DF" w14:textId="77777777" w:rsidR="006920FA" w:rsidRDefault="006920FA">
            <w:pPr>
              <w:spacing w:line="240" w:lineRule="auto"/>
              <w:rPr>
                <w:rFonts w:asciiTheme="minorEastAsia" w:hAnsiTheme="minorEastAsia" w:cs="Consolas"/>
                <w:b/>
                <w:bCs/>
                <w:sz w:val="20"/>
                <w:szCs w:val="20"/>
              </w:rPr>
            </w:pPr>
          </w:p>
        </w:tc>
      </w:tr>
      <w:tr w:rsidR="006920FA" w14:paraId="24C6C1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F12289" w14:textId="78047F1A" w:rsidR="006920FA" w:rsidRDefault="006920F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C6A774" w14:textId="5F8CEECC" w:rsidR="006920FA" w:rsidRDefault="006920FA">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nil"/>
              <w:left w:val="nil"/>
              <w:bottom w:val="single" w:sz="4" w:space="0" w:color="auto"/>
              <w:right w:val="single" w:sz="4" w:space="0" w:color="auto"/>
            </w:tcBorders>
            <w:shd w:val="clear" w:color="auto" w:fill="auto"/>
            <w:vAlign w:val="bottom"/>
          </w:tcPr>
          <w:p w14:paraId="3912E422" w14:textId="77777777" w:rsidR="006920FA" w:rsidRDefault="006920FA">
            <w:pPr>
              <w:spacing w:line="240" w:lineRule="auto"/>
              <w:rPr>
                <w:rFonts w:asciiTheme="minorEastAsia" w:hAnsiTheme="minorEastAsia" w:cs="Consolas"/>
                <w:b/>
                <w:bCs/>
                <w:sz w:val="20"/>
                <w:szCs w:val="20"/>
              </w:rPr>
            </w:pP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627853" w14:textId="4E9995AC" w:rsidR="002C2E73" w:rsidRPr="002C2E73" w:rsidRDefault="00476115" w:rsidP="002C2E7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r w:rsidR="002C2E73">
              <w:rPr>
                <w:rFonts w:asciiTheme="minorEastAsia" w:hAnsiTheme="minorEastAsia" w:cs="Consolas" w:hint="eastAsia"/>
                <w:b/>
                <w:bCs/>
                <w:sz w:val="20"/>
                <w:szCs w:val="20"/>
              </w:rPr>
              <w:t>，</w:t>
            </w:r>
          </w:p>
          <w:p w14:paraId="53AEEDD4" w14:textId="750FCD3C" w:rsid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D8842EA" w14:textId="7A416A42" w:rsidR="002C2E73" w:rsidRPr="002C2E73" w:rsidRDefault="002C2E73" w:rsidP="002C2E7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2E3704" w14:paraId="11429CA4"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AD01DF7" w14:textId="28EBED76" w:rsidR="002E3704" w:rsidRDefault="002E3704">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D1A4F28" w14:textId="7E01926B" w:rsidR="002E3704" w:rsidRDefault="002E3704">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55B7920" w14:textId="77777777" w:rsidR="002E3704" w:rsidRDefault="002E3704">
            <w:pPr>
              <w:spacing w:line="240" w:lineRule="auto"/>
              <w:rPr>
                <w:rFonts w:asciiTheme="minorEastAsia" w:hAnsiTheme="minorEastAsia" w:cs="Consolas"/>
                <w:b/>
                <w:bCs/>
                <w:sz w:val="20"/>
                <w:szCs w:val="20"/>
              </w:rPr>
            </w:pPr>
          </w:p>
        </w:tc>
      </w:tr>
      <w:tr w:rsidR="002E3704" w14:paraId="48C805C1" w14:textId="77777777" w:rsidTr="002E370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53A5AF9" w14:textId="3C9190CF" w:rsidR="002E3704" w:rsidRDefault="002E370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6AC0E50F" w14:textId="376D2AEB" w:rsidR="002E3704" w:rsidRDefault="002E3704">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05207227" w14:textId="77777777" w:rsidR="002E3704" w:rsidRDefault="002E3704">
            <w:pPr>
              <w:spacing w:line="240" w:lineRule="auto"/>
              <w:rPr>
                <w:rFonts w:asciiTheme="minorEastAsia" w:hAnsiTheme="minorEastAsia" w:cs="Consolas"/>
                <w:b/>
                <w:bCs/>
                <w:sz w:val="20"/>
                <w:szCs w:val="20"/>
              </w:rPr>
            </w:pP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3FE1FFE9" w14:textId="77777777" w:rsidR="002A656A" w:rsidRDefault="002A656A" w:rsidP="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BD2006E" w14:textId="39EE2619" w:rsidR="00966BDD" w:rsidRPr="002A656A" w:rsidRDefault="002A656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rsidTr="00D10D1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D10D12" w14:paraId="20556F02"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160AE5" w14:textId="2E07EBD3"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6CACDFAF" w14:textId="00EEBA4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65" w:type="dxa"/>
            <w:tcBorders>
              <w:top w:val="single" w:sz="4" w:space="0" w:color="auto"/>
              <w:left w:val="nil"/>
              <w:bottom w:val="single" w:sz="4" w:space="0" w:color="auto"/>
              <w:right w:val="single" w:sz="4" w:space="0" w:color="auto"/>
            </w:tcBorders>
            <w:shd w:val="clear" w:color="auto" w:fill="auto"/>
            <w:vAlign w:val="bottom"/>
          </w:tcPr>
          <w:p w14:paraId="3F0E3D60" w14:textId="77777777" w:rsidR="00D10D12" w:rsidRDefault="00D10D12">
            <w:pPr>
              <w:spacing w:line="240" w:lineRule="auto"/>
              <w:rPr>
                <w:rFonts w:asciiTheme="minorEastAsia" w:hAnsiTheme="minorEastAsia" w:cs="宋体"/>
                <w:sz w:val="20"/>
                <w:szCs w:val="20"/>
              </w:rPr>
            </w:pPr>
          </w:p>
        </w:tc>
      </w:tr>
      <w:tr w:rsidR="00D10D12" w14:paraId="07D3D7F9" w14:textId="77777777" w:rsidTr="00D10D1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375A0DE" w14:textId="6511229A" w:rsidR="00D10D12" w:rsidRDefault="00D10D1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35" w:type="dxa"/>
            <w:tcBorders>
              <w:top w:val="single" w:sz="4" w:space="0" w:color="auto"/>
              <w:left w:val="nil"/>
              <w:bottom w:val="single" w:sz="4" w:space="0" w:color="auto"/>
              <w:right w:val="single" w:sz="4" w:space="0" w:color="auto"/>
            </w:tcBorders>
            <w:shd w:val="clear" w:color="auto" w:fill="auto"/>
            <w:vAlign w:val="bottom"/>
          </w:tcPr>
          <w:p w14:paraId="32A95890" w14:textId="5D696228" w:rsidR="00D10D12" w:rsidRDefault="00D10D12">
            <w:pPr>
              <w:spacing w:line="240" w:lineRule="auto"/>
              <w:rPr>
                <w:rFonts w:ascii="宋体" w:hAnsi="宋体" w:cs="宋体"/>
                <w:sz w:val="20"/>
                <w:szCs w:val="20"/>
              </w:rPr>
            </w:pPr>
            <w:r>
              <w:rPr>
                <w:rFonts w:ascii="宋体" w:hAnsi="宋体" w:cs="宋体" w:hint="eastAsia"/>
                <w:sz w:val="20"/>
                <w:szCs w:val="20"/>
              </w:rPr>
              <w:t>token</w:t>
            </w:r>
          </w:p>
        </w:tc>
        <w:tc>
          <w:tcPr>
            <w:tcW w:w="5365" w:type="dxa"/>
            <w:tcBorders>
              <w:top w:val="single" w:sz="4" w:space="0" w:color="auto"/>
              <w:left w:val="nil"/>
              <w:bottom w:val="single" w:sz="4" w:space="0" w:color="auto"/>
              <w:right w:val="single" w:sz="4" w:space="0" w:color="auto"/>
            </w:tcBorders>
            <w:shd w:val="clear" w:color="auto" w:fill="auto"/>
            <w:vAlign w:val="bottom"/>
          </w:tcPr>
          <w:p w14:paraId="25B76614" w14:textId="77777777" w:rsidR="00D10D12" w:rsidRDefault="00D10D12">
            <w:pPr>
              <w:spacing w:line="240" w:lineRule="auto"/>
              <w:rPr>
                <w:rFonts w:asciiTheme="minorEastAsia" w:hAnsiTheme="minorEastAsia" w:cs="宋体"/>
                <w:sz w:val="20"/>
                <w:szCs w:val="20"/>
              </w:rPr>
            </w:pP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C96B10E" w14:textId="6E42E292" w:rsidR="00DB0ECA" w:rsidRPr="002C2E73" w:rsidRDefault="00DB0ECA" w:rsidP="00DB0EC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5C1322DA" w14:textId="77777777" w:rsidR="00DB0ECA" w:rsidRDefault="00DB0ECA" w:rsidP="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B683F03" w14:textId="073E3962" w:rsidR="00966BDD" w:rsidRPr="00DB0ECA" w:rsidRDefault="00DB0EC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2EF9540C" w:rsidR="00966BDD" w:rsidRDefault="00D10D12">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57732970" w:rsidR="00966BDD"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nil"/>
              <w:left w:val="nil"/>
              <w:bottom w:val="single" w:sz="4" w:space="0" w:color="auto"/>
              <w:right w:val="single" w:sz="4" w:space="0" w:color="auto"/>
            </w:tcBorders>
            <w:shd w:val="clear" w:color="auto" w:fill="auto"/>
            <w:vAlign w:val="bottom"/>
          </w:tcPr>
          <w:p w14:paraId="327388C2" w14:textId="519C3958" w:rsidR="00966BDD" w:rsidRDefault="009A7755" w:rsidP="009A7755">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D10D12" w14:paraId="48FDCF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4D49F8" w14:textId="1CC555B5"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81B900E" w14:textId="5975D186" w:rsidR="00D10D12" w:rsidRDefault="00D10D1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4721E36" w14:textId="77777777" w:rsidR="00D10D12" w:rsidRDefault="00D10D12">
            <w:pPr>
              <w:spacing w:line="240" w:lineRule="auto"/>
              <w:rPr>
                <w:rFonts w:asciiTheme="minorEastAsia" w:hAnsiTheme="minorEastAsia" w:cs="宋体"/>
                <w:sz w:val="20"/>
                <w:szCs w:val="20"/>
              </w:rPr>
            </w:pPr>
          </w:p>
        </w:tc>
      </w:tr>
      <w:tr w:rsidR="00D10D12" w14:paraId="0295B4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DB2F2E" w14:textId="17F3FA8B" w:rsidR="00D10D12" w:rsidRDefault="00D10D12">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2ADABC9" w14:textId="05DF5974" w:rsidR="00D10D12" w:rsidRDefault="00D10D12">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BA42114" w14:textId="77777777" w:rsidR="00D10D12" w:rsidRDefault="00D10D12">
            <w:pPr>
              <w:spacing w:line="240" w:lineRule="auto"/>
              <w:rPr>
                <w:rFonts w:asciiTheme="minorEastAsia" w:hAnsiTheme="minorEastAsia" w:cs="宋体"/>
                <w:sz w:val="20"/>
                <w:szCs w:val="20"/>
              </w:rPr>
            </w:pPr>
          </w:p>
        </w:tc>
      </w:tr>
      <w:tr w:rsidR="00D10D12"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D10D12"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D10D12" w:rsidRDefault="00D10D1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D10D12" w:rsidRDefault="00D10D1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8D811EE" w14:textId="015F59D4" w:rsidR="00773FC8" w:rsidRPr="002C2E73" w:rsidRDefault="00773FC8" w:rsidP="00773FC8">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"belong": "GS2016101115243108392"，</w:t>
            </w:r>
          </w:p>
          <w:p w14:paraId="3434A4DD" w14:textId="77777777" w:rsidR="00773FC8"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2A57E1C" w14:textId="77777777" w:rsidR="00773FC8" w:rsidRPr="00DB0ECA" w:rsidRDefault="00773FC8" w:rsidP="00773FC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rsidTr="00C0071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C00717" w14:paraId="44851C71"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16D3C63" w14:textId="584E1D9B" w:rsidR="00C00717" w:rsidRDefault="00C00717">
            <w:pPr>
              <w:spacing w:line="240" w:lineRule="auto"/>
              <w:rPr>
                <w:rFonts w:asciiTheme="minorEastAsia" w:hAnsiTheme="minorEastAsia" w:cs="宋体"/>
                <w:sz w:val="20"/>
                <w:szCs w:val="20"/>
              </w:rPr>
            </w:pPr>
            <w:r>
              <w:rPr>
                <w:rFonts w:asciiTheme="minorEastAsia" w:hAnsiTheme="minorEastAsia" w:cs="Consolas" w:hint="eastAsia"/>
                <w:b/>
                <w:bCs/>
                <w:sz w:val="20"/>
                <w:szCs w:val="20"/>
              </w:rPr>
              <w:t>belong</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76B25E81" w14:textId="7684853B" w:rsidR="00C00717" w:rsidRDefault="00C00717">
            <w:pPr>
              <w:spacing w:line="240" w:lineRule="auto"/>
              <w:rPr>
                <w:rFonts w:asciiTheme="minorEastAsia" w:hAnsiTheme="minorEastAsia" w:cs="宋体"/>
                <w:sz w:val="20"/>
                <w:szCs w:val="20"/>
              </w:rPr>
            </w:pPr>
            <w:r>
              <w:rPr>
                <w:rFonts w:asciiTheme="minorEastAsia" w:hAnsiTheme="minorEastAsia" w:cs="宋体" w:hint="eastAsia"/>
                <w:sz w:val="20"/>
                <w:szCs w:val="20"/>
              </w:rPr>
              <w:t>属于</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E07213" w14:textId="4C20B085" w:rsidR="00C00717" w:rsidRDefault="00C65847" w:rsidP="00C65847">
            <w:pPr>
              <w:spacing w:line="240" w:lineRule="auto"/>
              <w:rPr>
                <w:rFonts w:asciiTheme="minorEastAsia" w:hAnsiTheme="minorEastAsia" w:cs="宋体"/>
                <w:sz w:val="20"/>
                <w:szCs w:val="20"/>
              </w:rPr>
            </w:pPr>
            <w:r>
              <w:rPr>
                <w:rFonts w:asciiTheme="minorEastAsia" w:hAnsiTheme="minorEastAsia" w:cs="Consolas" w:hint="eastAsia"/>
                <w:b/>
                <w:bCs/>
                <w:sz w:val="20"/>
                <w:szCs w:val="20"/>
              </w:rPr>
              <w:t>公司编号或系统编号</w:t>
            </w:r>
          </w:p>
        </w:tc>
      </w:tr>
      <w:tr w:rsidR="00C00717" w14:paraId="01941219"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5AEA6B8" w14:textId="4F1388C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083EC0FB" w14:textId="3B72E142" w:rsidR="00C00717" w:rsidRDefault="00C00717">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A7E1261" w14:textId="77777777" w:rsidR="00C00717" w:rsidRDefault="00C00717">
            <w:pPr>
              <w:spacing w:line="240" w:lineRule="auto"/>
              <w:rPr>
                <w:rFonts w:asciiTheme="minorEastAsia" w:hAnsiTheme="minorEastAsia" w:cs="宋体"/>
                <w:sz w:val="20"/>
                <w:szCs w:val="20"/>
              </w:rPr>
            </w:pPr>
          </w:p>
        </w:tc>
      </w:tr>
      <w:tr w:rsidR="00C00717" w14:paraId="3C3BAC1D" w14:textId="77777777" w:rsidTr="00C0071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6B99950" w14:textId="413865D6" w:rsidR="00C00717" w:rsidRDefault="00C00717">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93B7DCF" w14:textId="2BA799CF" w:rsidR="00C00717" w:rsidRDefault="00C00717">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5A564FAE" w14:textId="77777777" w:rsidR="00C00717" w:rsidRDefault="00C00717">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2B9AF49" w14:textId="245BACA3" w:rsidR="00966BDD" w:rsidRDefault="00476115" w:rsidP="005E615D">
      <w:pPr>
        <w:rPr>
          <w:rFonts w:asciiTheme="minorEastAsia" w:hAnsiTheme="minorEastAsia" w:cs="Consolas"/>
          <w:b/>
          <w:bCs/>
          <w:sz w:val="20"/>
          <w:szCs w:val="20"/>
        </w:rPr>
      </w:pPr>
      <w:r>
        <w:rPr>
          <w:rFonts w:asciiTheme="minorEastAsia" w:hAnsiTheme="minorEastAsia" w:cs="Consolas"/>
          <w:b/>
          <w:bCs/>
          <w:sz w:val="20"/>
          <w:szCs w:val="20"/>
        </w:rPr>
        <w:t xml:space="preserve">    </w:t>
      </w:r>
      <w:r w:rsidR="005E615D">
        <w:rPr>
          <w:rFonts w:asciiTheme="minorEastAsia" w:hAnsiTheme="minorEastAsia" w:cs="Consolas" w:hint="eastAsia"/>
          <w:b/>
          <w:bCs/>
          <w:sz w:val="20"/>
          <w:szCs w:val="20"/>
        </w:rPr>
        <w:t xml:space="preserve">"data": </w:t>
      </w:r>
      <w:r>
        <w:rPr>
          <w:rFonts w:asciiTheme="minorEastAsia" w:hAnsiTheme="minorEastAsia" w:cs="Consolas" w:hint="eastAsia"/>
          <w:b/>
          <w:bCs/>
          <w:sz w:val="20"/>
          <w:szCs w:val="20"/>
        </w:rPr>
        <w:t>[</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6BFAA0E2" w:rsidR="00966BDD" w:rsidRDefault="00476115" w:rsidP="005E615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rsidTr="00167354">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rsidTr="0016735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07ACB4B4" w:rsidR="00966BDD" w:rsidRDefault="00476115" w:rsidP="00D2664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r w:rsidR="00D26640">
              <w:rPr>
                <w:rFonts w:asciiTheme="minorEastAsia" w:hAnsiTheme="minorEastAsia" w:cs="Consolas" w:hint="eastAsia"/>
                <w:b/>
                <w:bCs/>
                <w:sz w:val="20"/>
                <w:szCs w:val="20"/>
              </w:rPr>
              <w:t>,</w:t>
            </w:r>
          </w:p>
          <w:p w14:paraId="2E49B595" w14:textId="77777777" w:rsid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7CEE825" w14:textId="7B390802" w:rsidR="00D26640" w:rsidRPr="00D26640" w:rsidRDefault="00D26640" w:rsidP="00D266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rsidTr="008E140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r w:rsidR="008E140B" w14:paraId="1E707120" w14:textId="77777777" w:rsidTr="008E140B">
        <w:trPr>
          <w:trHeight w:val="41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B83BD8C" w14:textId="5AB0AD4B" w:rsidR="008E140B" w:rsidRDefault="008E140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80B67F9" w14:textId="46F4F9D3" w:rsidR="008E140B" w:rsidRDefault="008E140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58A07334" w14:textId="77777777" w:rsidR="008E140B" w:rsidRDefault="008E140B">
            <w:pPr>
              <w:spacing w:line="240" w:lineRule="auto"/>
              <w:rPr>
                <w:rFonts w:asciiTheme="minorEastAsia" w:hAnsiTheme="minorEastAsia" w:cs="Consolas"/>
                <w:b/>
                <w:bCs/>
                <w:sz w:val="20"/>
                <w:szCs w:val="20"/>
              </w:rPr>
            </w:pPr>
          </w:p>
        </w:tc>
      </w:tr>
      <w:tr w:rsidR="008E140B" w14:paraId="77AD19B1"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65288C8" w14:textId="46BF9296" w:rsidR="008E140B" w:rsidRDefault="008E140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561AF3" w14:textId="3E6764ED" w:rsidR="008E140B" w:rsidRDefault="008E140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D54C241" w14:textId="77777777" w:rsidR="008E140B" w:rsidRDefault="008E140B">
            <w:pPr>
              <w:spacing w:line="240" w:lineRule="auto"/>
              <w:rPr>
                <w:rFonts w:asciiTheme="minorEastAsia" w:hAnsiTheme="minorEastAsia" w:cs="Consolas"/>
                <w:b/>
                <w:bCs/>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6D38FB89"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r w:rsidR="00663053">
        <w:rPr>
          <w:rFonts w:ascii="宋体" w:hAnsi="宋体" w:hint="eastAsia"/>
          <w:sz w:val="32"/>
          <w:szCs w:val="32"/>
        </w:rPr>
        <w:t>（</w:t>
      </w:r>
      <w:r w:rsidR="00A44050">
        <w:rPr>
          <w:rFonts w:ascii="宋体" w:hAnsi="宋体" w:hint="eastAsia"/>
          <w:sz w:val="32"/>
          <w:szCs w:val="32"/>
        </w:rPr>
        <w:t>ok</w:t>
      </w:r>
      <w:r w:rsidR="00663053">
        <w:rPr>
          <w:rFonts w:ascii="宋体" w:hAnsi="宋体" w:hint="eastAsia"/>
          <w:sz w:val="32"/>
          <w:szCs w:val="32"/>
        </w:rPr>
        <w:t>）</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1220560C" w:rsidR="00966BDD" w:rsidRDefault="00476115" w:rsidP="00C73165">
            <w:pPr>
              <w:spacing w:line="240" w:lineRule="auto"/>
              <w:ind w:firstLine="540"/>
              <w:rPr>
                <w:rFonts w:asciiTheme="minorEastAsia" w:hAnsiTheme="minorEastAsia" w:cs="Consolas"/>
                <w:b/>
                <w:bCs/>
                <w:sz w:val="20"/>
                <w:szCs w:val="20"/>
              </w:rPr>
            </w:pPr>
            <w:r>
              <w:rPr>
                <w:rFonts w:asciiTheme="minorEastAsia" w:hAnsiTheme="minorEastAsia" w:cs="Consolas"/>
                <w:b/>
                <w:bCs/>
                <w:sz w:val="20"/>
                <w:szCs w:val="20"/>
              </w:rPr>
              <w:t>"</w:t>
            </w:r>
            <w:r w:rsidR="009A3693">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r w:rsidR="00C73165">
              <w:rPr>
                <w:rFonts w:asciiTheme="minorEastAsia" w:hAnsiTheme="minorEastAsia" w:cs="Consolas" w:hint="eastAsia"/>
                <w:b/>
                <w:bCs/>
                <w:sz w:val="20"/>
                <w:szCs w:val="20"/>
              </w:rPr>
              <w:t>，</w:t>
            </w:r>
          </w:p>
          <w:p w14:paraId="0C4D8FA1" w14:textId="29184862" w:rsidR="00C73165" w:rsidRPr="00C73165" w:rsidRDefault="00C73165" w:rsidP="00C7316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rsidTr="00C06470">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634E7361" w14:textId="07F3B799" w:rsidR="00966BDD" w:rsidRDefault="002678B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belong</w:t>
            </w:r>
            <w:r w:rsidR="00476115">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r w:rsidR="00C06470" w14:paraId="096FDD98" w14:textId="77777777" w:rsidTr="00C06470">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7DF0268E" w14:textId="4ABE4DC4" w:rsidR="00C06470" w:rsidRDefault="00C06470">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104089B" w14:textId="01BA472D" w:rsidR="00C06470" w:rsidRDefault="00C06470">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12CACEE5" w14:textId="77777777" w:rsidR="00C06470" w:rsidRDefault="00C06470">
            <w:pPr>
              <w:spacing w:line="240" w:lineRule="auto"/>
              <w:rPr>
                <w:rFonts w:asciiTheme="minorEastAsia" w:hAnsiTheme="minorEastAsia" w:cs="Consolas"/>
                <w:b/>
                <w:bCs/>
                <w:sz w:val="20"/>
                <w:szCs w:val="20"/>
              </w:rPr>
            </w:pP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3FAA07B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sidR="00474F45">
              <w:rPr>
                <w:rFonts w:asciiTheme="minorEastAsia" w:hAnsiTheme="minorEastAsia" w:cs="Consolas" w:hint="eastAsia"/>
                <w:b/>
                <w:bCs/>
                <w:sz w:val="20"/>
                <w:szCs w:val="20"/>
              </w:rPr>
              <w:t>，</w:t>
            </w:r>
          </w:p>
          <w:p w14:paraId="17F83AC4" w14:textId="654EE904" w:rsid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8F63265" w14:textId="11DBC402" w:rsidR="00474F45" w:rsidRPr="00474F45" w:rsidRDefault="00474F45" w:rsidP="00474F4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rsidTr="00F2591F">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single" w:sz="4" w:space="0" w:color="auto"/>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r w:rsidR="00F2591F" w14:paraId="4FA0358C"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3F969C86" w14:textId="07267903"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FFF96ED" w14:textId="69FD13C5" w:rsidR="00F2591F" w:rsidRDefault="00F2591F">
            <w:pPr>
              <w:spacing w:line="240" w:lineRule="auto"/>
              <w:rPr>
                <w:rFonts w:asciiTheme="minorEastAsia" w:eastAsiaTheme="minorEastAsia" w:hAnsiTheme="minorEastAsia" w:cs="宋体"/>
                <w:sz w:val="20"/>
                <w:szCs w:val="20"/>
              </w:rPr>
            </w:pPr>
            <w:r>
              <w:rPr>
                <w:rFonts w:ascii="宋体" w:hAnsi="宋体" w:cs="宋体" w:hint="eastAsia"/>
                <w:sz w:val="20"/>
                <w:szCs w:val="20"/>
              </w:rPr>
              <w:t>系统编号</w:t>
            </w:r>
          </w:p>
        </w:tc>
        <w:tc>
          <w:tcPr>
            <w:tcW w:w="5237" w:type="dxa"/>
            <w:tcBorders>
              <w:top w:val="single" w:sz="4" w:space="0" w:color="auto"/>
              <w:left w:val="nil"/>
              <w:bottom w:val="single" w:sz="4" w:space="0" w:color="auto"/>
              <w:right w:val="single" w:sz="4" w:space="0" w:color="auto"/>
            </w:tcBorders>
            <w:shd w:val="clear" w:color="auto" w:fill="auto"/>
            <w:vAlign w:val="bottom"/>
          </w:tcPr>
          <w:p w14:paraId="5B4DB832" w14:textId="77777777" w:rsidR="00F2591F" w:rsidRDefault="00F2591F">
            <w:pPr>
              <w:spacing w:line="240" w:lineRule="auto"/>
              <w:rPr>
                <w:rFonts w:asciiTheme="minorEastAsia" w:hAnsiTheme="minorEastAsia" w:cs="宋体"/>
                <w:sz w:val="20"/>
                <w:szCs w:val="20"/>
              </w:rPr>
            </w:pPr>
          </w:p>
        </w:tc>
      </w:tr>
      <w:tr w:rsidR="00F2591F" w14:paraId="2A56EF4D" w14:textId="77777777" w:rsidTr="00F2591F">
        <w:trPr>
          <w:trHeight w:val="270"/>
        </w:trPr>
        <w:tc>
          <w:tcPr>
            <w:tcW w:w="2548" w:type="dxa"/>
            <w:tcBorders>
              <w:top w:val="single" w:sz="4" w:space="0" w:color="auto"/>
              <w:left w:val="single" w:sz="4" w:space="0" w:color="auto"/>
              <w:bottom w:val="single" w:sz="4" w:space="0" w:color="auto"/>
              <w:right w:val="single" w:sz="4" w:space="0" w:color="auto"/>
            </w:tcBorders>
            <w:shd w:val="clear" w:color="auto" w:fill="auto"/>
            <w:vAlign w:val="bottom"/>
          </w:tcPr>
          <w:p w14:paraId="1F57A8B4" w14:textId="64272324" w:rsidR="00F2591F" w:rsidRDefault="00F2591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295" w:type="dxa"/>
            <w:tcBorders>
              <w:top w:val="single" w:sz="4" w:space="0" w:color="auto"/>
              <w:left w:val="nil"/>
              <w:bottom w:val="single" w:sz="4" w:space="0" w:color="auto"/>
              <w:right w:val="single" w:sz="4" w:space="0" w:color="auto"/>
            </w:tcBorders>
            <w:shd w:val="clear" w:color="auto" w:fill="auto"/>
            <w:vAlign w:val="bottom"/>
          </w:tcPr>
          <w:p w14:paraId="00EFC7FA" w14:textId="4C7C0D2F" w:rsidR="00F2591F" w:rsidRDefault="00F2591F">
            <w:pPr>
              <w:spacing w:line="240" w:lineRule="auto"/>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shd w:val="clear" w:color="auto" w:fill="auto"/>
            <w:vAlign w:val="bottom"/>
          </w:tcPr>
          <w:p w14:paraId="09D77959" w14:textId="77777777" w:rsidR="00F2591F" w:rsidRDefault="00F2591F">
            <w:pPr>
              <w:spacing w:line="240" w:lineRule="auto"/>
              <w:rPr>
                <w:rFonts w:asciiTheme="minorEastAsia" w:hAnsiTheme="minorEastAsia" w:cs="宋体"/>
                <w:sz w:val="20"/>
                <w:szCs w:val="20"/>
              </w:rPr>
            </w:pP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6D1D6F1F"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E06EC0">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23E99AC" w14:textId="723A406D" w:rsid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2C1DCC0" w14:textId="1E1A4E4A" w:rsidR="00EF792F" w:rsidRPr="00EF792F" w:rsidRDefault="00EF792F" w:rsidP="00EF792F">
            <w:pPr>
              <w:spacing w:line="240" w:lineRule="auto"/>
              <w:rPr>
                <w:rFonts w:ascii="宋体" w:hAnsi="宋体" w:cs="Consolas"/>
                <w:b/>
                <w:bCs/>
                <w:sz w:val="20"/>
                <w:szCs w:val="20"/>
              </w:rPr>
            </w:pPr>
            <w:r>
              <w:rPr>
                <w:rFonts w:ascii="宋体" w:hAnsi="宋体" w:cs="Consolas" w:hint="eastAsia"/>
                <w:b/>
                <w:bCs/>
                <w:sz w:val="20"/>
                <w:szCs w:val="20"/>
              </w:rPr>
              <w:t xml:space="preserve">    </w:t>
            </w:r>
            <w:r w:rsidR="00A51A93">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F2591F" w14:paraId="5F8C5306" w14:textId="77777777" w:rsidTr="00F2591F">
        <w:trPr>
          <w:trHeight w:val="168"/>
        </w:trPr>
        <w:tc>
          <w:tcPr>
            <w:tcW w:w="2518" w:type="dxa"/>
            <w:tcBorders>
              <w:top w:val="nil"/>
              <w:left w:val="single" w:sz="4" w:space="0" w:color="auto"/>
              <w:bottom w:val="single" w:sz="4" w:space="0" w:color="auto"/>
              <w:right w:val="single" w:sz="4" w:space="0" w:color="auto"/>
            </w:tcBorders>
            <w:shd w:val="clear" w:color="auto" w:fill="auto"/>
            <w:vAlign w:val="bottom"/>
          </w:tcPr>
          <w:p w14:paraId="009CB9A4" w14:textId="37C363EB"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78A8067" w14:textId="5DDD02AA" w:rsidR="00F2591F" w:rsidRDefault="00F2591F">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376CAF42" w14:textId="77777777" w:rsidR="00F2591F" w:rsidRDefault="00F2591F">
            <w:pPr>
              <w:spacing w:line="240" w:lineRule="auto"/>
              <w:rPr>
                <w:rFonts w:asciiTheme="minorEastAsia" w:eastAsiaTheme="minorEastAsia" w:hAnsiTheme="minorEastAsia" w:cs="宋体"/>
                <w:sz w:val="20"/>
                <w:szCs w:val="20"/>
              </w:rPr>
            </w:pPr>
          </w:p>
        </w:tc>
      </w:tr>
      <w:tr w:rsidR="00F2591F" w14:paraId="067D7AF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4C8B086" w14:textId="02BC1ADD" w:rsidR="00F2591F" w:rsidRDefault="00F2591F">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228EE54" w14:textId="055F415E" w:rsidR="00F2591F" w:rsidRDefault="00F2591F">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74BEADB" w14:textId="77777777" w:rsidR="00F2591F" w:rsidRDefault="00F2591F">
            <w:pPr>
              <w:spacing w:line="240" w:lineRule="auto"/>
              <w:rPr>
                <w:rFonts w:asciiTheme="minorEastAsia" w:eastAsiaTheme="minorEastAsia" w:hAnsiTheme="minorEastAsia" w:cs="宋体"/>
                <w:sz w:val="20"/>
                <w:szCs w:val="20"/>
              </w:rPr>
            </w:pPr>
          </w:p>
        </w:tc>
      </w:tr>
      <w:tr w:rsidR="00F2591F"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F2591F"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F2591F" w:rsidRDefault="00F2591F">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F2591F" w:rsidRDefault="00F2591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018CC1F3"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sidR="00060FC2">
              <w:rPr>
                <w:rFonts w:asciiTheme="minorEastAsia" w:hAnsiTheme="minorEastAsia" w:cs="Consolas" w:hint="eastAsia"/>
                <w:b/>
                <w:bCs/>
                <w:sz w:val="20"/>
                <w:szCs w:val="20"/>
              </w:rPr>
              <w:t>belong</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0A8C3134"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r w:rsidR="00C45405">
              <w:rPr>
                <w:rFonts w:asciiTheme="minorEastAsia" w:hAnsiTheme="minorEastAsia" w:cs="Consolas" w:hint="eastAsia"/>
                <w:b/>
                <w:bCs/>
                <w:sz w:val="20"/>
                <w:szCs w:val="20"/>
              </w:rPr>
              <w:t>，</w:t>
            </w:r>
          </w:p>
          <w:p w14:paraId="54BC5898" w14:textId="7803E6A6" w:rsid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F48539C" w14:textId="79FCF304" w:rsidR="00C45405" w:rsidRPr="00C45405" w:rsidRDefault="00C45405" w:rsidP="00C4540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rsidTr="00B370C9">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single" w:sz="4" w:space="0" w:color="auto"/>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r w:rsidR="00B370C9" w14:paraId="6545B990"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71903F7" w14:textId="1E269D38" w:rsidR="00B370C9" w:rsidRDefault="00B370C9">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35B9CCC9" w14:textId="4A6A1D99" w:rsidR="00B370C9" w:rsidRDefault="00B370C9">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shd w:val="clear" w:color="auto" w:fill="auto"/>
            <w:vAlign w:val="bottom"/>
          </w:tcPr>
          <w:p w14:paraId="33F1FB62" w14:textId="77777777" w:rsidR="00B370C9" w:rsidRDefault="00B370C9">
            <w:pPr>
              <w:spacing w:line="240" w:lineRule="auto"/>
              <w:rPr>
                <w:rFonts w:asciiTheme="minorEastAsia" w:eastAsiaTheme="minorEastAsia" w:hAnsiTheme="minorEastAsia" w:cs="宋体"/>
                <w:sz w:val="20"/>
                <w:szCs w:val="20"/>
              </w:rPr>
            </w:pPr>
          </w:p>
        </w:tc>
      </w:tr>
      <w:tr w:rsidR="00B370C9" w14:paraId="2423A0F1" w14:textId="77777777" w:rsidTr="00B370C9">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A696B47" w14:textId="05E1FF31" w:rsidR="00B370C9" w:rsidRDefault="00B370C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auto"/>
            <w:vAlign w:val="bottom"/>
          </w:tcPr>
          <w:p w14:paraId="29455272" w14:textId="4A07B2C6" w:rsidR="00B370C9" w:rsidRDefault="00B370C9">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shd w:val="clear" w:color="auto" w:fill="auto"/>
            <w:vAlign w:val="bottom"/>
          </w:tcPr>
          <w:p w14:paraId="6378961C" w14:textId="77777777" w:rsidR="00B370C9" w:rsidRDefault="00B370C9">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1C58FC1F" w:rsidR="00966BDD" w:rsidRDefault="00476115" w:rsidP="00381CF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"code": "Intention2016061591000416"</w:t>
            </w:r>
            <w:r w:rsidR="00381CF3">
              <w:rPr>
                <w:rFonts w:asciiTheme="minorEastAsia" w:hAnsiTheme="minorEastAsia" w:cs="Consolas" w:hint="eastAsia"/>
                <w:b/>
                <w:bCs/>
                <w:sz w:val="20"/>
                <w:szCs w:val="20"/>
              </w:rPr>
              <w:t>，</w:t>
            </w:r>
          </w:p>
          <w:p w14:paraId="1CCCF1A1" w14:textId="1D1D5979" w:rsid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F90AD65" w14:textId="28E5D377" w:rsidR="00381CF3" w:rsidRPr="00381CF3" w:rsidRDefault="00381CF3" w:rsidP="00381CF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r w:rsidR="00E249CA" w14:paraId="2D5E8B91"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40C14F2" w14:textId="26B6513E"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6E8C63B3" w14:textId="3B576D8C" w:rsidR="00E249CA" w:rsidRDefault="00E249CA">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096" w:type="dxa"/>
            <w:tcBorders>
              <w:top w:val="single" w:sz="4" w:space="0" w:color="auto"/>
              <w:left w:val="nil"/>
              <w:bottom w:val="single" w:sz="4" w:space="0" w:color="auto"/>
              <w:right w:val="single" w:sz="4" w:space="0" w:color="auto"/>
            </w:tcBorders>
            <w:shd w:val="clear" w:color="auto" w:fill="auto"/>
            <w:vAlign w:val="bottom"/>
          </w:tcPr>
          <w:p w14:paraId="1AD9B76D" w14:textId="77777777" w:rsidR="00E249CA" w:rsidRDefault="00E249CA">
            <w:pPr>
              <w:spacing w:line="240" w:lineRule="auto"/>
              <w:rPr>
                <w:rFonts w:asciiTheme="minorEastAsia" w:hAnsiTheme="minorEastAsia" w:cs="Consolas"/>
                <w:b/>
                <w:bCs/>
                <w:sz w:val="20"/>
                <w:szCs w:val="20"/>
              </w:rPr>
            </w:pPr>
          </w:p>
        </w:tc>
      </w:tr>
      <w:tr w:rsidR="00E249CA" w14:paraId="0B8EBF05" w14:textId="77777777" w:rsidTr="00E249CA">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D6302D1" w14:textId="24126C47" w:rsidR="00E249CA" w:rsidRDefault="00E249CA">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04" w:type="dxa"/>
            <w:tcBorders>
              <w:top w:val="single" w:sz="4" w:space="0" w:color="auto"/>
              <w:left w:val="nil"/>
              <w:bottom w:val="single" w:sz="4" w:space="0" w:color="auto"/>
              <w:right w:val="single" w:sz="4" w:space="0" w:color="auto"/>
            </w:tcBorders>
            <w:shd w:val="clear" w:color="auto" w:fill="auto"/>
            <w:vAlign w:val="bottom"/>
          </w:tcPr>
          <w:p w14:paraId="3A6FEBC2" w14:textId="71D0A027" w:rsidR="00E249CA" w:rsidRDefault="00E249CA">
            <w:pPr>
              <w:spacing w:line="240" w:lineRule="auto"/>
              <w:rPr>
                <w:rFonts w:asciiTheme="minorEastAsia" w:hAnsiTheme="minorEastAsia" w:cs="宋体"/>
                <w:sz w:val="20"/>
                <w:szCs w:val="20"/>
              </w:rPr>
            </w:pPr>
            <w:r>
              <w:rPr>
                <w:rFonts w:ascii="宋体" w:hAnsi="宋体" w:cs="宋体" w:hint="eastAsia"/>
                <w:sz w:val="20"/>
                <w:szCs w:val="20"/>
              </w:rPr>
              <w:t>token</w:t>
            </w:r>
          </w:p>
        </w:tc>
        <w:tc>
          <w:tcPr>
            <w:tcW w:w="5096" w:type="dxa"/>
            <w:tcBorders>
              <w:top w:val="single" w:sz="4" w:space="0" w:color="auto"/>
              <w:left w:val="nil"/>
              <w:bottom w:val="single" w:sz="4" w:space="0" w:color="auto"/>
              <w:right w:val="single" w:sz="4" w:space="0" w:color="auto"/>
            </w:tcBorders>
            <w:shd w:val="clear" w:color="auto" w:fill="auto"/>
            <w:vAlign w:val="bottom"/>
          </w:tcPr>
          <w:p w14:paraId="72B45787" w14:textId="77777777" w:rsidR="00E249CA" w:rsidRDefault="00E249CA">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6F838F6F"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r w:rsidR="00B432B2">
        <w:rPr>
          <w:rFonts w:ascii="宋体" w:hAnsi="宋体" w:hint="eastAsia"/>
          <w:color w:val="000000" w:themeColor="text1"/>
          <w:sz w:val="32"/>
          <w:szCs w:val="32"/>
        </w:rPr>
        <w:t>（ok）</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45FBAF5C" w:rsidR="00966BDD" w:rsidRDefault="00476115" w:rsidP="00757B5F">
            <w:pPr>
              <w:spacing w:line="240" w:lineRule="auto"/>
              <w:ind w:firstLine="640"/>
              <w:rPr>
                <w:rFonts w:ascii="宋体" w:hAnsi="宋体" w:cs="Consolas"/>
                <w:b/>
                <w:bCs/>
                <w:sz w:val="20"/>
                <w:szCs w:val="20"/>
              </w:rPr>
            </w:pPr>
            <w:r>
              <w:rPr>
                <w:rFonts w:ascii="宋体" w:hAnsi="宋体" w:cs="Consolas" w:hint="eastAsia"/>
                <w:b/>
                <w:bCs/>
                <w:sz w:val="20"/>
                <w:szCs w:val="20"/>
              </w:rPr>
              <w:t>"remark": "备注"</w:t>
            </w:r>
            <w:r w:rsidR="00757B5F">
              <w:rPr>
                <w:rFonts w:ascii="宋体" w:hAnsi="宋体" w:cs="Consolas" w:hint="eastAsia"/>
                <w:b/>
                <w:bCs/>
                <w:sz w:val="20"/>
                <w:szCs w:val="20"/>
              </w:rPr>
              <w:t>，</w:t>
            </w:r>
          </w:p>
          <w:p w14:paraId="638344CC" w14:textId="3FD358FC"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6F5424" w14:textId="4C198F9F" w:rsidR="00757B5F" w:rsidRDefault="00757B5F" w:rsidP="00757B5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774A9D" w14:paraId="71E8ED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F3647D" w14:textId="7EA678AE" w:rsidR="00774A9D" w:rsidRDefault="00774A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3962FE14" w14:textId="5370B035" w:rsidR="00774A9D" w:rsidRDefault="00774A9D">
            <w:pPr>
              <w:spacing w:line="240" w:lineRule="auto"/>
              <w:rPr>
                <w:rFonts w:ascii="宋体" w:hAnsi="宋体" w:cs="宋体"/>
                <w:sz w:val="20"/>
                <w:szCs w:val="20"/>
              </w:rPr>
            </w:pPr>
            <w:r>
              <w:rPr>
                <w:rFonts w:ascii="宋体" w:hAnsi="宋体" w:cs="宋体" w:hint="eastAsia"/>
                <w:sz w:val="20"/>
                <w:szCs w:val="20"/>
              </w:rPr>
              <w:t>系统编号</w:t>
            </w:r>
          </w:p>
        </w:tc>
        <w:tc>
          <w:tcPr>
            <w:tcW w:w="5202" w:type="dxa"/>
            <w:tcBorders>
              <w:top w:val="nil"/>
              <w:left w:val="nil"/>
              <w:bottom w:val="single" w:sz="4" w:space="0" w:color="auto"/>
              <w:right w:val="single" w:sz="4" w:space="0" w:color="auto"/>
            </w:tcBorders>
            <w:vAlign w:val="bottom"/>
          </w:tcPr>
          <w:p w14:paraId="25BA29F9" w14:textId="77777777" w:rsidR="00774A9D" w:rsidRDefault="00774A9D">
            <w:pPr>
              <w:spacing w:line="240" w:lineRule="auto"/>
              <w:rPr>
                <w:rFonts w:ascii="宋体" w:hAnsi="宋体" w:cs="宋体"/>
                <w:sz w:val="20"/>
                <w:szCs w:val="20"/>
              </w:rPr>
            </w:pPr>
          </w:p>
        </w:tc>
      </w:tr>
      <w:tr w:rsidR="00774A9D" w14:paraId="6513EE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A0E0E" w14:textId="48AB2226" w:rsidR="00774A9D" w:rsidRDefault="00774A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98" w:type="dxa"/>
            <w:tcBorders>
              <w:top w:val="nil"/>
              <w:left w:val="nil"/>
              <w:bottom w:val="single" w:sz="4" w:space="0" w:color="auto"/>
              <w:right w:val="single" w:sz="4" w:space="0" w:color="auto"/>
            </w:tcBorders>
            <w:vAlign w:val="bottom"/>
          </w:tcPr>
          <w:p w14:paraId="66CA0F84" w14:textId="6849DB87" w:rsidR="00774A9D" w:rsidRDefault="00774A9D">
            <w:pPr>
              <w:spacing w:line="240" w:lineRule="auto"/>
              <w:rPr>
                <w:rFonts w:ascii="宋体" w:hAnsi="宋体" w:cs="宋体"/>
                <w:sz w:val="20"/>
                <w:szCs w:val="20"/>
              </w:rPr>
            </w:pPr>
            <w:r>
              <w:rPr>
                <w:rFonts w:ascii="宋体" w:hAnsi="宋体" w:cs="宋体" w:hint="eastAsia"/>
                <w:sz w:val="20"/>
                <w:szCs w:val="20"/>
              </w:rPr>
              <w:t>token</w:t>
            </w:r>
          </w:p>
        </w:tc>
        <w:tc>
          <w:tcPr>
            <w:tcW w:w="5202" w:type="dxa"/>
            <w:tcBorders>
              <w:top w:val="nil"/>
              <w:left w:val="nil"/>
              <w:bottom w:val="single" w:sz="4" w:space="0" w:color="auto"/>
              <w:right w:val="single" w:sz="4" w:space="0" w:color="auto"/>
            </w:tcBorders>
            <w:vAlign w:val="bottom"/>
          </w:tcPr>
          <w:p w14:paraId="70C23263" w14:textId="77777777" w:rsidR="00774A9D" w:rsidRDefault="00774A9D">
            <w:pPr>
              <w:spacing w:line="240" w:lineRule="auto"/>
              <w:rPr>
                <w:rFonts w:ascii="宋体" w:hAnsi="宋体" w:cs="宋体"/>
                <w:sz w:val="20"/>
                <w:szCs w:val="20"/>
              </w:rPr>
            </w:pP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3CEFC69B"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r w:rsidR="00317903">
              <w:rPr>
                <w:rFonts w:ascii="宋体" w:hAnsi="宋体" w:cs="Consolas" w:hint="eastAsia"/>
                <w:b/>
                <w:bCs/>
                <w:sz w:val="20"/>
                <w:szCs w:val="20"/>
              </w:rPr>
              <w:t>，</w:t>
            </w:r>
          </w:p>
          <w:p w14:paraId="6654A2FB" w14:textId="416A991F"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A2EC6B" w14:textId="426B1E68" w:rsidR="00317903" w:rsidRDefault="00317903" w:rsidP="003179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single" w:sz="4" w:space="0" w:color="auto"/>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r w:rsidR="00075B6B" w14:paraId="2BB1C117"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382FC3" w14:textId="6D4A9775" w:rsidR="00075B6B" w:rsidRDefault="00075B6B">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18D4D04" w14:textId="61A14A74" w:rsidR="00075B6B" w:rsidRDefault="00075B6B">
            <w:pPr>
              <w:rPr>
                <w:rFonts w:ascii="宋体" w:hAnsi="宋体" w:cs="宋体"/>
                <w:sz w:val="20"/>
                <w:szCs w:val="20"/>
              </w:rPr>
            </w:pPr>
            <w:r>
              <w:rPr>
                <w:rFonts w:ascii="宋体" w:hAnsi="宋体" w:cs="宋体" w:hint="eastAsia"/>
                <w:sz w:val="20"/>
                <w:szCs w:val="20"/>
              </w:rPr>
              <w:t>系统编号</w:t>
            </w:r>
          </w:p>
        </w:tc>
        <w:tc>
          <w:tcPr>
            <w:tcW w:w="5379" w:type="dxa"/>
            <w:tcBorders>
              <w:top w:val="single" w:sz="4" w:space="0" w:color="auto"/>
              <w:left w:val="nil"/>
              <w:bottom w:val="single" w:sz="4" w:space="0" w:color="auto"/>
              <w:right w:val="single" w:sz="4" w:space="0" w:color="auto"/>
            </w:tcBorders>
            <w:vAlign w:val="bottom"/>
          </w:tcPr>
          <w:p w14:paraId="64D071FC" w14:textId="77777777" w:rsidR="00075B6B" w:rsidRDefault="00075B6B">
            <w:pPr>
              <w:rPr>
                <w:rFonts w:ascii="宋体" w:hAnsi="宋体" w:cs="Consolas"/>
                <w:b/>
                <w:bCs/>
                <w:sz w:val="20"/>
                <w:szCs w:val="20"/>
              </w:rPr>
            </w:pPr>
          </w:p>
        </w:tc>
      </w:tr>
      <w:tr w:rsidR="00075B6B" w14:paraId="27F9137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31A585" w14:textId="196D093D" w:rsidR="00075B6B" w:rsidRDefault="00075B6B">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DA7CAD7" w14:textId="07081B71" w:rsidR="00075B6B" w:rsidRDefault="00075B6B">
            <w:pPr>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691D66AE" w14:textId="77777777" w:rsidR="00075B6B" w:rsidRDefault="00075B6B">
            <w:pPr>
              <w:rPr>
                <w:rFonts w:ascii="宋体" w:hAnsi="宋体" w:cs="Consolas"/>
                <w:b/>
                <w:bCs/>
                <w:sz w:val="20"/>
                <w:szCs w:val="20"/>
              </w:rPr>
            </w:pP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08DC19C" w14:textId="79F522BE" w:rsidR="00075B6B"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r w:rsidR="00075B6B">
              <w:rPr>
                <w:rFonts w:ascii="宋体" w:hAnsi="宋体" w:cs="Consolas" w:hint="eastAsia"/>
                <w:b/>
                <w:bCs/>
                <w:sz w:val="20"/>
                <w:szCs w:val="20"/>
              </w:rPr>
              <w:t>，</w:t>
            </w:r>
          </w:p>
          <w:p w14:paraId="110CC00D" w14:textId="7C0EB0ED" w:rsidR="009F0896" w:rsidRDefault="009F0896" w:rsidP="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5EF5E7F" w14:textId="3DB48C23" w:rsidR="009F0896" w:rsidRDefault="009F089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rsidTr="00075B6B">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single" w:sz="4" w:space="0" w:color="auto"/>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single" w:sz="4" w:space="0" w:color="auto"/>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r w:rsidR="00075B6B" w14:paraId="55E95B4A"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972BFE" w14:textId="4A21B418" w:rsidR="00075B6B" w:rsidRDefault="00075B6B">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17F9195" w14:textId="0A06E6D2" w:rsidR="00075B6B" w:rsidRDefault="00075B6B">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single" w:sz="4" w:space="0" w:color="auto"/>
              <w:left w:val="nil"/>
              <w:bottom w:val="single" w:sz="4" w:space="0" w:color="auto"/>
              <w:right w:val="single" w:sz="4" w:space="0" w:color="auto"/>
            </w:tcBorders>
            <w:vAlign w:val="bottom"/>
          </w:tcPr>
          <w:p w14:paraId="3600C098" w14:textId="77777777" w:rsidR="00075B6B" w:rsidRDefault="00075B6B">
            <w:pPr>
              <w:spacing w:line="240" w:lineRule="auto"/>
              <w:rPr>
                <w:rFonts w:ascii="宋体" w:hAnsi="宋体" w:cs="宋体"/>
                <w:sz w:val="20"/>
                <w:szCs w:val="20"/>
              </w:rPr>
            </w:pPr>
          </w:p>
        </w:tc>
      </w:tr>
      <w:tr w:rsidR="00075B6B" w14:paraId="177F7C74" w14:textId="77777777" w:rsidTr="00075B6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F39184" w14:textId="10D62691" w:rsidR="00075B6B" w:rsidRDefault="00075B6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tcBorders>
              <w:top w:val="single" w:sz="4" w:space="0" w:color="auto"/>
              <w:left w:val="nil"/>
              <w:bottom w:val="single" w:sz="4" w:space="0" w:color="auto"/>
              <w:right w:val="single" w:sz="4" w:space="0" w:color="auto"/>
            </w:tcBorders>
            <w:vAlign w:val="bottom"/>
          </w:tcPr>
          <w:p w14:paraId="2E225217" w14:textId="0292338A" w:rsidR="00075B6B" w:rsidRDefault="00075B6B">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single" w:sz="4" w:space="0" w:color="auto"/>
              <w:left w:val="nil"/>
              <w:bottom w:val="single" w:sz="4" w:space="0" w:color="auto"/>
              <w:right w:val="single" w:sz="4" w:space="0" w:color="auto"/>
            </w:tcBorders>
            <w:vAlign w:val="bottom"/>
          </w:tcPr>
          <w:p w14:paraId="75B40DBA" w14:textId="77777777" w:rsidR="00075B6B" w:rsidRDefault="00075B6B">
            <w:pPr>
              <w:spacing w:line="240" w:lineRule="auto"/>
              <w:rPr>
                <w:rFonts w:ascii="宋体" w:hAnsi="宋体" w:cs="宋体"/>
                <w:sz w:val="20"/>
                <w:szCs w:val="20"/>
              </w:rPr>
            </w:pP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2142C19" w14:textId="4A50EB47" w:rsidR="00AD7A40" w:rsidRDefault="00AD7A40" w:rsidP="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75DFB6" w14:textId="20CC56E6" w:rsidR="00AD7A40" w:rsidRDefault="00AD7A4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516B79" w14:paraId="3DD6BD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CD466" w14:textId="5B8B6D17" w:rsidR="00516B79" w:rsidRDefault="00516B79">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4ED374E" w14:textId="0EE4FD53" w:rsidR="00516B79" w:rsidRDefault="00516B79">
            <w:pPr>
              <w:spacing w:line="240" w:lineRule="auto"/>
              <w:rPr>
                <w:rFonts w:ascii="宋体" w:hAnsi="宋体" w:cs="宋体"/>
                <w:sz w:val="20"/>
                <w:szCs w:val="20"/>
              </w:rPr>
            </w:pPr>
            <w:r>
              <w:rPr>
                <w:rFonts w:ascii="宋体" w:hAnsi="宋体" w:cs="宋体" w:hint="eastAsia"/>
                <w:sz w:val="20"/>
                <w:szCs w:val="20"/>
              </w:rPr>
              <w:t>系统编号</w:t>
            </w:r>
          </w:p>
        </w:tc>
        <w:tc>
          <w:tcPr>
            <w:tcW w:w="5256" w:type="dxa"/>
            <w:tcBorders>
              <w:top w:val="nil"/>
              <w:left w:val="nil"/>
              <w:bottom w:val="single" w:sz="4" w:space="0" w:color="auto"/>
              <w:right w:val="single" w:sz="4" w:space="0" w:color="auto"/>
            </w:tcBorders>
            <w:vAlign w:val="bottom"/>
          </w:tcPr>
          <w:p w14:paraId="3B6F748B" w14:textId="77777777" w:rsidR="00516B79" w:rsidRDefault="00516B79">
            <w:pPr>
              <w:spacing w:line="240" w:lineRule="auto"/>
              <w:rPr>
                <w:rFonts w:ascii="宋体" w:hAnsi="宋体" w:cs="宋体"/>
                <w:sz w:val="20"/>
                <w:szCs w:val="20"/>
              </w:rPr>
            </w:pPr>
          </w:p>
        </w:tc>
      </w:tr>
      <w:tr w:rsidR="00516B79" w14:paraId="65214E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E7720" w14:textId="01D71732" w:rsidR="00516B79" w:rsidRDefault="00516B79">
            <w:pPr>
              <w:spacing w:line="240" w:lineRule="auto"/>
              <w:rPr>
                <w:rFonts w:ascii="宋体" w:hAnsi="宋体" w:cs="宋体"/>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44" w:type="dxa"/>
            <w:gridSpan w:val="2"/>
            <w:tcBorders>
              <w:top w:val="nil"/>
              <w:left w:val="nil"/>
              <w:bottom w:val="single" w:sz="4" w:space="0" w:color="auto"/>
              <w:right w:val="single" w:sz="4" w:space="0" w:color="auto"/>
            </w:tcBorders>
            <w:vAlign w:val="bottom"/>
          </w:tcPr>
          <w:p w14:paraId="201CDE98" w14:textId="33A19BED" w:rsidR="00516B79" w:rsidRDefault="00516B79">
            <w:pPr>
              <w:spacing w:line="240" w:lineRule="auto"/>
              <w:rPr>
                <w:rFonts w:ascii="宋体" w:hAnsi="宋体" w:cs="宋体"/>
                <w:sz w:val="20"/>
                <w:szCs w:val="20"/>
              </w:rPr>
            </w:pPr>
            <w:r>
              <w:rPr>
                <w:rFonts w:ascii="宋体" w:hAnsi="宋体" w:cs="宋体" w:hint="eastAsia"/>
                <w:sz w:val="20"/>
                <w:szCs w:val="20"/>
              </w:rPr>
              <w:t>token</w:t>
            </w:r>
          </w:p>
        </w:tc>
        <w:tc>
          <w:tcPr>
            <w:tcW w:w="5256" w:type="dxa"/>
            <w:tcBorders>
              <w:top w:val="nil"/>
              <w:left w:val="nil"/>
              <w:bottom w:val="single" w:sz="4" w:space="0" w:color="auto"/>
              <w:right w:val="single" w:sz="4" w:space="0" w:color="auto"/>
            </w:tcBorders>
            <w:vAlign w:val="bottom"/>
          </w:tcPr>
          <w:p w14:paraId="0E942A24" w14:textId="77777777" w:rsidR="00516B79" w:rsidRDefault="00516B79">
            <w:pPr>
              <w:spacing w:line="240" w:lineRule="auto"/>
              <w:rPr>
                <w:rFonts w:ascii="宋体" w:hAnsi="宋体" w:cs="宋体"/>
                <w:sz w:val="20"/>
                <w:szCs w:val="20"/>
              </w:rPr>
            </w:pP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2BF4C33F" w:rsidR="00966BDD" w:rsidRDefault="00476115" w:rsidP="009536C0">
            <w:pPr>
              <w:ind w:firstLine="440"/>
              <w:rPr>
                <w:rFonts w:ascii="宋体" w:hAnsi="宋体" w:cs="Consolas"/>
                <w:b/>
                <w:bCs/>
                <w:sz w:val="20"/>
                <w:szCs w:val="20"/>
              </w:rPr>
            </w:pPr>
            <w:r>
              <w:rPr>
                <w:rFonts w:ascii="宋体" w:hAnsi="宋体" w:cs="Consolas"/>
                <w:b/>
                <w:bCs/>
                <w:sz w:val="20"/>
                <w:szCs w:val="20"/>
              </w:rPr>
              <w:t>"companyCode": "GS20160927116321"</w:t>
            </w:r>
            <w:r w:rsidR="009536C0">
              <w:rPr>
                <w:rFonts w:ascii="宋体" w:hAnsi="宋体" w:cs="Consolas" w:hint="eastAsia"/>
                <w:b/>
                <w:bCs/>
                <w:sz w:val="20"/>
                <w:szCs w:val="20"/>
              </w:rPr>
              <w:t>,</w:t>
            </w:r>
          </w:p>
          <w:p w14:paraId="07E3099F" w14:textId="48BBFADB" w:rsidR="009536C0" w:rsidRDefault="009536C0" w:rsidP="009854F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r w:rsidR="00AC417D" w14:paraId="1CBBF58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896E09" w14:textId="03731435" w:rsidR="00AC417D" w:rsidRDefault="00AC417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2070" w:type="dxa"/>
            <w:tcBorders>
              <w:top w:val="single" w:sz="4" w:space="0" w:color="auto"/>
              <w:left w:val="single" w:sz="4" w:space="0" w:color="auto"/>
              <w:bottom w:val="single" w:sz="4" w:space="0" w:color="auto"/>
              <w:right w:val="single" w:sz="4" w:space="0" w:color="auto"/>
            </w:tcBorders>
            <w:vAlign w:val="bottom"/>
          </w:tcPr>
          <w:p w14:paraId="754F1374" w14:textId="70DAD685" w:rsidR="00AC417D" w:rsidRDefault="00AC417D">
            <w:pPr>
              <w:spacing w:line="240" w:lineRule="auto"/>
              <w:rPr>
                <w:rFonts w:ascii="宋体" w:hAnsi="宋体" w:cs="宋体"/>
                <w:sz w:val="20"/>
                <w:szCs w:val="20"/>
              </w:rPr>
            </w:pPr>
            <w:r>
              <w:rPr>
                <w:rFonts w:ascii="宋体" w:hAnsi="宋体" w:cs="宋体" w:hint="eastAsia"/>
                <w:sz w:val="20"/>
                <w:szCs w:val="20"/>
              </w:rPr>
              <w:t>系统编号</w:t>
            </w:r>
          </w:p>
        </w:tc>
        <w:tc>
          <w:tcPr>
            <w:tcW w:w="4630" w:type="dxa"/>
            <w:tcBorders>
              <w:top w:val="single" w:sz="4" w:space="0" w:color="auto"/>
              <w:left w:val="single" w:sz="4" w:space="0" w:color="auto"/>
              <w:bottom w:val="single" w:sz="4" w:space="0" w:color="auto"/>
              <w:right w:val="single" w:sz="4" w:space="0" w:color="auto"/>
            </w:tcBorders>
            <w:vAlign w:val="bottom"/>
          </w:tcPr>
          <w:p w14:paraId="75AA2E37" w14:textId="77777777" w:rsidR="00AC417D" w:rsidRDefault="00AC417D">
            <w:pPr>
              <w:spacing w:line="240" w:lineRule="auto"/>
              <w:rPr>
                <w:rFonts w:ascii="宋体" w:hAnsi="宋体" w:cs="Consolas"/>
                <w:b/>
                <w:bCs/>
                <w:sz w:val="20"/>
                <w:szCs w:val="20"/>
              </w:rPr>
            </w:pP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4C9D8B8D" w14:textId="34A191D2"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20B0A79" w14:textId="2E4F55B5" w:rsidR="00031C19" w:rsidRDefault="00031C19" w:rsidP="00031C1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rsidTr="0071499D">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single" w:sz="4" w:space="0" w:color="auto"/>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single" w:sz="4" w:space="0" w:color="auto"/>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71499D" w14:paraId="63295B35"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D237CC" w14:textId="6C4A262D" w:rsidR="0071499D" w:rsidRDefault="0071499D">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37B37DE1" w14:textId="73A77C4A" w:rsidR="0071499D" w:rsidRDefault="0071499D">
            <w:pPr>
              <w:spacing w:line="240" w:lineRule="auto"/>
              <w:rPr>
                <w:rFonts w:ascii="宋体" w:hAnsi="宋体" w:cs="宋体"/>
                <w:sz w:val="20"/>
                <w:szCs w:val="20"/>
              </w:rPr>
            </w:pPr>
            <w:r>
              <w:rPr>
                <w:rFonts w:ascii="宋体" w:hAnsi="宋体" w:cs="宋体" w:hint="eastAsia"/>
                <w:sz w:val="20"/>
                <w:szCs w:val="20"/>
              </w:rPr>
              <w:t>系统编号</w:t>
            </w:r>
          </w:p>
        </w:tc>
        <w:tc>
          <w:tcPr>
            <w:tcW w:w="5301" w:type="dxa"/>
            <w:tcBorders>
              <w:top w:val="single" w:sz="4" w:space="0" w:color="auto"/>
              <w:left w:val="nil"/>
              <w:bottom w:val="single" w:sz="4" w:space="0" w:color="auto"/>
              <w:right w:val="single" w:sz="4" w:space="0" w:color="auto"/>
            </w:tcBorders>
            <w:vAlign w:val="bottom"/>
          </w:tcPr>
          <w:p w14:paraId="7BF0E25F" w14:textId="77777777" w:rsidR="0071499D" w:rsidRDefault="0071499D">
            <w:pPr>
              <w:spacing w:line="240" w:lineRule="auto"/>
              <w:rPr>
                <w:rFonts w:ascii="宋体" w:hAnsi="宋体" w:cs="宋体"/>
                <w:sz w:val="20"/>
                <w:szCs w:val="20"/>
              </w:rPr>
            </w:pPr>
          </w:p>
        </w:tc>
      </w:tr>
      <w:tr w:rsidR="0071499D" w14:paraId="0EC18E86" w14:textId="77777777" w:rsidTr="0071499D">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5623FB" w14:textId="32856B1F" w:rsidR="0071499D" w:rsidRDefault="0071499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99" w:type="dxa"/>
            <w:tcBorders>
              <w:top w:val="single" w:sz="4" w:space="0" w:color="auto"/>
              <w:left w:val="nil"/>
              <w:bottom w:val="single" w:sz="4" w:space="0" w:color="auto"/>
              <w:right w:val="single" w:sz="4" w:space="0" w:color="auto"/>
            </w:tcBorders>
            <w:vAlign w:val="bottom"/>
          </w:tcPr>
          <w:p w14:paraId="6FAF318B" w14:textId="436B3FD4" w:rsidR="0071499D" w:rsidRDefault="0071499D">
            <w:pPr>
              <w:spacing w:line="240" w:lineRule="auto"/>
              <w:rPr>
                <w:rFonts w:ascii="宋体" w:hAnsi="宋体" w:cs="宋体"/>
                <w:sz w:val="20"/>
                <w:szCs w:val="20"/>
              </w:rPr>
            </w:pPr>
            <w:r>
              <w:rPr>
                <w:rFonts w:ascii="宋体" w:hAnsi="宋体" w:cs="宋体" w:hint="eastAsia"/>
                <w:sz w:val="20"/>
                <w:szCs w:val="20"/>
              </w:rPr>
              <w:t>token</w:t>
            </w:r>
          </w:p>
        </w:tc>
        <w:tc>
          <w:tcPr>
            <w:tcW w:w="5301" w:type="dxa"/>
            <w:tcBorders>
              <w:top w:val="single" w:sz="4" w:space="0" w:color="auto"/>
              <w:left w:val="nil"/>
              <w:bottom w:val="single" w:sz="4" w:space="0" w:color="auto"/>
              <w:right w:val="single" w:sz="4" w:space="0" w:color="auto"/>
            </w:tcBorders>
            <w:vAlign w:val="bottom"/>
          </w:tcPr>
          <w:p w14:paraId="2F0C87C6" w14:textId="77777777" w:rsidR="0071499D" w:rsidRDefault="0071499D">
            <w:pPr>
              <w:spacing w:line="240" w:lineRule="auto"/>
              <w:rPr>
                <w:rFonts w:ascii="宋体" w:hAnsi="宋体" w:cs="宋体"/>
                <w:sz w:val="20"/>
                <w:szCs w:val="20"/>
              </w:rPr>
            </w:pP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4066DE83"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r w:rsidR="006B7514">
              <w:rPr>
                <w:rFonts w:ascii="宋体" w:hAnsi="宋体" w:cs="Consolas" w:hint="eastAsia"/>
                <w:b/>
                <w:bCs/>
                <w:sz w:val="20"/>
                <w:szCs w:val="20"/>
              </w:rPr>
              <w:t>,</w:t>
            </w:r>
          </w:p>
          <w:p w14:paraId="6ADC6164" w14:textId="396DE118"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573143E" w14:textId="476123DE" w:rsidR="006B7514" w:rsidRDefault="006B7514" w:rsidP="006B75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single" w:sz="4" w:space="0" w:color="auto"/>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single" w:sz="4" w:space="0" w:color="auto"/>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r w:rsidR="00C92844" w14:paraId="43253E4D"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6691C53" w14:textId="0DA8022B" w:rsidR="00C92844" w:rsidRDefault="00C92844">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9707133" w14:textId="0167D61C" w:rsidR="00C92844" w:rsidRDefault="00C92844">
            <w:pPr>
              <w:rPr>
                <w:rFonts w:ascii="宋体" w:hAnsi="宋体" w:cs="宋体"/>
                <w:sz w:val="20"/>
                <w:szCs w:val="20"/>
              </w:rPr>
            </w:pPr>
            <w:r>
              <w:rPr>
                <w:rFonts w:ascii="宋体" w:hAnsi="宋体" w:cs="宋体" w:hint="eastAsia"/>
                <w:sz w:val="20"/>
                <w:szCs w:val="20"/>
              </w:rPr>
              <w:t>系统编号</w:t>
            </w:r>
          </w:p>
        </w:tc>
        <w:tc>
          <w:tcPr>
            <w:tcW w:w="4997" w:type="dxa"/>
            <w:tcBorders>
              <w:top w:val="single" w:sz="4" w:space="0" w:color="auto"/>
              <w:left w:val="nil"/>
              <w:bottom w:val="single" w:sz="4" w:space="0" w:color="auto"/>
              <w:right w:val="single" w:sz="4" w:space="0" w:color="auto"/>
            </w:tcBorders>
            <w:vAlign w:val="bottom"/>
          </w:tcPr>
          <w:p w14:paraId="09B36B3A" w14:textId="77777777" w:rsidR="00C92844" w:rsidRDefault="00C92844">
            <w:pPr>
              <w:rPr>
                <w:rFonts w:ascii="宋体" w:hAnsi="宋体" w:cs="Consolas"/>
                <w:b/>
                <w:bCs/>
                <w:sz w:val="20"/>
                <w:szCs w:val="20"/>
              </w:rPr>
            </w:pPr>
          </w:p>
        </w:tc>
      </w:tr>
      <w:tr w:rsidR="00C92844" w14:paraId="1B401DBA" w14:textId="77777777" w:rsidTr="00C92844">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D8C8F1" w14:textId="05C125DE" w:rsidR="00C92844" w:rsidRDefault="00C92844">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703" w:type="dxa"/>
            <w:tcBorders>
              <w:top w:val="single" w:sz="4" w:space="0" w:color="auto"/>
              <w:left w:val="nil"/>
              <w:bottom w:val="single" w:sz="4" w:space="0" w:color="auto"/>
              <w:right w:val="single" w:sz="4" w:space="0" w:color="auto"/>
            </w:tcBorders>
            <w:vAlign w:val="bottom"/>
          </w:tcPr>
          <w:p w14:paraId="1DA18CA9" w14:textId="5DD65917" w:rsidR="00C92844" w:rsidRDefault="00C92844">
            <w:pPr>
              <w:rPr>
                <w:rFonts w:ascii="宋体" w:hAnsi="宋体" w:cs="宋体"/>
                <w:sz w:val="20"/>
                <w:szCs w:val="20"/>
              </w:rPr>
            </w:pPr>
            <w:r>
              <w:rPr>
                <w:rFonts w:ascii="宋体" w:hAnsi="宋体" w:cs="宋体" w:hint="eastAsia"/>
                <w:sz w:val="20"/>
                <w:szCs w:val="20"/>
              </w:rPr>
              <w:t>token</w:t>
            </w:r>
          </w:p>
        </w:tc>
        <w:tc>
          <w:tcPr>
            <w:tcW w:w="4997" w:type="dxa"/>
            <w:tcBorders>
              <w:top w:val="single" w:sz="4" w:space="0" w:color="auto"/>
              <w:left w:val="nil"/>
              <w:bottom w:val="single" w:sz="4" w:space="0" w:color="auto"/>
              <w:right w:val="single" w:sz="4" w:space="0" w:color="auto"/>
            </w:tcBorders>
            <w:vAlign w:val="bottom"/>
          </w:tcPr>
          <w:p w14:paraId="599DF155" w14:textId="77777777" w:rsidR="00C92844" w:rsidRDefault="00C92844">
            <w:pPr>
              <w:rPr>
                <w:rFonts w:ascii="宋体" w:hAnsi="宋体" w:cs="Consolas"/>
                <w:b/>
                <w:bCs/>
                <w:sz w:val="20"/>
                <w:szCs w:val="20"/>
              </w:rPr>
            </w:pP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03969DF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r w:rsidR="009C4A3A">
        <w:rPr>
          <w:rFonts w:ascii="宋体" w:hAnsi="宋体" w:hint="eastAsia"/>
          <w:sz w:val="32"/>
          <w:szCs w:val="32"/>
        </w:rPr>
        <w:t>(ok)</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237FF7D8" w:rsidR="003D1BA9" w:rsidRDefault="003D1BA9" w:rsidP="003D1BA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"GS00000000001"</w:t>
            </w:r>
            <w:r w:rsidR="00615BEF">
              <w:rPr>
                <w:rFonts w:ascii="宋体" w:hAnsi="宋体" w:cs="Consolas" w:hint="eastAsia"/>
                <w:b/>
                <w:bCs/>
                <w:sz w:val="20"/>
                <w:szCs w:val="20"/>
              </w:rPr>
              <w:t>,</w:t>
            </w:r>
          </w:p>
          <w:p w14:paraId="4D884A79" w14:textId="33EB3E14" w:rsid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53D110" w14:textId="62B950B7" w:rsidR="00615BEF" w:rsidRPr="00615BEF" w:rsidRDefault="00615BEF" w:rsidP="00615BE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r w:rsidR="00832E54" w14:paraId="4997180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E0E31B" w14:textId="2D090C1B" w:rsidR="00832E54" w:rsidRDefault="00832E5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B756B2E" w14:textId="4F223D9A" w:rsidR="00832E54" w:rsidRDefault="00832E54">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single" w:sz="4" w:space="0" w:color="auto"/>
              <w:left w:val="nil"/>
              <w:bottom w:val="single" w:sz="4" w:space="0" w:color="auto"/>
              <w:right w:val="single" w:sz="4" w:space="0" w:color="auto"/>
            </w:tcBorders>
            <w:vAlign w:val="bottom"/>
          </w:tcPr>
          <w:p w14:paraId="129DC4E4" w14:textId="77777777" w:rsidR="00832E54" w:rsidRDefault="00832E54">
            <w:pPr>
              <w:spacing w:line="240" w:lineRule="auto"/>
              <w:rPr>
                <w:rFonts w:ascii="宋体" w:hAnsi="宋体" w:cs="Consolas"/>
                <w:b/>
                <w:bCs/>
                <w:sz w:val="20"/>
                <w:szCs w:val="20"/>
              </w:rPr>
            </w:pPr>
          </w:p>
        </w:tc>
      </w:tr>
      <w:tr w:rsidR="00832E54" w14:paraId="0454278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8B232B" w14:textId="2B7DE7A6" w:rsidR="00832E54" w:rsidRDefault="00832E5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5D0F0A1" w14:textId="182C9137" w:rsidR="00832E54" w:rsidRDefault="00832E54">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single" w:sz="4" w:space="0" w:color="auto"/>
              <w:left w:val="nil"/>
              <w:bottom w:val="single" w:sz="4" w:space="0" w:color="auto"/>
              <w:right w:val="single" w:sz="4" w:space="0" w:color="auto"/>
            </w:tcBorders>
            <w:vAlign w:val="bottom"/>
          </w:tcPr>
          <w:p w14:paraId="2BAC1952" w14:textId="77777777" w:rsidR="00832E54" w:rsidRDefault="00832E54">
            <w:pPr>
              <w:spacing w:line="240" w:lineRule="auto"/>
              <w:rPr>
                <w:rFonts w:ascii="宋体" w:hAnsi="宋体" w:cs="Consolas"/>
                <w:b/>
                <w:bCs/>
                <w:sz w:val="20"/>
                <w:szCs w:val="20"/>
              </w:rPr>
            </w:pP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3F2A3462" w:rsidR="00966BDD" w:rsidRDefault="00476115" w:rsidP="00C17C3B">
            <w:pPr>
              <w:spacing w:line="240" w:lineRule="auto"/>
              <w:ind w:firstLine="440"/>
              <w:rPr>
                <w:rFonts w:ascii="宋体" w:hAnsi="宋体" w:cs="Consolas"/>
                <w:b/>
                <w:bCs/>
                <w:sz w:val="20"/>
                <w:szCs w:val="20"/>
              </w:rPr>
            </w:pPr>
            <w:r>
              <w:rPr>
                <w:rFonts w:ascii="宋体" w:hAnsi="宋体" w:cs="Consolas" w:hint="eastAsia"/>
                <w:b/>
                <w:bCs/>
                <w:sz w:val="20"/>
                <w:szCs w:val="20"/>
              </w:rPr>
              <w:t>"code": "SC2016101317531555181"</w:t>
            </w:r>
            <w:r w:rsidR="00C17C3B">
              <w:rPr>
                <w:rFonts w:ascii="宋体" w:hAnsi="宋体" w:cs="Consolas" w:hint="eastAsia"/>
                <w:b/>
                <w:bCs/>
                <w:sz w:val="20"/>
                <w:szCs w:val="20"/>
              </w:rPr>
              <w:t>,</w:t>
            </w:r>
          </w:p>
          <w:p w14:paraId="4B9C1DA6" w14:textId="203ABB61"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single" w:sz="4" w:space="0" w:color="auto"/>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94459C" w14:paraId="4408CC70" w14:textId="77777777" w:rsidTr="0094459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97FC85" w14:textId="2097C99E" w:rsidR="0094459C" w:rsidRDefault="0094459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3BF3A02" w14:textId="7A1E7F92" w:rsidR="0094459C" w:rsidRDefault="0094459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single" w:sz="4" w:space="0" w:color="auto"/>
              <w:left w:val="nil"/>
              <w:bottom w:val="single" w:sz="4" w:space="0" w:color="auto"/>
              <w:right w:val="single" w:sz="4" w:space="0" w:color="auto"/>
            </w:tcBorders>
            <w:vAlign w:val="bottom"/>
          </w:tcPr>
          <w:p w14:paraId="5A212156" w14:textId="77777777" w:rsidR="0094459C" w:rsidRDefault="0094459C">
            <w:pPr>
              <w:spacing w:line="240" w:lineRule="auto"/>
              <w:rPr>
                <w:rFonts w:ascii="宋体" w:hAnsi="宋体" w:cs="Consolas"/>
                <w:b/>
                <w:bCs/>
                <w:sz w:val="20"/>
                <w:szCs w:val="20"/>
              </w:rPr>
            </w:pP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0833473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C17C3B">
              <w:rPr>
                <w:rFonts w:ascii="宋体" w:hAnsi="宋体" w:cs="Consolas" w:hint="eastAsia"/>
                <w:b/>
                <w:bCs/>
                <w:sz w:val="20"/>
                <w:szCs w:val="20"/>
              </w:rPr>
              <w:t>,</w:t>
            </w:r>
          </w:p>
          <w:p w14:paraId="323FCDB1" w14:textId="63A66085" w:rsidR="00C17C3B" w:rsidRDefault="00C17C3B" w:rsidP="00C17C3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624927" w14:paraId="529714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DC435D" w14:textId="090C41A4" w:rsidR="00624927" w:rsidRDefault="0062492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1121AC" w14:textId="363EF85C" w:rsidR="00624927" w:rsidRDefault="00624927">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single" w:sz="4" w:space="0" w:color="auto"/>
              <w:bottom w:val="single" w:sz="4" w:space="0" w:color="auto"/>
              <w:right w:val="single" w:sz="4" w:space="0" w:color="auto"/>
            </w:tcBorders>
            <w:vAlign w:val="bottom"/>
          </w:tcPr>
          <w:p w14:paraId="7345A9FC" w14:textId="77777777" w:rsidR="00624927" w:rsidRDefault="00624927">
            <w:pPr>
              <w:spacing w:line="240" w:lineRule="auto"/>
              <w:rPr>
                <w:rFonts w:ascii="宋体" w:hAnsi="宋体" w:cs="Consolas"/>
                <w:b/>
                <w:bCs/>
                <w:sz w:val="20"/>
                <w:szCs w:val="20"/>
              </w:rPr>
            </w:pP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639C055D" w14:textId="77777777"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3FFB3A7" w14:textId="11C0B171" w:rsidR="00980BE8" w:rsidRDefault="00980BE8" w:rsidP="00980BE8">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4791C24B"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6B6E1E45"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56BE20AA"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sidR="00A47DAC">
              <w:rPr>
                <w:rFonts w:ascii="宋体" w:hAnsi="宋体" w:cs="宋体" w:hint="eastAsia"/>
                <w:sz w:val="20"/>
                <w:szCs w:val="20"/>
              </w:rPr>
              <w:t>（选</w:t>
            </w:r>
            <w:r>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221EF824" w:rsidR="00966BDD" w:rsidRDefault="00E51471">
            <w:pPr>
              <w:spacing w:line="240" w:lineRule="auto"/>
              <w:rPr>
                <w:rFonts w:ascii="宋体" w:hAnsi="宋体" w:cs="宋体"/>
                <w:sz w:val="20"/>
                <w:szCs w:val="20"/>
              </w:rPr>
            </w:pPr>
            <w:r>
              <w:rPr>
                <w:rFonts w:ascii="宋体" w:hAnsi="宋体" w:cs="Consolas" w:hint="eastAsia"/>
                <w:b/>
                <w:bCs/>
                <w:sz w:val="20"/>
                <w:szCs w:val="20"/>
              </w:rPr>
              <w:t>belong</w:t>
            </w:r>
            <w:r w:rsidR="00A47DAC">
              <w:rPr>
                <w:rFonts w:ascii="宋体" w:hAnsi="宋体" w:cs="宋体" w:hint="eastAsia"/>
                <w:sz w:val="20"/>
                <w:szCs w:val="20"/>
              </w:rPr>
              <w:t>（选</w:t>
            </w:r>
            <w:r w:rsidR="00476115">
              <w:rPr>
                <w:rFonts w:ascii="宋体" w:hAnsi="宋体" w:cs="宋体" w:hint="eastAsia"/>
                <w:sz w:val="20"/>
                <w:szCs w:val="20"/>
              </w:rPr>
              <w:t>填）</w:t>
            </w:r>
          </w:p>
        </w:tc>
        <w:tc>
          <w:tcPr>
            <w:tcW w:w="1691" w:type="dxa"/>
            <w:tcBorders>
              <w:top w:val="nil"/>
              <w:left w:val="nil"/>
              <w:bottom w:val="single" w:sz="4" w:space="0" w:color="auto"/>
              <w:right w:val="single" w:sz="4" w:space="0" w:color="auto"/>
            </w:tcBorders>
            <w:vAlign w:val="bottom"/>
          </w:tcPr>
          <w:p w14:paraId="1294563B" w14:textId="2B7E4222" w:rsidR="00966BDD" w:rsidRDefault="00E51471">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nil"/>
              <w:left w:val="nil"/>
              <w:bottom w:val="single" w:sz="4" w:space="0" w:color="auto"/>
              <w:right w:val="single" w:sz="4" w:space="0" w:color="auto"/>
            </w:tcBorders>
            <w:vAlign w:val="bottom"/>
          </w:tcPr>
          <w:p w14:paraId="5FBCDAAA" w14:textId="2CB58FEB" w:rsidR="00966BDD" w:rsidRDefault="00E51471" w:rsidP="00E51471">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E51471" w14:paraId="791982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94484" w14:textId="3C694507" w:rsidR="00E51471" w:rsidRDefault="00E51471">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D06544B" w14:textId="2D89EB05" w:rsidR="00E51471" w:rsidRDefault="00E51471">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6DCA102" w14:textId="77777777" w:rsidR="00E51471" w:rsidRDefault="00E51471">
            <w:pPr>
              <w:spacing w:line="240" w:lineRule="auto"/>
              <w:rPr>
                <w:rFonts w:ascii="宋体" w:hAnsi="宋体" w:cs="Consolas"/>
                <w:b/>
                <w:bCs/>
                <w:sz w:val="20"/>
                <w:szCs w:val="20"/>
              </w:rPr>
            </w:pPr>
          </w:p>
        </w:tc>
      </w:tr>
      <w:tr w:rsidR="00E51471" w14:paraId="3D1D95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AF956C" w14:textId="1F09F19D" w:rsidR="00E51471" w:rsidRDefault="00E5147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20453F6" w14:textId="5B86E2DC" w:rsidR="00E51471" w:rsidRDefault="00E51471">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B15C46E" w14:textId="77777777" w:rsidR="00E51471" w:rsidRDefault="00E51471">
            <w:pPr>
              <w:spacing w:line="240" w:lineRule="auto"/>
              <w:rPr>
                <w:rFonts w:ascii="宋体" w:hAnsi="宋体" w:cs="Consolas"/>
                <w:b/>
                <w:bCs/>
                <w:sz w:val="20"/>
                <w:szCs w:val="20"/>
              </w:rPr>
            </w:pPr>
          </w:p>
        </w:tc>
      </w:tr>
      <w:tr w:rsidR="00E51471"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E51471" w:rsidRDefault="00E51471">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E51471" w:rsidRDefault="00E51471">
            <w:pPr>
              <w:spacing w:line="240" w:lineRule="auto"/>
              <w:rPr>
                <w:rFonts w:ascii="宋体" w:hAnsi="宋体" w:cs="宋体"/>
                <w:sz w:val="20"/>
                <w:szCs w:val="20"/>
              </w:rPr>
            </w:pPr>
            <w:r>
              <w:rPr>
                <w:rFonts w:ascii="宋体" w:hAnsi="宋体" w:cs="宋体" w:hint="eastAsia"/>
                <w:sz w:val="20"/>
                <w:szCs w:val="20"/>
              </w:rPr>
              <w:t>0=第一页；1=第二页…</w:t>
            </w:r>
          </w:p>
        </w:tc>
      </w:tr>
      <w:tr w:rsidR="00E51471"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E51471" w:rsidRDefault="00E51471">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E51471" w:rsidRDefault="00E51471">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E51471" w:rsidRDefault="00E51471">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16286E39"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r w:rsidR="00356795">
              <w:rPr>
                <w:rFonts w:ascii="宋体" w:hAnsi="宋体" w:cs="Consolas" w:hint="eastAsia"/>
                <w:b/>
                <w:bCs/>
                <w:sz w:val="20"/>
                <w:szCs w:val="20"/>
              </w:rPr>
              <w:t>,</w:t>
            </w:r>
          </w:p>
          <w:p w14:paraId="6955A7DB" w14:textId="77777777"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8193010" w14:textId="50C7BD5E" w:rsidR="00356795" w:rsidRDefault="00356795" w:rsidP="003567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rsidTr="00E03F88">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D4496" w14:paraId="0C37BD89"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060367" w14:textId="5DED8637" w:rsidR="009D4496" w:rsidRDefault="009D4496">
            <w:pPr>
              <w:spacing w:line="240" w:lineRule="auto"/>
              <w:rPr>
                <w:rFonts w:ascii="宋体" w:hAnsi="宋体" w:cs="宋体"/>
                <w:sz w:val="20"/>
                <w:szCs w:val="20"/>
              </w:rPr>
            </w:pPr>
            <w:r>
              <w:rPr>
                <w:rFonts w:ascii="宋体" w:hAnsi="宋体" w:cs="Consolas" w:hint="eastAsia"/>
                <w:b/>
                <w:bCs/>
                <w:sz w:val="20"/>
                <w:szCs w:val="20"/>
              </w:rPr>
              <w:t>belong</w:t>
            </w:r>
            <w:r>
              <w:rPr>
                <w:rFonts w:ascii="宋体" w:hAnsi="宋体" w:cs="宋体" w:hint="eastAsia"/>
                <w:sz w:val="20"/>
                <w:szCs w:val="20"/>
              </w:rPr>
              <w:t>（选填）</w:t>
            </w:r>
          </w:p>
        </w:tc>
        <w:tc>
          <w:tcPr>
            <w:tcW w:w="1691" w:type="dxa"/>
            <w:tcBorders>
              <w:top w:val="single" w:sz="4" w:space="0" w:color="auto"/>
              <w:left w:val="nil"/>
              <w:bottom w:val="single" w:sz="4" w:space="0" w:color="auto"/>
              <w:right w:val="single" w:sz="4" w:space="0" w:color="auto"/>
            </w:tcBorders>
            <w:vAlign w:val="bottom"/>
          </w:tcPr>
          <w:p w14:paraId="62BD759C" w14:textId="28B19AB4" w:rsidR="009D4496" w:rsidRDefault="009D4496">
            <w:pPr>
              <w:spacing w:line="240" w:lineRule="auto"/>
              <w:rPr>
                <w:rFonts w:ascii="宋体" w:eastAsiaTheme="minorEastAsia" w:hAnsi="宋体" w:cs="宋体"/>
                <w:sz w:val="20"/>
                <w:szCs w:val="20"/>
              </w:rPr>
            </w:pPr>
            <w:r>
              <w:rPr>
                <w:rFonts w:ascii="宋体" w:hAnsi="宋体" w:cs="宋体" w:hint="eastAsia"/>
                <w:sz w:val="20"/>
                <w:szCs w:val="20"/>
              </w:rPr>
              <w:t>属于</w:t>
            </w:r>
          </w:p>
        </w:tc>
        <w:tc>
          <w:tcPr>
            <w:tcW w:w="5009" w:type="dxa"/>
            <w:tcBorders>
              <w:top w:val="single" w:sz="4" w:space="0" w:color="auto"/>
              <w:left w:val="nil"/>
              <w:bottom w:val="single" w:sz="4" w:space="0" w:color="auto"/>
              <w:right w:val="single" w:sz="4" w:space="0" w:color="auto"/>
            </w:tcBorders>
            <w:vAlign w:val="bottom"/>
          </w:tcPr>
          <w:p w14:paraId="1955D0CB" w14:textId="58B5C91B" w:rsidR="009D4496" w:rsidRDefault="009D4496">
            <w:pPr>
              <w:spacing w:line="240" w:lineRule="auto"/>
              <w:rPr>
                <w:rFonts w:ascii="宋体" w:hAnsi="宋体" w:cs="宋体"/>
                <w:sz w:val="20"/>
                <w:szCs w:val="20"/>
              </w:rPr>
            </w:pPr>
            <w:r>
              <w:rPr>
                <w:rFonts w:ascii="宋体" w:hAnsi="宋体" w:cs="Consolas" w:hint="eastAsia"/>
                <w:b/>
                <w:bCs/>
                <w:sz w:val="20"/>
                <w:szCs w:val="20"/>
              </w:rPr>
              <w:t>公司编号或系统编号</w:t>
            </w:r>
          </w:p>
        </w:tc>
      </w:tr>
      <w:tr w:rsidR="009D4496" w14:paraId="71B7F3FB"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D98EF" w14:textId="47FBD63B" w:rsidR="009D4496" w:rsidRDefault="009D4496">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73F0C37D" w14:textId="47958F7A" w:rsidR="009D4496" w:rsidRDefault="009D4496">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single" w:sz="4" w:space="0" w:color="auto"/>
              <w:left w:val="nil"/>
              <w:bottom w:val="single" w:sz="4" w:space="0" w:color="auto"/>
              <w:right w:val="single" w:sz="4" w:space="0" w:color="auto"/>
            </w:tcBorders>
            <w:vAlign w:val="bottom"/>
          </w:tcPr>
          <w:p w14:paraId="76889B3A" w14:textId="77777777" w:rsidR="009D4496" w:rsidRDefault="009D4496">
            <w:pPr>
              <w:spacing w:line="240" w:lineRule="auto"/>
              <w:rPr>
                <w:rFonts w:ascii="宋体" w:hAnsi="宋体" w:cs="Consolas"/>
                <w:b/>
                <w:bCs/>
                <w:sz w:val="20"/>
                <w:szCs w:val="20"/>
              </w:rPr>
            </w:pPr>
          </w:p>
        </w:tc>
      </w:tr>
      <w:tr w:rsidR="009D4496" w14:paraId="050E236F" w14:textId="77777777" w:rsidTr="00E03F88">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4466C1" w14:textId="676B352A" w:rsidR="009D4496" w:rsidRDefault="009D4496">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single" w:sz="4" w:space="0" w:color="auto"/>
              <w:left w:val="nil"/>
              <w:bottom w:val="single" w:sz="4" w:space="0" w:color="auto"/>
              <w:right w:val="single" w:sz="4" w:space="0" w:color="auto"/>
            </w:tcBorders>
            <w:vAlign w:val="bottom"/>
          </w:tcPr>
          <w:p w14:paraId="672706AD" w14:textId="2F320357" w:rsidR="009D4496" w:rsidRDefault="009D4496">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single" w:sz="4" w:space="0" w:color="auto"/>
              <w:left w:val="nil"/>
              <w:bottom w:val="single" w:sz="4" w:space="0" w:color="auto"/>
              <w:right w:val="single" w:sz="4" w:space="0" w:color="auto"/>
            </w:tcBorders>
            <w:vAlign w:val="bottom"/>
          </w:tcPr>
          <w:p w14:paraId="5F3811C2" w14:textId="77777777" w:rsidR="009D4496" w:rsidRDefault="009D4496">
            <w:pPr>
              <w:spacing w:line="240" w:lineRule="auto"/>
              <w:rPr>
                <w:rFonts w:ascii="宋体" w:hAnsi="宋体" w:cs="Consolas"/>
                <w:b/>
                <w:bCs/>
                <w:sz w:val="20"/>
                <w:szCs w:val="20"/>
              </w:rPr>
            </w:pP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529CB3DA" w:rsidR="00966BDD" w:rsidRDefault="00A4693C">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Pr>
                <w:rFonts w:ascii="宋体" w:hAnsi="宋体" w:cs="Consolas" w:hint="eastAsia"/>
                <w:b/>
                <w:bCs/>
                <w:sz w:val="20"/>
                <w:szCs w:val="20"/>
              </w:rPr>
              <w:t>,</w:t>
            </w:r>
          </w:p>
          <w:p w14:paraId="5D74C97A" w14:textId="2F799ACA" w:rsidR="00A4693C" w:rsidRDefault="00A4693C" w:rsidP="00A4693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rsidTr="0064228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single" w:sz="4" w:space="0" w:color="auto"/>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r w:rsidR="0064228B" w14:paraId="6D94F4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A164B" w14:textId="06642092" w:rsidR="0064228B" w:rsidRDefault="0064228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35FBD5" w14:textId="4A424633" w:rsidR="0064228B" w:rsidRDefault="0064228B">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270B0A40" w14:textId="77777777" w:rsidR="0064228B" w:rsidRDefault="0064228B">
            <w:pPr>
              <w:spacing w:line="240" w:lineRule="auto"/>
              <w:rPr>
                <w:rFonts w:ascii="宋体" w:hAnsi="宋体" w:cs="Consolas"/>
                <w:b/>
                <w:bCs/>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10A7EC6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3E62DCD5"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223E67">
              <w:rPr>
                <w:rFonts w:ascii="宋体" w:hAnsi="宋体" w:cs="Consolas" w:hint="eastAsia"/>
                <w:b/>
                <w:bCs/>
                <w:sz w:val="20"/>
                <w:szCs w:val="20"/>
              </w:rPr>
              <w:t>，</w:t>
            </w:r>
          </w:p>
          <w:p w14:paraId="3A0395A4" w14:textId="5190F6A1" w:rsid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1BEA66D" w14:textId="5F9B143C" w:rsidR="00223E67" w:rsidRPr="00223E67" w:rsidRDefault="00223E67" w:rsidP="00223E6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rsidTr="00B200C3">
        <w:trPr>
          <w:trHeight w:val="270"/>
        </w:trPr>
        <w:tc>
          <w:tcPr>
            <w:tcW w:w="2380" w:type="dxa"/>
            <w:tcBorders>
              <w:top w:val="nil"/>
              <w:left w:val="single" w:sz="4" w:space="0" w:color="auto"/>
              <w:bottom w:val="nil"/>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nil"/>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200C3" w14:paraId="714F0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6BE63" w14:textId="68726A75" w:rsidR="00B200C3" w:rsidRDefault="00B200C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C2C011" w14:textId="086B08FD" w:rsidR="00B200C3" w:rsidRDefault="00B200C3">
            <w:pPr>
              <w:spacing w:line="240" w:lineRule="auto"/>
              <w:rPr>
                <w:rFonts w:ascii="宋体"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6E4F3FCA" w14:textId="77777777" w:rsidR="00B200C3" w:rsidRDefault="00B200C3">
            <w:pPr>
              <w:spacing w:line="240" w:lineRule="auto"/>
              <w:rPr>
                <w:rFonts w:ascii="宋体" w:hAnsi="宋体" w:cs="宋体"/>
                <w:sz w:val="20"/>
                <w:szCs w:val="20"/>
              </w:rPr>
            </w:pPr>
          </w:p>
        </w:tc>
      </w:tr>
      <w:tr w:rsidR="00B200C3" w14:paraId="2C1D60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B385FC" w14:textId="7DFF52A5" w:rsidR="00B200C3" w:rsidRDefault="00B200C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27C7B8" w14:textId="47127BE7" w:rsidR="00B200C3" w:rsidRDefault="00B200C3">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3425E05F" w14:textId="77777777" w:rsidR="00B200C3" w:rsidRDefault="00B200C3">
            <w:pPr>
              <w:spacing w:line="240" w:lineRule="auto"/>
              <w:rPr>
                <w:rFonts w:ascii="宋体" w:hAnsi="宋体" w:cs="宋体"/>
                <w:sz w:val="20"/>
                <w:szCs w:val="20"/>
              </w:rPr>
            </w:pP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6542B968" w:rsidR="00966BDD" w:rsidRDefault="00476115" w:rsidP="00386E62">
            <w:pPr>
              <w:spacing w:line="240" w:lineRule="auto"/>
              <w:ind w:firstLine="440"/>
              <w:rPr>
                <w:rFonts w:ascii="宋体" w:hAnsi="宋体" w:cs="Consolas"/>
                <w:b/>
                <w:bCs/>
                <w:sz w:val="20"/>
                <w:szCs w:val="20"/>
              </w:rPr>
            </w:pPr>
            <w:r>
              <w:rPr>
                <w:rFonts w:ascii="宋体" w:hAnsi="宋体" w:cs="Consolas" w:hint="eastAsia"/>
                <w:b/>
                <w:bCs/>
                <w:sz w:val="20"/>
                <w:szCs w:val="20"/>
              </w:rPr>
              <w:t>"code": "ZZ2016071950107253"</w:t>
            </w:r>
            <w:r w:rsidR="00386E62">
              <w:rPr>
                <w:rFonts w:ascii="宋体" w:hAnsi="宋体" w:cs="Consolas" w:hint="eastAsia"/>
                <w:b/>
                <w:bCs/>
                <w:sz w:val="20"/>
                <w:szCs w:val="20"/>
              </w:rPr>
              <w:t>，</w:t>
            </w:r>
          </w:p>
          <w:p w14:paraId="4BCFA658" w14:textId="39A627D7"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A05DFF" w14:textId="7E5AB432" w:rsidR="00386E62" w:rsidRDefault="00386E62" w:rsidP="00386E6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rsidTr="00C052EC">
        <w:trPr>
          <w:trHeight w:val="270"/>
        </w:trPr>
        <w:tc>
          <w:tcPr>
            <w:tcW w:w="2380" w:type="dxa"/>
            <w:tcBorders>
              <w:top w:val="nil"/>
              <w:left w:val="single" w:sz="4" w:space="0" w:color="auto"/>
              <w:bottom w:val="nil"/>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nil"/>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r w:rsidR="00C052EC" w14:paraId="5C7023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106DA" w14:textId="45E0E801" w:rsidR="00C052EC" w:rsidRDefault="00C052E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E0DC3F" w14:textId="603156D0" w:rsidR="00C052EC" w:rsidRDefault="00C052EC">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B6E2AE3" w14:textId="77777777" w:rsidR="00C052EC" w:rsidRDefault="00C052EC">
            <w:pPr>
              <w:spacing w:line="240" w:lineRule="auto"/>
              <w:rPr>
                <w:rFonts w:ascii="宋体" w:hAnsi="宋体" w:cs="Consolas"/>
                <w:b/>
                <w:bCs/>
                <w:sz w:val="20"/>
                <w:szCs w:val="20"/>
              </w:rPr>
            </w:pPr>
          </w:p>
        </w:tc>
      </w:tr>
      <w:tr w:rsidR="00C052EC" w14:paraId="0E33DD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A13A1C" w14:textId="76CC17B3" w:rsidR="00C052EC" w:rsidRDefault="00C052E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3EF3E8" w14:textId="0EB636C6" w:rsidR="00C052EC" w:rsidRDefault="00C052EC">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F1FB371" w14:textId="77777777" w:rsidR="00C052EC" w:rsidRDefault="00C052EC">
            <w:pPr>
              <w:spacing w:line="240" w:lineRule="auto"/>
              <w:rPr>
                <w:rFonts w:ascii="宋体" w:hAnsi="宋体" w:cs="Consolas"/>
                <w:b/>
                <w:bCs/>
                <w:sz w:val="20"/>
                <w:szCs w:val="20"/>
              </w:rPr>
            </w:pP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07B7514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137EB0">
              <w:rPr>
                <w:rFonts w:ascii="宋体" w:hAnsi="宋体" w:cs="Consolas" w:hint="eastAsia"/>
                <w:b/>
                <w:bCs/>
                <w:sz w:val="20"/>
                <w:szCs w:val="20"/>
              </w:rPr>
              <w:t>，</w:t>
            </w:r>
          </w:p>
          <w:p w14:paraId="4E9C1FEC" w14:textId="3B50C5CC"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EB631AB" w14:textId="412860FD" w:rsidR="00137EB0" w:rsidRDefault="00137EB0" w:rsidP="00137EB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rsidTr="00BC5375">
        <w:trPr>
          <w:trHeight w:val="270"/>
        </w:trPr>
        <w:tc>
          <w:tcPr>
            <w:tcW w:w="2380" w:type="dxa"/>
            <w:tcBorders>
              <w:top w:val="nil"/>
              <w:left w:val="single" w:sz="4" w:space="0" w:color="auto"/>
              <w:bottom w:val="nil"/>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BC5375" w14:paraId="6B3E42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90A168" w14:textId="1E24DF3D" w:rsidR="00BC5375" w:rsidRDefault="00BC53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8CE37A" w14:textId="0794E7D4" w:rsidR="00BC5375" w:rsidRDefault="00BC53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BFFB137" w14:textId="77777777" w:rsidR="00BC5375" w:rsidRDefault="00BC5375">
            <w:pPr>
              <w:spacing w:line="240" w:lineRule="auto"/>
              <w:rPr>
                <w:rFonts w:ascii="宋体" w:hAnsi="宋体" w:cs="宋体"/>
                <w:sz w:val="20"/>
                <w:szCs w:val="20"/>
              </w:rPr>
            </w:pPr>
          </w:p>
        </w:tc>
      </w:tr>
      <w:tr w:rsidR="00BC5375" w14:paraId="768623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95396" w14:textId="13110C57" w:rsidR="00BC5375" w:rsidRDefault="00BC53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5187B54" w14:textId="1013120B" w:rsidR="00BC5375" w:rsidRDefault="00BC53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77403D8C" w14:textId="77777777" w:rsidR="00BC5375" w:rsidRDefault="00BC5375">
            <w:pPr>
              <w:spacing w:line="240" w:lineRule="auto"/>
              <w:rPr>
                <w:rFonts w:ascii="宋体" w:hAnsi="宋体" w:cs="宋体"/>
                <w:sz w:val="20"/>
                <w:szCs w:val="20"/>
              </w:rPr>
            </w:pP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0D05389D"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r w:rsidR="004D26A7">
              <w:rPr>
                <w:rFonts w:ascii="宋体" w:hAnsi="宋体" w:cs="Consolas" w:hint="eastAsia"/>
                <w:b/>
                <w:bCs/>
                <w:sz w:val="20"/>
                <w:szCs w:val="20"/>
              </w:rPr>
              <w:t>，</w:t>
            </w:r>
          </w:p>
          <w:p w14:paraId="321D2B5C" w14:textId="49EFB1F1"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C598A59" w14:textId="5CDE4A0E" w:rsidR="004D26A7" w:rsidRDefault="004D26A7" w:rsidP="004D26A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rsidTr="006E2513">
        <w:trPr>
          <w:trHeight w:val="270"/>
        </w:trPr>
        <w:tc>
          <w:tcPr>
            <w:tcW w:w="2380" w:type="dxa"/>
            <w:tcBorders>
              <w:top w:val="nil"/>
              <w:left w:val="single" w:sz="4" w:space="0" w:color="auto"/>
              <w:bottom w:val="nil"/>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nil"/>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6E2513" w14:paraId="40C75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67E1A2" w14:textId="4EA052B4" w:rsidR="006E2513" w:rsidRDefault="006E251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447F73E" w14:textId="7791A1CC" w:rsidR="006E2513" w:rsidRDefault="006E2513">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7E4D4E0" w14:textId="77777777" w:rsidR="006E2513" w:rsidRDefault="006E2513">
            <w:pPr>
              <w:spacing w:line="240" w:lineRule="auto"/>
              <w:rPr>
                <w:rFonts w:ascii="宋体" w:hAnsi="宋体" w:cs="宋体"/>
                <w:sz w:val="20"/>
                <w:szCs w:val="20"/>
              </w:rPr>
            </w:pPr>
          </w:p>
        </w:tc>
      </w:tr>
      <w:tr w:rsidR="006E2513" w14:paraId="5AA25F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F2246B" w14:textId="22449F18" w:rsidR="006E2513" w:rsidRDefault="006E251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6BD9DE" w14:textId="3D980E39" w:rsidR="006E2513" w:rsidRDefault="006E2513">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1391C795" w14:textId="77777777" w:rsidR="006E2513" w:rsidRDefault="006E2513">
            <w:pPr>
              <w:spacing w:line="240" w:lineRule="auto"/>
              <w:rPr>
                <w:rFonts w:ascii="宋体" w:hAnsi="宋体" w:cs="宋体"/>
                <w:sz w:val="20"/>
                <w:szCs w:val="20"/>
              </w:rPr>
            </w:pP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10345E2D" w14:textId="764A8969"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073A958" w14:textId="5B2F8CAC" w:rsidR="00317739" w:rsidRDefault="00317739" w:rsidP="003177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5A70AA" w14:paraId="73DD58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7086C" w14:textId="06788FF7" w:rsidR="005A70AA" w:rsidRDefault="005A70AA">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2ADEDD" w14:textId="5A37B764" w:rsidR="005A70AA" w:rsidRDefault="005A70AA">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14B4B701" w14:textId="77777777" w:rsidR="005A70AA" w:rsidRDefault="005A70AA">
            <w:pPr>
              <w:spacing w:line="240" w:lineRule="auto"/>
              <w:rPr>
                <w:rFonts w:ascii="宋体" w:hAnsi="宋体" w:cs="宋体"/>
                <w:sz w:val="20"/>
                <w:szCs w:val="20"/>
              </w:rPr>
            </w:pPr>
          </w:p>
        </w:tc>
      </w:tr>
      <w:tr w:rsidR="005A70AA" w14:paraId="3C923D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6F4163" w14:textId="26836E2B" w:rsidR="005A70AA" w:rsidRDefault="005A70AA">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2C5E1C" w14:textId="1B261E3F" w:rsidR="005A70AA" w:rsidRDefault="005A70AA">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3234EC9" w14:textId="77777777" w:rsidR="005A70AA" w:rsidRDefault="005A70AA">
            <w:pPr>
              <w:spacing w:line="240" w:lineRule="auto"/>
              <w:rPr>
                <w:rFonts w:ascii="宋体" w:hAnsi="宋体" w:cs="宋体"/>
                <w:sz w:val="20"/>
                <w:szCs w:val="20"/>
              </w:rPr>
            </w:pPr>
          </w:p>
        </w:tc>
      </w:tr>
      <w:tr w:rsidR="005A70AA"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5A70AA" w:rsidRDefault="005A70A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5A70AA" w:rsidRDefault="005A70AA">
            <w:pPr>
              <w:spacing w:line="240" w:lineRule="auto"/>
              <w:rPr>
                <w:rFonts w:ascii="宋体" w:hAnsi="宋体" w:cs="宋体"/>
                <w:sz w:val="20"/>
                <w:szCs w:val="20"/>
              </w:rPr>
            </w:pPr>
            <w:r>
              <w:rPr>
                <w:rFonts w:ascii="宋体" w:hAnsi="宋体" w:cs="宋体" w:hint="eastAsia"/>
                <w:sz w:val="20"/>
                <w:szCs w:val="20"/>
              </w:rPr>
              <w:t>0=第一页；1=第二页…</w:t>
            </w:r>
          </w:p>
        </w:tc>
      </w:tr>
      <w:tr w:rsidR="005A70AA"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5A70AA" w:rsidRDefault="005A70A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5A70AA" w:rsidRDefault="005A70A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5A70AA" w:rsidRDefault="005A70AA">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627508F2"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r w:rsidR="000078C5">
              <w:rPr>
                <w:rFonts w:ascii="宋体" w:hAnsi="宋体" w:cs="Consolas" w:hint="eastAsia"/>
                <w:b/>
                <w:bCs/>
                <w:sz w:val="20"/>
                <w:szCs w:val="20"/>
              </w:rPr>
              <w:t>，</w:t>
            </w:r>
          </w:p>
          <w:p w14:paraId="074C4056" w14:textId="061DFF49" w:rsidR="000E4411" w:rsidRDefault="000078C5" w:rsidP="000E4411">
            <w:pPr>
              <w:spacing w:line="240" w:lineRule="auto"/>
              <w:ind w:firstLine="5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09C5F23E" w14:textId="134CD898" w:rsidR="00966BDD" w:rsidRDefault="00476115" w:rsidP="000E4411">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rsidTr="00377D59">
        <w:trPr>
          <w:trHeight w:val="270"/>
        </w:trPr>
        <w:tc>
          <w:tcPr>
            <w:tcW w:w="2380" w:type="dxa"/>
            <w:tcBorders>
              <w:top w:val="nil"/>
              <w:left w:val="single" w:sz="4" w:space="0" w:color="auto"/>
              <w:bottom w:val="nil"/>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nil"/>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377D59" w14:paraId="6EA280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D9ACF" w14:textId="0124C6D2" w:rsidR="00377D59" w:rsidRDefault="00377D5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FB8B396" w14:textId="7AEC0FCC" w:rsidR="00377D59" w:rsidRDefault="00377D5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BCE9121" w14:textId="77777777" w:rsidR="00377D59" w:rsidRDefault="00377D59">
            <w:pPr>
              <w:spacing w:line="240" w:lineRule="auto"/>
              <w:rPr>
                <w:rFonts w:ascii="宋体" w:hAnsi="宋体" w:cs="宋体"/>
                <w:sz w:val="20"/>
                <w:szCs w:val="20"/>
              </w:rPr>
            </w:pP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6D8FEAD3" w:rsidR="00966BDD" w:rsidRDefault="008D04EE">
            <w:pPr>
              <w:spacing w:line="240" w:lineRule="auto"/>
              <w:ind w:firstLine="401"/>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"ZZ2016072040517015"</w:t>
            </w:r>
            <w:r>
              <w:rPr>
                <w:rFonts w:ascii="宋体" w:hAnsi="宋体" w:cs="Consolas" w:hint="eastAsia"/>
                <w:b/>
                <w:bCs/>
                <w:sz w:val="20"/>
                <w:szCs w:val="20"/>
              </w:rPr>
              <w:t>，</w:t>
            </w:r>
          </w:p>
          <w:p w14:paraId="57C6B443" w14:textId="2F684414" w:rsidR="008D04EE" w:rsidRDefault="008D04EE" w:rsidP="0027643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rsidTr="00B1333E">
        <w:trPr>
          <w:trHeight w:val="270"/>
        </w:trPr>
        <w:tc>
          <w:tcPr>
            <w:tcW w:w="2380" w:type="dxa"/>
            <w:tcBorders>
              <w:top w:val="nil"/>
              <w:left w:val="single" w:sz="4" w:space="0" w:color="auto"/>
              <w:bottom w:val="nil"/>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r w:rsidR="00B1333E" w14:paraId="3CC57E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5CE647" w14:textId="6787DF90" w:rsidR="00B1333E" w:rsidRDefault="00B1333E">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3FB202A" w14:textId="62987F89" w:rsidR="00B1333E" w:rsidRDefault="00B1333E">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240DB42A" w14:textId="77777777" w:rsidR="00B1333E" w:rsidRDefault="00B1333E">
            <w:pPr>
              <w:spacing w:line="240" w:lineRule="auto"/>
              <w:rPr>
                <w:rFonts w:ascii="宋体" w:hAnsi="宋体" w:cs="Consolas"/>
                <w:b/>
                <w:bCs/>
                <w:sz w:val="20"/>
                <w:szCs w:val="20"/>
              </w:rPr>
            </w:pP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54FC170E" w:rsidR="00CB6915" w:rsidRDefault="00CB6915" w:rsidP="00AF724B">
            <w:pPr>
              <w:spacing w:line="240" w:lineRule="auto"/>
              <w:ind w:firstLine="440"/>
              <w:rPr>
                <w:rFonts w:ascii="宋体" w:hAnsi="宋体" w:cs="Consolas"/>
                <w:b/>
                <w:bCs/>
                <w:sz w:val="20"/>
                <w:szCs w:val="20"/>
              </w:rPr>
            </w:pPr>
            <w:r w:rsidRPr="00CB6915">
              <w:rPr>
                <w:rFonts w:ascii="宋体" w:hAnsi="宋体" w:cs="Consolas"/>
                <w:b/>
                <w:bCs/>
                <w:sz w:val="20"/>
                <w:szCs w:val="20"/>
              </w:rPr>
              <w:t>"applyUser":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r w:rsidR="007E103B">
              <w:rPr>
                <w:rFonts w:ascii="宋体" w:hAnsi="宋体" w:cs="Consolas" w:hint="eastAsia"/>
                <w:b/>
                <w:bCs/>
                <w:sz w:val="20"/>
                <w:szCs w:val="20"/>
              </w:rPr>
              <w:t>，</w:t>
            </w:r>
          </w:p>
          <w:p w14:paraId="660D56EA" w14:textId="7C4B46EC" w:rsidR="00AF724B"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D7FA579" w14:textId="3EA357D6" w:rsidR="00AF724B" w:rsidRPr="00CB6915" w:rsidRDefault="00AF724B" w:rsidP="00AF724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rsidTr="009044E7">
        <w:trPr>
          <w:trHeight w:val="270"/>
        </w:trPr>
        <w:tc>
          <w:tcPr>
            <w:tcW w:w="2380" w:type="dxa"/>
            <w:tcBorders>
              <w:top w:val="nil"/>
              <w:left w:val="single" w:sz="4" w:space="0" w:color="auto"/>
              <w:bottom w:val="nil"/>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nil"/>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nil"/>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r w:rsidR="009044E7" w14:paraId="23670A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1C1D" w14:textId="09E10D73" w:rsidR="009044E7" w:rsidRDefault="009044E7">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D7F7AC6" w14:textId="19CDAE06" w:rsidR="009044E7" w:rsidRDefault="009044E7">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0E95C9AF" w14:textId="77777777" w:rsidR="009044E7" w:rsidRPr="00B45BDD" w:rsidRDefault="009044E7">
            <w:pPr>
              <w:spacing w:line="240" w:lineRule="auto"/>
              <w:rPr>
                <w:rFonts w:ascii="宋体" w:hAnsi="宋体" w:cs="Consolas"/>
                <w:b/>
                <w:bCs/>
                <w:sz w:val="20"/>
                <w:szCs w:val="20"/>
              </w:rPr>
            </w:pPr>
          </w:p>
        </w:tc>
      </w:tr>
      <w:tr w:rsidR="009044E7" w14:paraId="00763B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EDB12E" w14:textId="52C7B1E3" w:rsidR="009044E7" w:rsidRDefault="009044E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FB30D45" w14:textId="52003B30" w:rsidR="009044E7" w:rsidRDefault="009044E7">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43110EEC" w14:textId="77777777" w:rsidR="009044E7" w:rsidRPr="00B45BDD" w:rsidRDefault="009044E7">
            <w:pPr>
              <w:spacing w:line="240" w:lineRule="auto"/>
              <w:rPr>
                <w:rFonts w:ascii="宋体" w:hAnsi="宋体" w:cs="Consolas"/>
                <w:b/>
                <w:bCs/>
                <w:sz w:val="20"/>
                <w:szCs w:val="20"/>
              </w:rPr>
            </w:pP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5E46A2F5" w:rsidR="00A23D8D" w:rsidRDefault="00A23D8D" w:rsidP="003C206E">
            <w:pPr>
              <w:spacing w:line="240" w:lineRule="auto"/>
              <w:ind w:firstLine="440"/>
              <w:rPr>
                <w:rFonts w:ascii="宋体" w:hAnsi="宋体" w:cs="Consolas"/>
                <w:b/>
                <w:bCs/>
                <w:sz w:val="20"/>
                <w:szCs w:val="20"/>
              </w:rPr>
            </w:pPr>
            <w:r w:rsidRPr="00A23D8D">
              <w:rPr>
                <w:rFonts w:ascii="宋体" w:hAnsi="宋体" w:cs="Consolas"/>
                <w:b/>
                <w:bCs/>
                <w:sz w:val="20"/>
                <w:szCs w:val="20"/>
              </w:rPr>
              <w:t>"userId":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r w:rsidR="003C206E">
              <w:rPr>
                <w:rFonts w:ascii="宋体" w:hAnsi="宋体" w:cs="Consolas" w:hint="eastAsia"/>
                <w:b/>
                <w:bCs/>
                <w:sz w:val="20"/>
                <w:szCs w:val="20"/>
              </w:rPr>
              <w:t>，</w:t>
            </w:r>
          </w:p>
          <w:p w14:paraId="56E66D04" w14:textId="6FE7A47F" w:rsidR="003C206E"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E64089" w14:textId="1AC1E74D" w:rsidR="003C206E" w:rsidRPr="00A23D8D" w:rsidRDefault="003C206E" w:rsidP="003C206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9044E7">
        <w:trPr>
          <w:trHeight w:val="270"/>
        </w:trPr>
        <w:tc>
          <w:tcPr>
            <w:tcW w:w="2380" w:type="dxa"/>
            <w:tcBorders>
              <w:top w:val="nil"/>
              <w:left w:val="single" w:sz="4" w:space="0" w:color="auto"/>
              <w:bottom w:val="nil"/>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r w:rsidR="009044E7" w14:paraId="2B3154F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A78145E" w14:textId="4615D097"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B2531E" w14:textId="4DEFFEDB" w:rsidR="009044E7" w:rsidRDefault="009044E7"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332B9CF6" w14:textId="77777777" w:rsidR="009044E7" w:rsidRPr="00A23D8D" w:rsidRDefault="009044E7" w:rsidP="000F33D3">
            <w:pPr>
              <w:spacing w:line="240" w:lineRule="auto"/>
              <w:rPr>
                <w:rFonts w:ascii="宋体" w:hAnsi="宋体" w:cs="Consolas"/>
                <w:b/>
                <w:bCs/>
                <w:sz w:val="20"/>
                <w:szCs w:val="20"/>
              </w:rPr>
            </w:pPr>
          </w:p>
        </w:tc>
      </w:tr>
      <w:tr w:rsidR="009044E7" w14:paraId="59414228"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D95BBB8" w14:textId="3793DA50" w:rsidR="009044E7" w:rsidRDefault="009044E7"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F4894" w14:textId="3E2B0A7A" w:rsidR="009044E7" w:rsidRDefault="009044E7"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40A01B39" w14:textId="77777777" w:rsidR="009044E7" w:rsidRPr="00A23D8D" w:rsidRDefault="009044E7" w:rsidP="000F33D3">
            <w:pPr>
              <w:spacing w:line="240" w:lineRule="auto"/>
              <w:rPr>
                <w:rFonts w:ascii="宋体" w:hAnsi="宋体" w:cs="Consolas"/>
                <w:b/>
                <w:bCs/>
                <w:sz w:val="20"/>
                <w:szCs w:val="20"/>
              </w:rPr>
            </w:pP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5CC993F5" w:rsidR="00CE1150" w:rsidRDefault="00CE1150" w:rsidP="002D2904">
            <w:pPr>
              <w:spacing w:line="240" w:lineRule="auto"/>
              <w:ind w:firstLine="440"/>
              <w:rPr>
                <w:rFonts w:ascii="宋体" w:hAnsi="宋体" w:cs="Consolas"/>
                <w:b/>
                <w:bCs/>
                <w:sz w:val="20"/>
                <w:szCs w:val="20"/>
              </w:rPr>
            </w:pPr>
            <w:r w:rsidRPr="00CE1150">
              <w:rPr>
                <w:rFonts w:ascii="宋体" w:hAnsi="宋体" w:cs="Consolas"/>
                <w:b/>
                <w:bCs/>
                <w:sz w:val="20"/>
                <w:szCs w:val="20"/>
              </w:rPr>
              <w:t>"applyUser": "U2016072040517015"</w:t>
            </w:r>
            <w:r w:rsidR="002D2904">
              <w:rPr>
                <w:rFonts w:ascii="宋体" w:hAnsi="宋体" w:cs="Consolas" w:hint="eastAsia"/>
                <w:b/>
                <w:bCs/>
                <w:sz w:val="20"/>
                <w:szCs w:val="20"/>
              </w:rPr>
              <w:t>，</w:t>
            </w:r>
          </w:p>
          <w:p w14:paraId="3C3E17D6" w14:textId="045AA856" w:rsidR="002D2904"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4787913" w14:textId="74113CC7" w:rsidR="002D2904" w:rsidRPr="00CE1150" w:rsidRDefault="002D2904" w:rsidP="002D290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A0759C">
        <w:trPr>
          <w:trHeight w:val="270"/>
        </w:trPr>
        <w:tc>
          <w:tcPr>
            <w:tcW w:w="2380" w:type="dxa"/>
            <w:tcBorders>
              <w:top w:val="nil"/>
              <w:left w:val="single" w:sz="4" w:space="0" w:color="auto"/>
              <w:bottom w:val="nil"/>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nil"/>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r w:rsidR="00A0759C" w14:paraId="5C6FFCBD"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D28959" w14:textId="4EF9742C" w:rsidR="00A0759C" w:rsidRPr="00CB6915" w:rsidRDefault="00A0759C"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8EC02A9" w14:textId="52EAA8B4" w:rsidR="00A0759C" w:rsidRDefault="00A0759C"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612ED360" w14:textId="77777777" w:rsidR="00A0759C" w:rsidRPr="00CE1150" w:rsidRDefault="00A0759C" w:rsidP="006C3ADF">
            <w:pPr>
              <w:spacing w:line="240" w:lineRule="auto"/>
              <w:rPr>
                <w:rFonts w:ascii="宋体" w:hAnsi="宋体" w:cs="Consolas"/>
                <w:b/>
                <w:bCs/>
                <w:sz w:val="20"/>
                <w:szCs w:val="20"/>
              </w:rPr>
            </w:pPr>
          </w:p>
        </w:tc>
      </w:tr>
      <w:tr w:rsidR="00A0759C" w14:paraId="2358CD5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65485F3" w14:textId="20CA3B2E" w:rsidR="00A0759C" w:rsidRDefault="00A0759C"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379C5" w14:textId="094D1803" w:rsidR="00A0759C" w:rsidRDefault="00A0759C"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18340C7" w14:textId="77777777" w:rsidR="00A0759C" w:rsidRPr="00CE1150" w:rsidRDefault="00A0759C" w:rsidP="006C3ADF">
            <w:pPr>
              <w:spacing w:line="240" w:lineRule="auto"/>
              <w:rPr>
                <w:rFonts w:ascii="宋体" w:hAnsi="宋体" w:cs="Consolas"/>
                <w:b/>
                <w:bCs/>
                <w:sz w:val="20"/>
                <w:szCs w:val="20"/>
              </w:rPr>
            </w:pP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6DF35BD4"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r w:rsidR="00F42FE0">
              <w:rPr>
                <w:rFonts w:ascii="宋体" w:hAnsi="宋体" w:cs="Consolas" w:hint="eastAsia"/>
                <w:b/>
                <w:bCs/>
                <w:sz w:val="20"/>
                <w:szCs w:val="20"/>
              </w:rPr>
              <w:t>，</w:t>
            </w:r>
          </w:p>
          <w:p w14:paraId="005FD68C" w14:textId="0D719136"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C16C3BC" w14:textId="2B449DFB" w:rsidR="00F42FE0" w:rsidRDefault="00F42FE0" w:rsidP="00F42FE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480429">
        <w:trPr>
          <w:trHeight w:val="270"/>
        </w:trPr>
        <w:tc>
          <w:tcPr>
            <w:tcW w:w="2380" w:type="dxa"/>
            <w:tcBorders>
              <w:top w:val="nil"/>
              <w:left w:val="single" w:sz="4" w:space="0" w:color="auto"/>
              <w:bottom w:val="nil"/>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nil"/>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r w:rsidR="00480429" w14:paraId="39D9951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33597F9" w14:textId="480F41E9"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13F26A" w14:textId="0C605460" w:rsidR="00480429" w:rsidRDefault="00480429" w:rsidP="000F33D3">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A47A6DF" w14:textId="77777777" w:rsidR="00480429" w:rsidRDefault="00480429" w:rsidP="000F33D3">
            <w:pPr>
              <w:spacing w:line="240" w:lineRule="auto"/>
              <w:rPr>
                <w:rFonts w:ascii="宋体" w:hAnsi="宋体" w:cs="Consolas"/>
                <w:b/>
                <w:bCs/>
                <w:sz w:val="20"/>
                <w:szCs w:val="20"/>
              </w:rPr>
            </w:pPr>
          </w:p>
        </w:tc>
      </w:tr>
      <w:tr w:rsidR="00480429" w14:paraId="69828B3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7C98F70" w14:textId="5024744F" w:rsidR="00480429" w:rsidRDefault="00480429" w:rsidP="000F33D3">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90680B" w14:textId="218EC9AD" w:rsidR="00480429" w:rsidRDefault="00480429" w:rsidP="000F33D3">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0F45C37" w14:textId="77777777" w:rsidR="00480429" w:rsidRDefault="00480429" w:rsidP="000F33D3">
            <w:pPr>
              <w:spacing w:line="240" w:lineRule="auto"/>
              <w:rPr>
                <w:rFonts w:ascii="宋体" w:hAnsi="宋体" w:cs="Consolas"/>
                <w:b/>
                <w:bCs/>
                <w:sz w:val="20"/>
                <w:szCs w:val="20"/>
              </w:rPr>
            </w:pP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D73C89B" w14:textId="70ACD2EA"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CD1A39" w14:textId="291AC8AD" w:rsidR="00C40716" w:rsidRDefault="00C40716" w:rsidP="00C407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sidR="004B3F25">
              <w:rPr>
                <w:rFonts w:ascii="宋体" w:hAnsi="宋体" w:cs="Consolas" w:hint="eastAsia"/>
                <w:b/>
                <w:bCs/>
                <w:sz w:val="20"/>
                <w:szCs w:val="20"/>
              </w:rPr>
              <w:t>,</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870299" w14:paraId="34D2DF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B2A56" w14:textId="700DCBE7" w:rsidR="00870299" w:rsidRDefault="00870299">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66414BC" w14:textId="5C545434" w:rsidR="00870299" w:rsidRDefault="00870299">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587C54ED" w14:textId="77777777" w:rsidR="00870299" w:rsidRDefault="00870299">
            <w:pPr>
              <w:spacing w:line="240" w:lineRule="auto"/>
              <w:rPr>
                <w:rFonts w:ascii="宋体" w:hAnsi="宋体" w:cs="宋体"/>
                <w:sz w:val="20"/>
                <w:szCs w:val="20"/>
              </w:rPr>
            </w:pPr>
          </w:p>
        </w:tc>
      </w:tr>
      <w:tr w:rsidR="00870299" w14:paraId="6E03CD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A20631" w14:textId="2A2F2F53" w:rsidR="00870299" w:rsidRDefault="00870299">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9D47A76" w14:textId="6F375439" w:rsidR="00870299" w:rsidRDefault="00870299">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476AF9F4" w14:textId="77777777" w:rsidR="00870299" w:rsidRDefault="00870299">
            <w:pPr>
              <w:spacing w:line="240" w:lineRule="auto"/>
              <w:rPr>
                <w:rFonts w:ascii="宋体" w:hAnsi="宋体" w:cs="宋体"/>
                <w:sz w:val="20"/>
                <w:szCs w:val="20"/>
              </w:rPr>
            </w:pPr>
          </w:p>
        </w:tc>
      </w:tr>
      <w:tr w:rsidR="00870299"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870299" w:rsidRDefault="0087029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870299" w:rsidRDefault="00870299">
            <w:pPr>
              <w:spacing w:line="240" w:lineRule="auto"/>
              <w:rPr>
                <w:rFonts w:ascii="宋体" w:hAnsi="宋体" w:cs="宋体"/>
                <w:sz w:val="20"/>
                <w:szCs w:val="20"/>
              </w:rPr>
            </w:pPr>
            <w:r>
              <w:rPr>
                <w:rFonts w:ascii="宋体" w:hAnsi="宋体" w:cs="宋体" w:hint="eastAsia"/>
                <w:sz w:val="20"/>
                <w:szCs w:val="20"/>
              </w:rPr>
              <w:t>0=第一页；1=第二页…</w:t>
            </w:r>
          </w:p>
        </w:tc>
      </w:tr>
      <w:tr w:rsidR="00870299"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870299" w:rsidRDefault="0087029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870299" w:rsidRDefault="0087029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870299" w:rsidRDefault="00870299">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E3079AC"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6604AD">
              <w:rPr>
                <w:rFonts w:ascii="宋体" w:hAnsi="宋体" w:cs="Consolas" w:hint="eastAsia"/>
                <w:b/>
                <w:bCs/>
                <w:sz w:val="20"/>
                <w:szCs w:val="20"/>
              </w:rPr>
              <w:t>，</w:t>
            </w:r>
          </w:p>
          <w:p w14:paraId="5E10A02A" w14:textId="54AB6518"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sidR="0056214E">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4B8BBFD" w14:textId="5A790710" w:rsidR="006604AD" w:rsidRDefault="006604AD" w:rsidP="006604A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rsidTr="00640875">
        <w:trPr>
          <w:trHeight w:val="270"/>
        </w:trPr>
        <w:tc>
          <w:tcPr>
            <w:tcW w:w="2380" w:type="dxa"/>
            <w:tcBorders>
              <w:top w:val="nil"/>
              <w:left w:val="single" w:sz="4" w:space="0" w:color="auto"/>
              <w:bottom w:val="nil"/>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nil"/>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nil"/>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640875" w14:paraId="06379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049FB" w14:textId="5B5E7F31" w:rsidR="00640875" w:rsidRDefault="00640875">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E62DD01" w14:textId="5342693F" w:rsidR="00640875" w:rsidRDefault="00640875">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01C53966" w14:textId="77777777" w:rsidR="00640875" w:rsidRDefault="00640875">
            <w:pPr>
              <w:spacing w:line="240" w:lineRule="auto"/>
              <w:rPr>
                <w:rFonts w:ascii="宋体" w:hAnsi="宋体" w:cs="宋体"/>
                <w:sz w:val="20"/>
                <w:szCs w:val="20"/>
              </w:rPr>
            </w:pPr>
          </w:p>
        </w:tc>
      </w:tr>
      <w:tr w:rsidR="00640875" w14:paraId="61A2CC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0BF23" w14:textId="3D9C1157" w:rsidR="00640875" w:rsidRDefault="00640875">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9417FFA" w14:textId="2751FDDD" w:rsidR="00640875" w:rsidRDefault="00640875">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00D760A2" w14:textId="77777777" w:rsidR="00640875" w:rsidRDefault="00640875">
            <w:pPr>
              <w:spacing w:line="240" w:lineRule="auto"/>
              <w:rPr>
                <w:rFonts w:ascii="宋体" w:hAnsi="宋体" w:cs="宋体"/>
                <w:sz w:val="20"/>
                <w:szCs w:val="20"/>
              </w:rPr>
            </w:pP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4E280F2A"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r w:rsidR="005665AE">
              <w:rPr>
                <w:rFonts w:ascii="宋体" w:hAnsi="宋体" w:cs="Consolas" w:hint="eastAsia"/>
                <w:b/>
                <w:bCs/>
                <w:sz w:val="20"/>
                <w:szCs w:val="20"/>
              </w:rPr>
              <w:t>，</w:t>
            </w:r>
          </w:p>
          <w:p w14:paraId="73BF2E42" w14:textId="50189A36"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FE79EAC" w14:textId="2E0342D7" w:rsidR="005665AE" w:rsidRDefault="005665AE" w:rsidP="005665A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rsidTr="00A84A60">
        <w:trPr>
          <w:trHeight w:val="270"/>
        </w:trPr>
        <w:tc>
          <w:tcPr>
            <w:tcW w:w="2380" w:type="dxa"/>
            <w:tcBorders>
              <w:top w:val="nil"/>
              <w:left w:val="single" w:sz="4" w:space="0" w:color="auto"/>
              <w:bottom w:val="nil"/>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nil"/>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nil"/>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r w:rsidR="00A84A60" w14:paraId="043C83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76FE76" w14:textId="4D2BB98B" w:rsidR="00A84A60" w:rsidRDefault="00A84A60">
            <w:pPr>
              <w:spacing w:line="240" w:lineRule="auto"/>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0CCDCE" w14:textId="2179F997" w:rsidR="00A84A60" w:rsidRDefault="00A84A60">
            <w:pPr>
              <w:spacing w:line="240" w:lineRule="auto"/>
              <w:rPr>
                <w:rFonts w:ascii="宋体"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734048FA" w14:textId="77777777" w:rsidR="00A84A60" w:rsidRDefault="00A84A60">
            <w:pPr>
              <w:spacing w:line="240" w:lineRule="auto"/>
              <w:rPr>
                <w:rFonts w:ascii="宋体" w:hAnsi="宋体" w:cs="宋体"/>
                <w:sz w:val="20"/>
                <w:szCs w:val="20"/>
              </w:rPr>
            </w:pPr>
          </w:p>
        </w:tc>
      </w:tr>
      <w:tr w:rsidR="00A84A60" w14:paraId="3C46FB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A85E80" w14:textId="0A2FE778" w:rsidR="00A84A60" w:rsidRDefault="00A84A60">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3E32D6" w14:textId="6ACF9EDD" w:rsidR="00A84A60" w:rsidRDefault="00A84A60">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8310984" w14:textId="77777777" w:rsidR="00A84A60" w:rsidRDefault="00A84A60">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04323C9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r w:rsidR="00FD36DB">
              <w:rPr>
                <w:rFonts w:ascii="宋体" w:hAnsi="宋体" w:cs="Consolas" w:hint="eastAsia"/>
                <w:b/>
                <w:bCs/>
                <w:sz w:val="20"/>
                <w:szCs w:val="20"/>
              </w:rPr>
              <w:t>，</w:t>
            </w:r>
          </w:p>
          <w:p w14:paraId="53DD825A" w14:textId="3E8AE86D" w:rsidR="00FD36DB" w:rsidRDefault="00FD36DB" w:rsidP="00FD36DB">
            <w:pPr>
              <w:spacing w:line="240" w:lineRule="auto"/>
              <w:rPr>
                <w:rFonts w:ascii="宋体" w:hAnsi="宋体" w:cs="Consolas"/>
                <w:b/>
                <w:bCs/>
                <w:sz w:val="20"/>
                <w:szCs w:val="20"/>
              </w:rPr>
            </w:pPr>
            <w:r>
              <w:rPr>
                <w:rFonts w:ascii="宋体" w:hAnsi="宋体" w:cs="Consolas" w:hint="eastAsia"/>
                <w:b/>
                <w:bCs/>
                <w:sz w:val="20"/>
                <w:szCs w:val="20"/>
              </w:rPr>
              <w:t xml:space="preserve">   </w:t>
            </w:r>
            <w:r w:rsidR="003D2A5C">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164AEFC8" w14:textId="3FCB41DE" w:rsidR="00FD36DB" w:rsidRPr="00FD36DB" w:rsidRDefault="00FD36DB" w:rsidP="00FD36DB">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rsidTr="003D2A5C">
        <w:trPr>
          <w:trHeight w:val="270"/>
        </w:trPr>
        <w:tc>
          <w:tcPr>
            <w:tcW w:w="2380" w:type="dxa"/>
            <w:tcBorders>
              <w:top w:val="nil"/>
              <w:left w:val="single" w:sz="4" w:space="0" w:color="auto"/>
              <w:bottom w:val="nil"/>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nil"/>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nil"/>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3D2A5C" w14:paraId="46523A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8F2D65" w14:textId="5DE445DF" w:rsidR="003D2A5C" w:rsidRDefault="003D2A5C">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CD5EF9" w14:textId="195969A2" w:rsidR="003D2A5C" w:rsidRDefault="003D2A5C">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39" w:type="dxa"/>
            <w:tcBorders>
              <w:top w:val="nil"/>
              <w:left w:val="nil"/>
              <w:bottom w:val="single" w:sz="4" w:space="0" w:color="auto"/>
              <w:right w:val="single" w:sz="4" w:space="0" w:color="auto"/>
            </w:tcBorders>
            <w:vAlign w:val="bottom"/>
          </w:tcPr>
          <w:p w14:paraId="39C143C9" w14:textId="77777777" w:rsidR="003D2A5C" w:rsidRDefault="003D2A5C">
            <w:pPr>
              <w:spacing w:line="240" w:lineRule="auto"/>
              <w:rPr>
                <w:rFonts w:ascii="宋体" w:hAnsi="宋体" w:cs="Consolas"/>
                <w:b/>
                <w:bCs/>
                <w:sz w:val="20"/>
                <w:szCs w:val="20"/>
              </w:rPr>
            </w:pPr>
          </w:p>
        </w:tc>
      </w:tr>
      <w:tr w:rsidR="003D2A5C" w14:paraId="40A60E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C3517" w14:textId="3D7A9B4E" w:rsidR="003D2A5C" w:rsidRDefault="003D2A5C">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DBD8720" w14:textId="23A4D9B4" w:rsidR="003D2A5C" w:rsidRDefault="003D2A5C">
            <w:pPr>
              <w:spacing w:line="240" w:lineRule="auto"/>
              <w:rPr>
                <w:rFonts w:ascii="宋体" w:hAnsi="宋体" w:cs="宋体"/>
                <w:sz w:val="20"/>
                <w:szCs w:val="20"/>
              </w:rPr>
            </w:pPr>
            <w:r>
              <w:rPr>
                <w:rFonts w:ascii="宋体" w:hAnsi="宋体" w:cs="宋体" w:hint="eastAsia"/>
                <w:sz w:val="20"/>
                <w:szCs w:val="20"/>
              </w:rPr>
              <w:t>token</w:t>
            </w:r>
          </w:p>
        </w:tc>
        <w:tc>
          <w:tcPr>
            <w:tcW w:w="5039" w:type="dxa"/>
            <w:tcBorders>
              <w:top w:val="nil"/>
              <w:left w:val="nil"/>
              <w:bottom w:val="single" w:sz="4" w:space="0" w:color="auto"/>
              <w:right w:val="single" w:sz="4" w:space="0" w:color="auto"/>
            </w:tcBorders>
            <w:vAlign w:val="bottom"/>
          </w:tcPr>
          <w:p w14:paraId="7AF5BECF" w14:textId="77777777" w:rsidR="003D2A5C" w:rsidRDefault="003D2A5C">
            <w:pPr>
              <w:spacing w:line="240" w:lineRule="auto"/>
              <w:rPr>
                <w:rFonts w:ascii="宋体" w:hAnsi="宋体" w:cs="Consolas"/>
                <w:b/>
                <w:bCs/>
                <w:sz w:val="20"/>
                <w:szCs w:val="20"/>
              </w:rPr>
            </w:pP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3E8CDDD0" w:rsidR="00966BDD"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 xml:space="preserve"> "id": "YD2016072040517015"</w:t>
            </w:r>
            <w:r>
              <w:rPr>
                <w:rFonts w:ascii="宋体" w:hAnsi="宋体" w:cs="Consolas" w:hint="eastAsia"/>
                <w:b/>
                <w:bCs/>
                <w:sz w:val="20"/>
                <w:szCs w:val="20"/>
              </w:rPr>
              <w:t>，</w:t>
            </w:r>
          </w:p>
          <w:p w14:paraId="7A5CD2E9" w14:textId="0DC55653" w:rsidR="005F4BD7"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5856ABE" w14:textId="609B163C" w:rsidR="005F4BD7" w:rsidRDefault="005F4BD7" w:rsidP="005F4BD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rsidTr="003D2FD0">
        <w:trPr>
          <w:trHeight w:val="270"/>
        </w:trPr>
        <w:tc>
          <w:tcPr>
            <w:tcW w:w="2380" w:type="dxa"/>
            <w:tcBorders>
              <w:top w:val="nil"/>
              <w:left w:val="single" w:sz="4" w:space="0" w:color="auto"/>
              <w:bottom w:val="nil"/>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nil"/>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r w:rsidR="003D2FD0" w14:paraId="6355B3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C8518D" w14:textId="6B612E9E" w:rsidR="003D2FD0" w:rsidRDefault="003D2FD0">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ED5BC6" w14:textId="0A4648EE" w:rsidR="003D2FD0" w:rsidRDefault="003D2FD0">
            <w:pPr>
              <w:spacing w:line="240" w:lineRule="auto"/>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3E6ABB3" w14:textId="77777777" w:rsidR="003D2FD0" w:rsidRDefault="003D2FD0">
            <w:pPr>
              <w:spacing w:line="240" w:lineRule="auto"/>
              <w:rPr>
                <w:rFonts w:ascii="宋体" w:hAnsi="宋体" w:cs="Consolas"/>
                <w:b/>
                <w:bCs/>
                <w:sz w:val="20"/>
                <w:szCs w:val="20"/>
              </w:rPr>
            </w:pPr>
          </w:p>
        </w:tc>
      </w:tr>
      <w:tr w:rsidR="003D2FD0" w14:paraId="7ABB26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F6644" w14:textId="78C3753E" w:rsidR="003D2FD0" w:rsidRDefault="003D2FD0">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C30F40" w14:textId="7D75D35D" w:rsidR="003D2FD0" w:rsidRDefault="003D2FD0">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742CEE34" w14:textId="77777777" w:rsidR="003D2FD0" w:rsidRDefault="003D2FD0">
            <w:pPr>
              <w:spacing w:line="240" w:lineRule="auto"/>
              <w:rPr>
                <w:rFonts w:ascii="宋体" w:hAnsi="宋体" w:cs="Consolas"/>
                <w:b/>
                <w:bCs/>
                <w:sz w:val="20"/>
                <w:szCs w:val="20"/>
              </w:rPr>
            </w:pP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45F05C4" w14:textId="10078FB5" w:rsidR="00B43664" w:rsidRDefault="001D7303" w:rsidP="00B4366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96BBD49" w14:textId="11DAEBD2" w:rsidR="001D7303" w:rsidRDefault="001D7303" w:rsidP="001D730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A24C5F" w14:paraId="118F7F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6D0DC" w14:textId="78FF5CE3" w:rsidR="00A24C5F" w:rsidRDefault="00A24C5F">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51749B6" w14:textId="779B5B62" w:rsidR="00A24C5F" w:rsidRDefault="00A24C5F">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69739106" w14:textId="77777777" w:rsidR="00A24C5F" w:rsidRDefault="00A24C5F">
            <w:pPr>
              <w:spacing w:line="240" w:lineRule="auto"/>
              <w:rPr>
                <w:rFonts w:ascii="宋体" w:hAnsi="宋体" w:cs="宋体"/>
                <w:sz w:val="20"/>
                <w:szCs w:val="20"/>
              </w:rPr>
            </w:pPr>
          </w:p>
        </w:tc>
      </w:tr>
      <w:tr w:rsidR="00A24C5F" w14:paraId="069A7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D412B6" w14:textId="1E0DC699" w:rsidR="00A24C5F" w:rsidRDefault="00A24C5F">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DE8B15" w14:textId="1188A923" w:rsidR="00A24C5F" w:rsidRDefault="00A24C5F">
            <w:pPr>
              <w:spacing w:line="240" w:lineRule="auto"/>
              <w:rPr>
                <w:rFonts w:ascii="宋体" w:eastAsiaTheme="minorEastAsia"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698AA2F5" w14:textId="77777777" w:rsidR="00A24C5F" w:rsidRDefault="00A24C5F">
            <w:pPr>
              <w:spacing w:line="240" w:lineRule="auto"/>
              <w:rPr>
                <w:rFonts w:ascii="宋体" w:hAnsi="宋体" w:cs="宋体"/>
                <w:sz w:val="20"/>
                <w:szCs w:val="20"/>
              </w:rPr>
            </w:pPr>
          </w:p>
        </w:tc>
      </w:tr>
      <w:tr w:rsidR="00A24C5F"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A24C5F" w:rsidRDefault="00A24C5F">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A24C5F" w:rsidRDefault="00A24C5F">
            <w:pPr>
              <w:spacing w:line="240" w:lineRule="auto"/>
              <w:rPr>
                <w:rFonts w:ascii="宋体" w:hAnsi="宋体" w:cs="宋体"/>
                <w:sz w:val="20"/>
                <w:szCs w:val="20"/>
              </w:rPr>
            </w:pPr>
            <w:r>
              <w:rPr>
                <w:rFonts w:ascii="宋体" w:hAnsi="宋体" w:cs="宋体" w:hint="eastAsia"/>
                <w:sz w:val="20"/>
                <w:szCs w:val="20"/>
              </w:rPr>
              <w:t>0=第一页；1=第二页…</w:t>
            </w:r>
          </w:p>
        </w:tc>
      </w:tr>
      <w:tr w:rsidR="00A24C5F"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A24C5F" w:rsidRDefault="00A24C5F">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A24C5F" w:rsidRDefault="00A24C5F">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A24C5F" w:rsidRDefault="00A24C5F">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6E8FF2D4"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r w:rsidR="00B9050A">
              <w:rPr>
                <w:rFonts w:ascii="宋体" w:hAnsi="宋体" w:cs="Consolas" w:hint="eastAsia"/>
                <w:b/>
                <w:bCs/>
                <w:sz w:val="20"/>
                <w:szCs w:val="20"/>
              </w:rPr>
              <w:t>，</w:t>
            </w:r>
          </w:p>
          <w:p w14:paraId="40B07B67" w14:textId="36B71727" w:rsidR="00B9050A" w:rsidRDefault="00B9050A" w:rsidP="00B9050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363A4A8" w14:textId="7EB00EE2" w:rsidR="00B9050A" w:rsidRDefault="00B9050A" w:rsidP="00B9050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rsidTr="00B43664">
        <w:trPr>
          <w:trHeight w:val="270"/>
        </w:trPr>
        <w:tc>
          <w:tcPr>
            <w:tcW w:w="2380" w:type="dxa"/>
            <w:tcBorders>
              <w:top w:val="nil"/>
              <w:left w:val="single" w:sz="4" w:space="0" w:color="auto"/>
              <w:bottom w:val="nil"/>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nil"/>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nil"/>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B43664" w14:paraId="0B944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A86357" w14:textId="1D958C95" w:rsidR="00B43664" w:rsidRDefault="00B43664">
            <w:pPr>
              <w:spacing w:line="240" w:lineRule="auto"/>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CF7F1D2" w14:textId="0D3EE75B" w:rsidR="00B43664" w:rsidRDefault="00B43664">
            <w:pPr>
              <w:spacing w:line="240" w:lineRule="auto"/>
              <w:rPr>
                <w:rFonts w:ascii="宋体" w:eastAsiaTheme="minorEastAsia" w:hAnsi="宋体" w:cs="宋体"/>
                <w:sz w:val="20"/>
                <w:szCs w:val="20"/>
              </w:rPr>
            </w:pPr>
            <w:r>
              <w:rPr>
                <w:rFonts w:ascii="宋体" w:hAnsi="宋体" w:cs="宋体" w:hint="eastAsia"/>
                <w:sz w:val="20"/>
                <w:szCs w:val="20"/>
              </w:rPr>
              <w:t>系统编号</w:t>
            </w:r>
          </w:p>
        </w:tc>
        <w:tc>
          <w:tcPr>
            <w:tcW w:w="5009" w:type="dxa"/>
            <w:tcBorders>
              <w:top w:val="nil"/>
              <w:left w:val="nil"/>
              <w:bottom w:val="single" w:sz="4" w:space="0" w:color="auto"/>
              <w:right w:val="single" w:sz="4" w:space="0" w:color="auto"/>
            </w:tcBorders>
            <w:vAlign w:val="bottom"/>
          </w:tcPr>
          <w:p w14:paraId="4F04F0BC" w14:textId="77777777" w:rsidR="00B43664" w:rsidRDefault="00B43664">
            <w:pPr>
              <w:spacing w:line="240" w:lineRule="auto"/>
              <w:rPr>
                <w:rFonts w:ascii="宋体" w:hAnsi="宋体" w:cs="宋体"/>
                <w:sz w:val="20"/>
                <w:szCs w:val="20"/>
              </w:rPr>
            </w:pPr>
          </w:p>
        </w:tc>
      </w:tr>
      <w:tr w:rsidR="00B43664" w14:paraId="21E574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98DB1" w14:textId="7AAAA9CC" w:rsidR="00B43664" w:rsidRDefault="00B43664">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0D90D4" w14:textId="0040E76E" w:rsidR="00B43664" w:rsidRDefault="00B43664">
            <w:pPr>
              <w:spacing w:line="240" w:lineRule="auto"/>
              <w:rPr>
                <w:rFonts w:ascii="宋体" w:hAnsi="宋体" w:cs="宋体"/>
                <w:sz w:val="20"/>
                <w:szCs w:val="20"/>
              </w:rPr>
            </w:pPr>
            <w:r>
              <w:rPr>
                <w:rFonts w:ascii="宋体" w:hAnsi="宋体" w:cs="宋体" w:hint="eastAsia"/>
                <w:sz w:val="20"/>
                <w:szCs w:val="20"/>
              </w:rPr>
              <w:t>token</w:t>
            </w:r>
          </w:p>
        </w:tc>
        <w:tc>
          <w:tcPr>
            <w:tcW w:w="5009" w:type="dxa"/>
            <w:tcBorders>
              <w:top w:val="nil"/>
              <w:left w:val="nil"/>
              <w:bottom w:val="single" w:sz="4" w:space="0" w:color="auto"/>
              <w:right w:val="single" w:sz="4" w:space="0" w:color="auto"/>
            </w:tcBorders>
            <w:vAlign w:val="bottom"/>
          </w:tcPr>
          <w:p w14:paraId="5D79BA1B" w14:textId="77777777" w:rsidR="00B43664" w:rsidRDefault="00B43664">
            <w:pPr>
              <w:spacing w:line="240" w:lineRule="auto"/>
              <w:rPr>
                <w:rFonts w:ascii="宋体" w:hAnsi="宋体" w:cs="宋体"/>
                <w:sz w:val="20"/>
                <w:szCs w:val="20"/>
              </w:rPr>
            </w:pP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3632B32A"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r w:rsidR="005A2FE8">
        <w:rPr>
          <w:rFonts w:ascii="宋体" w:hAnsi="宋体" w:hint="eastAsia"/>
          <w:sz w:val="32"/>
          <w:szCs w:val="32"/>
        </w:rPr>
        <w:t>(ok)</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2FE030F7" w:rsidR="00966BDD" w:rsidRDefault="00476115" w:rsidP="0087153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87153E">
              <w:rPr>
                <w:rFonts w:asciiTheme="minorEastAsia" w:hAnsiTheme="minorEastAsia" w:cs="Consolas" w:hint="eastAsia"/>
                <w:b/>
                <w:bCs/>
                <w:sz w:val="20"/>
                <w:szCs w:val="20"/>
              </w:rPr>
              <w:t>，</w:t>
            </w:r>
          </w:p>
          <w:p w14:paraId="46C33AB0" w14:textId="40591495" w:rsidR="0087153E" w:rsidRDefault="0087153E" w:rsidP="0087153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F2B6C22" w14:textId="420F020F" w:rsidR="0087153E" w:rsidRPr="0087153E" w:rsidRDefault="0087153E" w:rsidP="0087153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rsidTr="00AB1321">
        <w:trPr>
          <w:trHeight w:val="270"/>
        </w:trPr>
        <w:tc>
          <w:tcPr>
            <w:tcW w:w="2428" w:type="dxa"/>
            <w:tcBorders>
              <w:top w:val="nil"/>
              <w:left w:val="single" w:sz="4" w:space="0" w:color="auto"/>
              <w:bottom w:val="nil"/>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B1321" w14:paraId="340C6B7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D3B1B4B" w14:textId="09D544ED" w:rsidR="00AB1321" w:rsidRDefault="00AB1321">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93192F" w14:textId="55C1E74D" w:rsidR="00AB1321" w:rsidRDefault="00AB1321">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93A138A" w14:textId="77777777" w:rsidR="00AB1321" w:rsidRDefault="00AB1321">
            <w:pPr>
              <w:spacing w:line="240" w:lineRule="auto"/>
              <w:rPr>
                <w:rFonts w:asciiTheme="minorEastAsia" w:hAnsiTheme="minorEastAsia" w:cs="Consolas"/>
                <w:b/>
                <w:bCs/>
                <w:sz w:val="20"/>
                <w:szCs w:val="20"/>
              </w:rPr>
            </w:pPr>
          </w:p>
        </w:tc>
      </w:tr>
      <w:tr w:rsidR="00AB1321" w14:paraId="588D5CD9"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37DD2AE" w14:textId="422FC966" w:rsidR="00AB1321" w:rsidRDefault="00AB132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D081A6D" w14:textId="3E4E1C5B" w:rsidR="00AB1321" w:rsidRDefault="00AB132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EAB0CC" w14:textId="77777777" w:rsidR="00AB1321" w:rsidRDefault="00AB1321">
            <w:pPr>
              <w:spacing w:line="240" w:lineRule="auto"/>
              <w:rPr>
                <w:rFonts w:asciiTheme="minorEastAsia" w:hAnsiTheme="minorEastAsia" w:cs="Consolas"/>
                <w:b/>
                <w:bCs/>
                <w:sz w:val="20"/>
                <w:szCs w:val="20"/>
              </w:rPr>
            </w:pP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0DB05A" w14:textId="2A1B449B" w:rsidR="00200051" w:rsidRDefault="00476115" w:rsidP="00200051">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200051">
              <w:rPr>
                <w:rFonts w:asciiTheme="minorEastAsia" w:hAnsiTheme="minorEastAsia" w:cs="Consolas" w:hint="eastAsia"/>
                <w:b/>
                <w:bCs/>
                <w:sz w:val="20"/>
                <w:szCs w:val="20"/>
              </w:rPr>
              <w:t xml:space="preserve">， </w:t>
            </w:r>
          </w:p>
          <w:p w14:paraId="0833475D" w14:textId="77777777" w:rsidR="00200051" w:rsidRDefault="00200051" w:rsidP="0020005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0C85264" w14:textId="2B67A03D" w:rsidR="00200051" w:rsidRPr="00200051" w:rsidRDefault="00200051" w:rsidP="00200051">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rsidTr="00B55A8D">
        <w:trPr>
          <w:trHeight w:val="270"/>
        </w:trPr>
        <w:tc>
          <w:tcPr>
            <w:tcW w:w="2380" w:type="dxa"/>
            <w:tcBorders>
              <w:top w:val="nil"/>
              <w:left w:val="single" w:sz="4" w:space="0" w:color="auto"/>
              <w:bottom w:val="nil"/>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55A8D" w14:paraId="0FC787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95D6BB" w14:textId="5D02345E" w:rsidR="00B55A8D" w:rsidRDefault="00B55A8D">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5B8606" w14:textId="389FE67F" w:rsidR="00B55A8D" w:rsidRDefault="00B55A8D">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45314F99" w14:textId="77777777" w:rsidR="00B55A8D" w:rsidRDefault="00B55A8D">
            <w:pPr>
              <w:spacing w:line="240" w:lineRule="auto"/>
              <w:rPr>
                <w:rFonts w:asciiTheme="minorEastAsia" w:hAnsiTheme="minorEastAsia" w:cs="Consolas"/>
                <w:b/>
                <w:bCs/>
                <w:sz w:val="20"/>
                <w:szCs w:val="20"/>
              </w:rPr>
            </w:pPr>
          </w:p>
        </w:tc>
      </w:tr>
      <w:tr w:rsidR="00B55A8D" w14:paraId="41177C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6AF764" w14:textId="3D03469A" w:rsidR="00B55A8D" w:rsidRDefault="00B55A8D">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1901E" w14:textId="41B858A3" w:rsidR="00B55A8D" w:rsidRDefault="00B55A8D">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F22B21B" w14:textId="77777777" w:rsidR="00B55A8D" w:rsidRDefault="00B55A8D">
            <w:pPr>
              <w:spacing w:line="240" w:lineRule="auto"/>
              <w:rPr>
                <w:rFonts w:asciiTheme="minorEastAsia" w:hAnsiTheme="minorEastAsia" w:cs="Consolas"/>
                <w:b/>
                <w:bCs/>
                <w:sz w:val="20"/>
                <w:szCs w:val="20"/>
              </w:rPr>
            </w:pP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CA2936F" w14:textId="45E79D96" w:rsidR="0015026C" w:rsidRDefault="00476115" w:rsidP="0015026C">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15026C">
              <w:rPr>
                <w:rFonts w:asciiTheme="minorEastAsia" w:hAnsiTheme="minorEastAsia" w:cs="Consolas" w:hint="eastAsia"/>
                <w:b/>
                <w:bCs/>
                <w:sz w:val="20"/>
                <w:szCs w:val="20"/>
              </w:rPr>
              <w:t>，</w:t>
            </w:r>
          </w:p>
          <w:p w14:paraId="53FED0A8" w14:textId="77777777" w:rsidR="0015026C" w:rsidRDefault="0015026C" w:rsidP="0015026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52C1719" w14:textId="5F10BFDB" w:rsidR="0015026C" w:rsidRPr="0015026C" w:rsidRDefault="0015026C" w:rsidP="0015026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rsidTr="00A11401">
        <w:trPr>
          <w:trHeight w:val="270"/>
        </w:trPr>
        <w:tc>
          <w:tcPr>
            <w:tcW w:w="2428" w:type="dxa"/>
            <w:tcBorders>
              <w:top w:val="nil"/>
              <w:left w:val="single" w:sz="4" w:space="0" w:color="auto"/>
              <w:bottom w:val="nil"/>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A11401" w14:paraId="539B9B1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1116254" w14:textId="44CE19E3" w:rsidR="00A11401" w:rsidRDefault="00A11401">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F5F1DA" w14:textId="31C3F1CE" w:rsidR="00A11401" w:rsidRDefault="00A11401">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104C2106" w14:textId="77777777" w:rsidR="00A11401" w:rsidRDefault="00A11401">
            <w:pPr>
              <w:spacing w:line="240" w:lineRule="auto"/>
              <w:rPr>
                <w:rFonts w:asciiTheme="minorEastAsia" w:hAnsiTheme="minorEastAsia" w:cs="Consolas"/>
                <w:b/>
                <w:bCs/>
                <w:sz w:val="20"/>
                <w:szCs w:val="20"/>
              </w:rPr>
            </w:pPr>
          </w:p>
        </w:tc>
      </w:tr>
      <w:tr w:rsidR="00A11401" w14:paraId="6D528EA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4617FFF" w14:textId="13373CAA" w:rsidR="00A11401" w:rsidRDefault="00A11401">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785917" w14:textId="491F0ED0" w:rsidR="00A11401" w:rsidRDefault="00A11401">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2FEA026" w14:textId="77777777" w:rsidR="00A11401" w:rsidRDefault="00A11401">
            <w:pPr>
              <w:spacing w:line="240" w:lineRule="auto"/>
              <w:rPr>
                <w:rFonts w:asciiTheme="minorEastAsia" w:hAnsiTheme="minorEastAsia" w:cs="Consolas"/>
                <w:b/>
                <w:bCs/>
                <w:sz w:val="20"/>
                <w:szCs w:val="20"/>
              </w:rPr>
            </w:pP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66249C85" w14:textId="482B0C54" w:rsidR="00136FC7" w:rsidRDefault="00476115" w:rsidP="00136FC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25958CBC" w14:textId="77777777" w:rsidR="00136FC7" w:rsidRDefault="00136FC7" w:rsidP="00136FC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CC2356" w14:paraId="6DDDD4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3BD521" w14:textId="4A7322EF" w:rsidR="00CC2356" w:rsidRDefault="00CC2356">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6C4D32" w14:textId="3E100A6F" w:rsidR="00CC2356" w:rsidRDefault="00CC2356">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2DA5AE4" w14:textId="77777777" w:rsidR="00CC2356" w:rsidRDefault="00CC2356">
            <w:pPr>
              <w:spacing w:line="240" w:lineRule="auto"/>
              <w:rPr>
                <w:rFonts w:asciiTheme="minorEastAsia" w:hAnsiTheme="minorEastAsia" w:cs="宋体"/>
                <w:sz w:val="20"/>
                <w:szCs w:val="20"/>
              </w:rPr>
            </w:pPr>
          </w:p>
        </w:tc>
      </w:tr>
      <w:tr w:rsidR="00CC2356" w14:paraId="1ADC08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2EA8EF" w14:textId="086D157A" w:rsidR="00CC2356" w:rsidRDefault="00CC2356">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13AFE5" w14:textId="5BDD91EE" w:rsidR="00CC2356" w:rsidRDefault="00CC2356">
            <w:pPr>
              <w:spacing w:line="240" w:lineRule="auto"/>
              <w:rPr>
                <w:rFonts w:asciiTheme="minorEastAsia" w:hAnsiTheme="minorEastAsia" w:cs="Consolas"/>
                <w:b/>
                <w:bCs/>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3A4F9A37" w14:textId="77777777" w:rsidR="00CC2356" w:rsidRDefault="00CC2356">
            <w:pPr>
              <w:spacing w:line="240" w:lineRule="auto"/>
              <w:rPr>
                <w:rFonts w:asciiTheme="minorEastAsia" w:hAnsiTheme="minorEastAsia" w:cs="宋体"/>
                <w:sz w:val="20"/>
                <w:szCs w:val="20"/>
              </w:rPr>
            </w:pPr>
          </w:p>
        </w:tc>
      </w:tr>
      <w:tr w:rsidR="00CC2356"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CC2356"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CC2356"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CC2356"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CC2356" w:rsidRDefault="00CC2356">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CC2356" w:rsidRDefault="00CC2356">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0C7BED4C"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r w:rsidR="00951B4D">
              <w:rPr>
                <w:rFonts w:asciiTheme="minorEastAsia" w:hAnsiTheme="minorEastAsia" w:cs="Consolas" w:hint="eastAsia"/>
                <w:b/>
                <w:bCs/>
                <w:sz w:val="20"/>
                <w:szCs w:val="20"/>
              </w:rPr>
              <w:t>，</w:t>
            </w:r>
          </w:p>
          <w:p w14:paraId="094B2E71" w14:textId="23C97792" w:rsidR="00951B4D" w:rsidRPr="00951B4D" w:rsidRDefault="00951B4D" w:rsidP="00951B4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rsidTr="00EA28BD">
        <w:trPr>
          <w:trHeight w:val="270"/>
        </w:trPr>
        <w:tc>
          <w:tcPr>
            <w:tcW w:w="2380" w:type="dxa"/>
            <w:tcBorders>
              <w:top w:val="nil"/>
              <w:left w:val="single" w:sz="4" w:space="0" w:color="auto"/>
              <w:bottom w:val="nil"/>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nil"/>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r w:rsidR="00EA28BD" w14:paraId="52228E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4580A" w14:textId="026407A4" w:rsidR="00EA28BD" w:rsidRDefault="00EA28BD">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B24A5B" w14:textId="5285DE31" w:rsidR="00EA28BD" w:rsidRDefault="00EA28BD">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2DB4CEB" w14:textId="77777777" w:rsidR="00EA28BD" w:rsidRDefault="00EA28B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1144F9D2"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D7530">
              <w:rPr>
                <w:rFonts w:asciiTheme="minorEastAsia" w:hAnsiTheme="minorEastAsia" w:cs="Consolas" w:hint="eastAsia"/>
                <w:b/>
                <w:bCs/>
                <w:sz w:val="20"/>
                <w:szCs w:val="20"/>
              </w:rPr>
              <w:t>，</w:t>
            </w:r>
          </w:p>
          <w:p w14:paraId="1E30AF27" w14:textId="1581A65D" w:rsidR="006D7530" w:rsidRPr="006D7530" w:rsidRDefault="006D7530" w:rsidP="006D753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rsidTr="0037621B">
        <w:trPr>
          <w:trHeight w:val="270"/>
        </w:trPr>
        <w:tc>
          <w:tcPr>
            <w:tcW w:w="2380" w:type="dxa"/>
            <w:tcBorders>
              <w:top w:val="nil"/>
              <w:left w:val="single" w:sz="4" w:space="0" w:color="auto"/>
              <w:bottom w:val="nil"/>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nil"/>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37621B" w14:paraId="06663D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93FF6C" w14:textId="44EFE471" w:rsidR="0037621B" w:rsidRDefault="0037621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BAD0CA" w14:textId="421B8A3C" w:rsidR="0037621B" w:rsidRDefault="0037621B">
            <w:pPr>
              <w:spacing w:line="240" w:lineRule="auto"/>
              <w:rPr>
                <w:rFonts w:asciiTheme="minorEastAsia" w:hAnsiTheme="minorEastAsia" w:cs="Consolas"/>
                <w:b/>
                <w:bCs/>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6E8A747" w14:textId="77777777" w:rsidR="0037621B" w:rsidRDefault="0037621B">
            <w:pPr>
              <w:spacing w:line="240" w:lineRule="auto"/>
              <w:rPr>
                <w:rFonts w:asciiTheme="minorEastAsia" w:hAnsiTheme="minorEastAsia" w:cs="Consolas"/>
                <w:b/>
                <w:bCs/>
                <w:sz w:val="20"/>
                <w:szCs w:val="20"/>
              </w:rPr>
            </w:pP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5210352A"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r w:rsidR="005A2FE8">
        <w:rPr>
          <w:rFonts w:ascii="宋体" w:hAnsi="宋体" w:hint="eastAsia"/>
          <w:sz w:val="32"/>
          <w:szCs w:val="32"/>
        </w:rPr>
        <w:t>(ok)</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447A8D31" w14:textId="4792946A" w:rsidR="00D85127" w:rsidRDefault="00476115" w:rsidP="00D85127">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D85127">
              <w:rPr>
                <w:rFonts w:asciiTheme="minorEastAsia" w:hAnsiTheme="minorEastAsia" w:cs="Consolas" w:hint="eastAsia"/>
                <w:b/>
                <w:bCs/>
                <w:sz w:val="20"/>
                <w:szCs w:val="20"/>
              </w:rPr>
              <w:t>，</w:t>
            </w:r>
          </w:p>
          <w:p w14:paraId="2C876027" w14:textId="77777777" w:rsidR="00D85127" w:rsidRDefault="00D85127" w:rsidP="00D8512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41D01C36" w14:textId="3BBC72F2" w:rsidR="00D85127" w:rsidRPr="00D85127" w:rsidRDefault="00D85127" w:rsidP="00D85127">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rsidTr="0037621B">
        <w:trPr>
          <w:trHeight w:val="270"/>
        </w:trPr>
        <w:tc>
          <w:tcPr>
            <w:tcW w:w="2428" w:type="dxa"/>
            <w:tcBorders>
              <w:top w:val="nil"/>
              <w:left w:val="single" w:sz="4" w:space="0" w:color="auto"/>
              <w:bottom w:val="nil"/>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37621B" w14:paraId="63EA9B2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5F701E1A" w14:textId="2AD34F03" w:rsidR="0037621B" w:rsidRDefault="0037621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3FA1E9" w14:textId="078AF0DF" w:rsidR="0037621B" w:rsidRDefault="0037621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03335904" w14:textId="77777777" w:rsidR="0037621B" w:rsidRDefault="0037621B">
            <w:pPr>
              <w:spacing w:line="240" w:lineRule="auto"/>
              <w:rPr>
                <w:rFonts w:asciiTheme="minorEastAsia" w:hAnsiTheme="minorEastAsia" w:cs="Consolas"/>
                <w:b/>
                <w:bCs/>
                <w:sz w:val="20"/>
                <w:szCs w:val="20"/>
              </w:rPr>
            </w:pPr>
          </w:p>
        </w:tc>
      </w:tr>
      <w:tr w:rsidR="0037621B" w14:paraId="0302D86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63EE8D6" w14:textId="1F341BBE" w:rsidR="0037621B" w:rsidRDefault="0037621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772425" w14:textId="2D191055" w:rsidR="0037621B" w:rsidRDefault="0037621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53B28771" w14:textId="77777777" w:rsidR="0037621B" w:rsidRDefault="0037621B">
            <w:pPr>
              <w:spacing w:line="240" w:lineRule="auto"/>
              <w:rPr>
                <w:rFonts w:asciiTheme="minorEastAsia" w:hAnsiTheme="minorEastAsia" w:cs="Consolas"/>
                <w:b/>
                <w:bCs/>
                <w:sz w:val="20"/>
                <w:szCs w:val="20"/>
              </w:rPr>
            </w:pP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27B6A404" w14:textId="19456D78" w:rsidR="006647B2" w:rsidRDefault="00476115" w:rsidP="006647B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"remark": "备注"</w:t>
            </w:r>
            <w:r w:rsidR="006647B2">
              <w:rPr>
                <w:rFonts w:asciiTheme="minorEastAsia" w:hAnsiTheme="minorEastAsia" w:cs="Consolas" w:hint="eastAsia"/>
                <w:b/>
                <w:bCs/>
                <w:sz w:val="20"/>
                <w:szCs w:val="20"/>
              </w:rPr>
              <w:t>，</w:t>
            </w:r>
          </w:p>
          <w:p w14:paraId="24BEF1A4" w14:textId="77777777" w:rsidR="006647B2" w:rsidRDefault="006647B2" w:rsidP="006647B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C6A3242" w14:textId="22AB1B5C" w:rsidR="006647B2" w:rsidRPr="006647B2" w:rsidRDefault="006647B2" w:rsidP="006647B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rsidTr="00F55617">
        <w:trPr>
          <w:trHeight w:val="270"/>
        </w:trPr>
        <w:tc>
          <w:tcPr>
            <w:tcW w:w="2428" w:type="dxa"/>
            <w:tcBorders>
              <w:top w:val="nil"/>
              <w:left w:val="single" w:sz="4" w:space="0" w:color="auto"/>
              <w:bottom w:val="nil"/>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nil"/>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nil"/>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r w:rsidR="00F55617" w14:paraId="167AE6AD"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7289ADB" w14:textId="0CAD35AE" w:rsidR="00F55617" w:rsidRDefault="00F55617">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BC9960D" w14:textId="6BF11C4A" w:rsidR="00F55617" w:rsidRDefault="00F55617">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7F8E7066" w14:textId="77777777" w:rsidR="00F55617" w:rsidRDefault="00F55617">
            <w:pPr>
              <w:spacing w:line="240" w:lineRule="auto"/>
              <w:rPr>
                <w:rFonts w:asciiTheme="minorEastAsia" w:hAnsiTheme="minorEastAsia" w:cs="Consolas"/>
                <w:b/>
                <w:bCs/>
                <w:sz w:val="20"/>
                <w:szCs w:val="20"/>
              </w:rPr>
            </w:pPr>
          </w:p>
        </w:tc>
      </w:tr>
      <w:tr w:rsidR="00F55617" w14:paraId="085223A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4129C1" w14:textId="522F948A" w:rsidR="00F55617" w:rsidRDefault="00F55617">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EB826A" w14:textId="0662532B" w:rsidR="00F55617" w:rsidRDefault="00F55617">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08F70A48" w14:textId="77777777" w:rsidR="00F55617" w:rsidRDefault="00F55617">
            <w:pPr>
              <w:spacing w:line="240" w:lineRule="auto"/>
              <w:rPr>
                <w:rFonts w:asciiTheme="minorEastAsia" w:hAnsiTheme="minorEastAsia" w:cs="Consolas"/>
                <w:b/>
                <w:bCs/>
                <w:sz w:val="20"/>
                <w:szCs w:val="20"/>
              </w:rPr>
            </w:pP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8960CC" w14:textId="6289611F" w:rsidR="00107379" w:rsidRDefault="00476115" w:rsidP="0010737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5253359E" w14:textId="77777777" w:rsidR="00107379" w:rsidRDefault="00107379" w:rsidP="0010737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2A31B580" w14:textId="2B9732EC" w:rsidR="00107379" w:rsidRPr="00107379" w:rsidRDefault="00107379" w:rsidP="0010737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r>
              <w:rPr>
                <w:rFonts w:ascii="宋体" w:hAnsi="宋体" w:cs="Consolas" w:hint="eastAsia"/>
                <w:b/>
                <w:bCs/>
                <w:sz w:val="20"/>
                <w:szCs w:val="20"/>
              </w:rPr>
              <w:t>，</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4B3315" w14:paraId="2913E5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EFF883" w14:textId="5DA06DA2" w:rsidR="004B3315" w:rsidRDefault="004B3315">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1DA2B7" w14:textId="6E9ABB90" w:rsidR="004B3315" w:rsidRDefault="004B3315">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60F81A40" w14:textId="77777777" w:rsidR="004B3315" w:rsidRDefault="004B3315">
            <w:pPr>
              <w:spacing w:line="240" w:lineRule="auto"/>
              <w:rPr>
                <w:rFonts w:asciiTheme="minorEastAsia" w:hAnsiTheme="minorEastAsia" w:cs="宋体"/>
                <w:sz w:val="20"/>
                <w:szCs w:val="20"/>
              </w:rPr>
            </w:pPr>
          </w:p>
        </w:tc>
      </w:tr>
      <w:tr w:rsidR="004B3315" w14:paraId="756D0F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60B07D" w14:textId="411A69BD" w:rsidR="004B3315" w:rsidRDefault="004B3315">
            <w:pPr>
              <w:spacing w:line="240" w:lineRule="auto"/>
              <w:rPr>
                <w:rFonts w:asciiTheme="minorEastAsia" w:hAnsiTheme="minorEastAsia"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5F5CCA" w14:textId="2D575D31" w:rsidR="004B3315" w:rsidRDefault="004B3315">
            <w:pPr>
              <w:spacing w:line="240" w:lineRule="auto"/>
              <w:rPr>
                <w:rFonts w:asciiTheme="minorEastAsia" w:hAnsiTheme="minorEastAsia"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1A777FC3" w14:textId="77777777" w:rsidR="004B3315" w:rsidRDefault="004B3315">
            <w:pPr>
              <w:spacing w:line="240" w:lineRule="auto"/>
              <w:rPr>
                <w:rFonts w:asciiTheme="minorEastAsia" w:hAnsiTheme="minorEastAsia" w:cs="宋体"/>
                <w:sz w:val="20"/>
                <w:szCs w:val="20"/>
              </w:rPr>
            </w:pPr>
          </w:p>
        </w:tc>
      </w:tr>
      <w:tr w:rsidR="004B3315"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B3315"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B3315"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B3315"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4B3315" w:rsidRDefault="004B33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4B3315" w:rsidRDefault="004B33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22F5EF" w14:textId="7A5D2DE8" w:rsidR="00666672" w:rsidRDefault="00476115" w:rsidP="008E406B">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sidR="00666672">
              <w:rPr>
                <w:rFonts w:asciiTheme="minorEastAsia" w:hAnsiTheme="minorEastAsia" w:cs="Consolas" w:hint="eastAsia"/>
                <w:b/>
                <w:bCs/>
                <w:sz w:val="20"/>
                <w:szCs w:val="20"/>
              </w:rPr>
              <w:t>，</w:t>
            </w:r>
          </w:p>
          <w:p w14:paraId="6141A42B" w14:textId="77777777" w:rsidR="00666672" w:rsidRDefault="00666672" w:rsidP="00666672">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0ED2E07F" w14:textId="35E111A5" w:rsidR="00666672" w:rsidRDefault="00666672" w:rsidP="00666672">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rsidTr="008E406B">
        <w:trPr>
          <w:trHeight w:val="270"/>
        </w:trPr>
        <w:tc>
          <w:tcPr>
            <w:tcW w:w="2380" w:type="dxa"/>
            <w:tcBorders>
              <w:top w:val="nil"/>
              <w:left w:val="single" w:sz="4" w:space="0" w:color="auto"/>
              <w:bottom w:val="nil"/>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nil"/>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E406B" w14:paraId="4EA858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DC243C" w14:textId="213A5C50" w:rsidR="008E406B" w:rsidRDefault="008E406B">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66DC81" w14:textId="56F42AC6" w:rsidR="008E406B" w:rsidRDefault="008E406B">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5F25F802" w14:textId="77777777" w:rsidR="008E406B" w:rsidRDefault="008E406B">
            <w:pPr>
              <w:spacing w:line="240" w:lineRule="auto"/>
              <w:rPr>
                <w:rFonts w:asciiTheme="minorEastAsia" w:hAnsiTheme="minorEastAsia" w:cs="宋体"/>
                <w:sz w:val="20"/>
                <w:szCs w:val="20"/>
              </w:rPr>
            </w:pPr>
          </w:p>
        </w:tc>
      </w:tr>
      <w:tr w:rsidR="008E406B" w14:paraId="6C0849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BDD958" w14:textId="14F7F7B6" w:rsidR="008E406B" w:rsidRDefault="008E406B">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47CAE1" w14:textId="07E6B6B2" w:rsidR="008E406B" w:rsidRDefault="008E406B">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293EDF46" w14:textId="77777777" w:rsidR="008E406B" w:rsidRDefault="008E406B">
            <w:pPr>
              <w:spacing w:line="240" w:lineRule="auto"/>
              <w:rPr>
                <w:rFonts w:asciiTheme="minorEastAsia" w:hAnsiTheme="minorEastAsia" w:cs="宋体"/>
                <w:sz w:val="20"/>
                <w:szCs w:val="20"/>
              </w:rPr>
            </w:pP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CF50D3" w14:textId="5134BF58" w:rsidR="005B492F" w:rsidRDefault="00476115" w:rsidP="005B492F">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r w:rsidR="005B492F">
              <w:rPr>
                <w:rFonts w:asciiTheme="minorEastAsia" w:hAnsiTheme="minorEastAsia" w:cs="Consolas" w:hint="eastAsia"/>
                <w:b/>
                <w:bCs/>
                <w:sz w:val="20"/>
                <w:szCs w:val="20"/>
              </w:rPr>
              <w:t xml:space="preserve">， </w:t>
            </w:r>
          </w:p>
          <w:p w14:paraId="015C9216" w14:textId="77777777" w:rsidR="005B492F" w:rsidRDefault="005B492F" w:rsidP="005B492F">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5697F856" w14:textId="2777AFD0" w:rsidR="005B492F" w:rsidRDefault="005B492F" w:rsidP="005B492F">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rsidTr="000F4D52">
        <w:trPr>
          <w:trHeight w:val="270"/>
        </w:trPr>
        <w:tc>
          <w:tcPr>
            <w:tcW w:w="2380" w:type="dxa"/>
            <w:tcBorders>
              <w:top w:val="nil"/>
              <w:left w:val="single" w:sz="4" w:space="0" w:color="auto"/>
              <w:bottom w:val="nil"/>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nil"/>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nil"/>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r w:rsidR="000F4D52" w14:paraId="49E8C29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615A" w14:textId="4D4A25F0" w:rsidR="000F4D52" w:rsidRDefault="000F4D52">
            <w:pPr>
              <w:spacing w:line="240" w:lineRule="auto"/>
              <w:rPr>
                <w:rFonts w:asciiTheme="minorEastAsia" w:hAnsiTheme="minorEastAsia"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1DC9A48" w14:textId="309E38A9" w:rsidR="000F4D52" w:rsidRDefault="000F4D52">
            <w:pPr>
              <w:spacing w:line="240" w:lineRule="auto"/>
              <w:rPr>
                <w:rFonts w:asciiTheme="minorEastAsia" w:hAnsiTheme="minorEastAsia"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shd w:val="clear" w:color="auto" w:fill="auto"/>
            <w:vAlign w:val="bottom"/>
          </w:tcPr>
          <w:p w14:paraId="271774CE" w14:textId="77777777" w:rsidR="000F4D52" w:rsidRDefault="000F4D52">
            <w:pPr>
              <w:spacing w:line="240" w:lineRule="auto"/>
              <w:rPr>
                <w:rFonts w:asciiTheme="minorEastAsia" w:hAnsiTheme="minorEastAsia" w:cs="Consolas"/>
                <w:b/>
                <w:bCs/>
                <w:sz w:val="20"/>
                <w:szCs w:val="20"/>
              </w:rPr>
            </w:pPr>
          </w:p>
        </w:tc>
      </w:tr>
      <w:tr w:rsidR="000F4D52" w14:paraId="292451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EFDE4A" w14:textId="715AFE18" w:rsidR="000F4D52" w:rsidRDefault="000F4D52">
            <w:pPr>
              <w:spacing w:line="240" w:lineRule="auto"/>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2F8E2E" w14:textId="4AD2E2AB" w:rsidR="000F4D52" w:rsidRDefault="000F4D52">
            <w:pPr>
              <w:spacing w:line="240" w:lineRule="auto"/>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shd w:val="clear" w:color="auto" w:fill="auto"/>
            <w:vAlign w:val="bottom"/>
          </w:tcPr>
          <w:p w14:paraId="496E579F" w14:textId="77777777" w:rsidR="000F4D52" w:rsidRDefault="000F4D52">
            <w:pPr>
              <w:spacing w:line="240" w:lineRule="auto"/>
              <w:rPr>
                <w:rFonts w:asciiTheme="minorEastAsia" w:hAnsiTheme="minorEastAsia" w:cs="Consolas"/>
                <w:b/>
                <w:bCs/>
                <w:sz w:val="20"/>
                <w:szCs w:val="20"/>
              </w:rPr>
            </w:pP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20D259D2"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r w:rsidR="00926B92">
        <w:rPr>
          <w:rFonts w:asciiTheme="minorEastAsia" w:hAnsiTheme="minorEastAsia" w:hint="eastAsia"/>
          <w:b w:val="0"/>
          <w:bCs w:val="0"/>
          <w:sz w:val="32"/>
          <w:szCs w:val="32"/>
        </w:rPr>
        <w:t>(</w:t>
      </w:r>
      <w:r w:rsidR="00F4786A">
        <w:rPr>
          <w:rFonts w:asciiTheme="minorEastAsia" w:hAnsiTheme="minorEastAsia" w:hint="eastAsia"/>
          <w:b w:val="0"/>
          <w:bCs w:val="0"/>
          <w:sz w:val="32"/>
          <w:szCs w:val="32"/>
        </w:rPr>
        <w:t>o</w:t>
      </w:r>
      <w:r w:rsidR="00926B92">
        <w:rPr>
          <w:rFonts w:asciiTheme="minorEastAsia" w:hAnsiTheme="minorEastAsia" w:hint="eastAsia"/>
          <w:b w:val="0"/>
          <w:bCs w:val="0"/>
          <w:sz w:val="32"/>
          <w:szCs w:val="32"/>
        </w:rPr>
        <w:t>k)</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code</w:t>
            </w:r>
            <w:r w:rsidRPr="001A5A9F">
              <w:rPr>
                <w:rFonts w:asciiTheme="minorEastAsia" w:hAnsiTheme="minorEastAsia"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8D9FDFA"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"kind":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DF1459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type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5C06E581"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"level":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0F9F5C4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value</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1</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6FA31402" w14:textId="77777777" w:rsidR="00966BDD" w:rsidRP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updater</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admin</w:t>
            </w: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w:t>
            </w:r>
          </w:p>
          <w:p w14:paraId="494D5A60" w14:textId="56907153" w:rsidR="001A5A9F" w:rsidRDefault="00476115" w:rsidP="001A5A9F">
            <w:pPr>
              <w:spacing w:line="240" w:lineRule="auto"/>
              <w:ind w:firstLine="440"/>
              <w:rPr>
                <w:rFonts w:asciiTheme="minorEastAsia" w:hAnsiTheme="minorEastAsia" w:cs="Consolas"/>
                <w:b/>
                <w:bCs/>
                <w:sz w:val="20"/>
                <w:szCs w:val="20"/>
              </w:rPr>
            </w:pPr>
            <w:r w:rsidRPr="001A5A9F">
              <w:rPr>
                <w:rFonts w:asciiTheme="minorEastAsia" w:hAnsiTheme="minorEastAsia" w:cs="Consolas"/>
                <w:b/>
                <w:bCs/>
                <w:sz w:val="20"/>
                <w:szCs w:val="20"/>
              </w:rPr>
              <w:t>"</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 "</w:t>
            </w:r>
            <w:r w:rsidRPr="001A5A9F">
              <w:rPr>
                <w:rFonts w:asciiTheme="minorEastAsia" w:hAnsiTheme="minorEastAsia" w:cs="Consolas" w:hint="eastAsia"/>
                <w:b/>
                <w:bCs/>
                <w:sz w:val="20"/>
                <w:szCs w:val="20"/>
              </w:rPr>
              <w:t>remark</w:t>
            </w:r>
            <w:r w:rsidRPr="001A5A9F">
              <w:rPr>
                <w:rFonts w:asciiTheme="minorEastAsia" w:hAnsiTheme="minorEastAsia" w:cs="Consolas"/>
                <w:b/>
                <w:bCs/>
                <w:sz w:val="20"/>
                <w:szCs w:val="20"/>
              </w:rPr>
              <w:t>"</w:t>
            </w:r>
            <w:r w:rsidR="001A5A9F" w:rsidRPr="001A5A9F">
              <w:rPr>
                <w:rFonts w:asciiTheme="minorEastAsia" w:hAnsiTheme="minorEastAsia" w:cs="Consolas" w:hint="eastAsia"/>
                <w:b/>
                <w:bCs/>
                <w:sz w:val="20"/>
                <w:szCs w:val="20"/>
              </w:rPr>
              <w:t>，</w:t>
            </w:r>
          </w:p>
          <w:p w14:paraId="06B37D6D" w14:textId="086F5C7E" w:rsidR="001A5A9F" w:rsidRPr="001A5A9F" w:rsidRDefault="001A5A9F" w:rsidP="001A5A9F">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r w:rsidR="00255063" w14:paraId="5099F3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7B66A2" w14:textId="3D153ABC" w:rsidR="00255063" w:rsidRDefault="00255063">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91D1044" w14:textId="727B1463" w:rsidR="00255063" w:rsidRDefault="00255063">
            <w:pPr>
              <w:rPr>
                <w:rFonts w:ascii="宋体" w:hAnsi="宋体" w:cs="宋体"/>
                <w:sz w:val="20"/>
                <w:szCs w:val="20"/>
              </w:rPr>
            </w:pPr>
            <w:r>
              <w:rPr>
                <w:rFonts w:ascii="宋体" w:hAnsi="宋体" w:cs="宋体" w:hint="eastAsia"/>
                <w:sz w:val="20"/>
                <w:szCs w:val="20"/>
              </w:rPr>
              <w:t>token</w:t>
            </w:r>
          </w:p>
        </w:tc>
        <w:tc>
          <w:tcPr>
            <w:tcW w:w="5237" w:type="dxa"/>
            <w:tcBorders>
              <w:top w:val="single" w:sz="4" w:space="0" w:color="auto"/>
              <w:left w:val="nil"/>
              <w:bottom w:val="single" w:sz="4" w:space="0" w:color="auto"/>
              <w:right w:val="single" w:sz="4" w:space="0" w:color="auto"/>
            </w:tcBorders>
            <w:vAlign w:val="bottom"/>
          </w:tcPr>
          <w:p w14:paraId="1B06027B" w14:textId="77777777" w:rsidR="00255063" w:rsidRDefault="00255063">
            <w:pPr>
              <w:rPr>
                <w:rFonts w:ascii="宋体" w:hAnsi="宋体" w:cs="Consolas"/>
                <w:b/>
                <w:bCs/>
                <w:sz w:val="20"/>
                <w:szCs w:val="20"/>
              </w:rPr>
            </w:pP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6EF523F"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2232006D" w14:textId="2C8873E9" w:rsidR="00966BDD"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3513B269" w14:textId="4FD021E8" w:rsidR="005D2395" w:rsidRPr="005D2395"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4FB03C50" w14:textId="77777777" w:rsidR="005D2395" w:rsidRDefault="005D239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3DA9C5BD" w14:textId="13FD9118" w:rsidR="005D2395" w:rsidRPr="005D2395" w:rsidRDefault="005D2395" w:rsidP="005D2395">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808A602" w14:textId="77777777" w:rsidR="00966BDD" w:rsidRDefault="00476115" w:rsidP="005D239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rsidP="005D239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rsidTr="00613001">
        <w:trPr>
          <w:trHeight w:val="270"/>
        </w:trPr>
        <w:tc>
          <w:tcPr>
            <w:tcW w:w="2380" w:type="dxa"/>
            <w:tcBorders>
              <w:top w:val="nil"/>
              <w:left w:val="single" w:sz="4" w:space="0" w:color="auto"/>
              <w:bottom w:val="nil"/>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nil"/>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r w:rsidR="00613001" w14:paraId="2BFD1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3EDB73" w14:textId="74CC4086" w:rsidR="00613001" w:rsidRDefault="00613001">
            <w:pPr>
              <w:rPr>
                <w:rFonts w:ascii="宋体" w:hAnsi="宋体" w:cs="宋体"/>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75B627" w14:textId="5AD45568" w:rsidR="00613001" w:rsidRDefault="00613001">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25D9B4E3" w14:textId="77777777" w:rsidR="00613001" w:rsidRDefault="00613001">
            <w:pPr>
              <w:rPr>
                <w:rFonts w:ascii="宋体" w:hAnsi="宋体" w:cs="宋体"/>
                <w:sz w:val="20"/>
                <w:szCs w:val="20"/>
              </w:rPr>
            </w:pPr>
          </w:p>
        </w:tc>
      </w:tr>
      <w:tr w:rsidR="00613001" w14:paraId="7BDD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30D32" w14:textId="75A86723" w:rsidR="00613001" w:rsidRDefault="00613001">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EE0550" w14:textId="5889A605" w:rsidR="00613001" w:rsidRDefault="00613001">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2F4EC4B6" w14:textId="77777777" w:rsidR="00613001" w:rsidRDefault="00613001">
            <w:pPr>
              <w:rPr>
                <w:rFonts w:ascii="宋体" w:hAnsi="宋体" w:cs="宋体"/>
                <w:sz w:val="20"/>
                <w:szCs w:val="20"/>
              </w:rPr>
            </w:pP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1B8689F8"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"kind":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7D30C3C" w14:textId="7AA4B37C"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w:t>
            </w:r>
            <w:r w:rsidR="00476115">
              <w:rPr>
                <w:rFonts w:ascii="宋体" w:hAnsi="宋体" w:cs="Consolas" w:hint="eastAsia"/>
                <w:b/>
                <w:bCs/>
                <w:sz w:val="20"/>
                <w:szCs w:val="20"/>
              </w:rPr>
              <w:t>type</w:t>
            </w:r>
            <w:r w:rsidR="00476115">
              <w:rPr>
                <w:rFonts w:ascii="宋体" w:hAnsi="宋体" w:cs="Consolas"/>
                <w:b/>
                <w:bCs/>
                <w:sz w:val="20"/>
                <w:szCs w:val="20"/>
              </w:rPr>
              <w:t>": "</w:t>
            </w:r>
            <w:r w:rsidR="00476115">
              <w:rPr>
                <w:rFonts w:ascii="宋体" w:hAnsi="宋体" w:cs="Consolas" w:hint="eastAsia"/>
                <w:b/>
                <w:bCs/>
                <w:sz w:val="20"/>
                <w:szCs w:val="20"/>
              </w:rPr>
              <w:t>1</w:t>
            </w:r>
            <w:r w:rsidR="00476115">
              <w:rPr>
                <w:rFonts w:ascii="宋体" w:hAnsi="宋体" w:cs="Consolas"/>
                <w:b/>
                <w:bCs/>
                <w:sz w:val="20"/>
                <w:szCs w:val="20"/>
              </w:rPr>
              <w:t>"</w:t>
            </w:r>
            <w:r w:rsidR="00476115">
              <w:rPr>
                <w:rFonts w:ascii="宋体" w:hAnsi="宋体" w:cs="Consolas" w:hint="eastAsia"/>
                <w:b/>
                <w:bCs/>
                <w:sz w:val="20"/>
                <w:szCs w:val="20"/>
              </w:rPr>
              <w:t>,</w:t>
            </w:r>
          </w:p>
          <w:p w14:paraId="768955D6" w14:textId="24FF8BD8" w:rsidR="00966BDD"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b/>
                <w:bCs/>
                <w:sz w:val="20"/>
                <w:szCs w:val="20"/>
              </w:rPr>
              <w:t>"level": "</w:t>
            </w:r>
            <w:r w:rsidR="00476115">
              <w:rPr>
                <w:rFonts w:ascii="宋体" w:hAnsi="宋体" w:cs="Consolas" w:hint="eastAsia"/>
                <w:b/>
                <w:bCs/>
                <w:sz w:val="20"/>
                <w:szCs w:val="20"/>
              </w:rPr>
              <w:t>1</w:t>
            </w:r>
            <w:r w:rsidR="00476115">
              <w:rPr>
                <w:rFonts w:ascii="宋体" w:hAnsi="宋体" w:cs="Consolas"/>
                <w:b/>
                <w:bCs/>
                <w:sz w:val="20"/>
                <w:szCs w:val="20"/>
              </w:rPr>
              <w:t>"</w:t>
            </w:r>
            <w:r>
              <w:rPr>
                <w:rFonts w:ascii="宋体" w:hAnsi="宋体" w:cs="Consolas" w:hint="eastAsia"/>
                <w:b/>
                <w:bCs/>
                <w:sz w:val="20"/>
                <w:szCs w:val="20"/>
              </w:rPr>
              <w:t>，</w:t>
            </w:r>
          </w:p>
          <w:p w14:paraId="059C0971" w14:textId="2676D3EC" w:rsidR="00FD6300" w:rsidRDefault="00FD6300" w:rsidP="00FD6300">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7DA6DDE8" w14:textId="2BFC3902" w:rsidR="00FD6300" w:rsidRPr="00FD6300" w:rsidRDefault="00FD6300" w:rsidP="00FD6300">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rsidTr="00133195">
        <w:trPr>
          <w:trHeight w:val="270"/>
        </w:trPr>
        <w:tc>
          <w:tcPr>
            <w:tcW w:w="2380" w:type="dxa"/>
            <w:tcBorders>
              <w:top w:val="nil"/>
              <w:left w:val="single" w:sz="4" w:space="0" w:color="auto"/>
              <w:bottom w:val="nil"/>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nil"/>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nil"/>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133195" w14:paraId="4366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CE104D" w14:textId="1828FCDA" w:rsidR="00133195" w:rsidRDefault="00133195">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42BA5" w14:textId="77790245" w:rsidR="00133195" w:rsidRDefault="00133195">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191B3255" w14:textId="77777777" w:rsidR="00133195" w:rsidRDefault="00133195">
            <w:pPr>
              <w:rPr>
                <w:rFonts w:ascii="宋体" w:hAnsi="宋体" w:cs="Consolas"/>
                <w:b/>
                <w:bCs/>
                <w:sz w:val="20"/>
                <w:szCs w:val="20"/>
              </w:rPr>
            </w:pPr>
          </w:p>
        </w:tc>
      </w:tr>
      <w:tr w:rsidR="00133195" w14:paraId="049762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29641E" w14:textId="3EB2FFB7" w:rsidR="00133195" w:rsidRDefault="00133195">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F293DC" w14:textId="7408E545" w:rsidR="00133195" w:rsidRDefault="00133195">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0D1F4B46" w14:textId="77777777" w:rsidR="00133195" w:rsidRDefault="00133195">
            <w:pPr>
              <w:rPr>
                <w:rFonts w:ascii="宋体" w:hAnsi="宋体" w:cs="Consolas"/>
                <w:b/>
                <w:bCs/>
                <w:sz w:val="20"/>
                <w:szCs w:val="20"/>
              </w:rPr>
            </w:pP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5F8D7F28" w:rsidR="00966BDD" w:rsidRDefault="002A1C16" w:rsidP="002A1C16">
            <w:pPr>
              <w:spacing w:line="240" w:lineRule="auto"/>
              <w:rPr>
                <w:rFonts w:ascii="宋体" w:hAnsi="宋体" w:cs="Consolas"/>
                <w:b/>
                <w:bCs/>
                <w:sz w:val="20"/>
                <w:szCs w:val="20"/>
              </w:rPr>
            </w:pPr>
            <w:r>
              <w:rPr>
                <w:rFonts w:ascii="宋体" w:hAnsi="宋体" w:cs="Consolas" w:hint="eastAsia"/>
                <w:b/>
                <w:bCs/>
                <w:sz w:val="20"/>
                <w:szCs w:val="20"/>
              </w:rPr>
              <w:t xml:space="preserve">    </w:t>
            </w:r>
            <w:r w:rsidR="00476115">
              <w:rPr>
                <w:rFonts w:ascii="宋体" w:hAnsi="宋体" w:cs="Consolas" w:hint="eastAsia"/>
                <w:b/>
                <w:bCs/>
                <w:sz w:val="20"/>
                <w:szCs w:val="20"/>
              </w:rPr>
              <w:t>"code": "</w:t>
            </w:r>
            <w:r w:rsidR="00476115" w:rsidRPr="002A1C16">
              <w:rPr>
                <w:rFonts w:ascii="宋体" w:hAnsi="宋体" w:cs="Consolas" w:hint="eastAsia"/>
                <w:b/>
                <w:bCs/>
                <w:sz w:val="20"/>
                <w:szCs w:val="20"/>
              </w:rPr>
              <w:t>GZ</w:t>
            </w:r>
            <w:r w:rsidR="00476115" w:rsidRPr="002A1C16">
              <w:rPr>
                <w:rFonts w:ascii="宋体" w:hAnsi="宋体" w:cs="Consolas"/>
                <w:b/>
                <w:bCs/>
                <w:sz w:val="20"/>
                <w:szCs w:val="20"/>
              </w:rPr>
              <w:t>201605241444561937</w:t>
            </w:r>
            <w:r w:rsidR="00476115">
              <w:rPr>
                <w:rFonts w:ascii="宋体" w:hAnsi="宋体" w:cs="Consolas" w:hint="eastAsia"/>
                <w:b/>
                <w:bCs/>
                <w:sz w:val="20"/>
                <w:szCs w:val="20"/>
              </w:rPr>
              <w:t>"</w:t>
            </w:r>
            <w:r>
              <w:rPr>
                <w:rFonts w:ascii="宋体" w:hAnsi="宋体" w:cs="Consolas" w:hint="eastAsia"/>
                <w:b/>
                <w:bCs/>
                <w:sz w:val="20"/>
                <w:szCs w:val="20"/>
              </w:rPr>
              <w:t>，</w:t>
            </w:r>
          </w:p>
          <w:p w14:paraId="764DAEED" w14:textId="78561858" w:rsidR="002A1C16" w:rsidRDefault="002A1C16" w:rsidP="002A1C16">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systemCode</w:t>
            </w:r>
            <w:r>
              <w:rPr>
                <w:rFonts w:ascii="宋体" w:hAnsi="宋体" w:cs="Consolas"/>
                <w:b/>
                <w:bCs/>
                <w:sz w:val="20"/>
                <w:szCs w:val="20"/>
              </w:rPr>
              <w:t>": ""</w:t>
            </w:r>
            <w:r>
              <w:rPr>
                <w:rFonts w:ascii="宋体" w:hAnsi="宋体" w:cs="Consolas" w:hint="eastAsia"/>
                <w:b/>
                <w:bCs/>
                <w:sz w:val="20"/>
                <w:szCs w:val="20"/>
              </w:rPr>
              <w:t>,</w:t>
            </w:r>
          </w:p>
          <w:p w14:paraId="60CB67B6" w14:textId="3A151824" w:rsidR="002A1C16" w:rsidRPr="002A1C16" w:rsidRDefault="002A1C16" w:rsidP="002A1C16">
            <w:pPr>
              <w:spacing w:line="240" w:lineRule="auto"/>
              <w:ind w:firstLine="440"/>
              <w:rPr>
                <w:rFonts w:asciiTheme="minorEastAsia" w:hAnsiTheme="minorEastAsia" w:cs="Consolas"/>
                <w:b/>
                <w:bCs/>
                <w:sz w:val="20"/>
                <w:szCs w:val="20"/>
              </w:rPr>
            </w:pPr>
            <w:r>
              <w:rPr>
                <w:rFonts w:ascii="宋体" w:hAnsi="宋体" w:cs="Consolas"/>
                <w:b/>
                <w:bCs/>
                <w:sz w:val="20"/>
                <w:szCs w:val="20"/>
              </w:rPr>
              <w:t>"</w:t>
            </w:r>
            <w:r>
              <w:rPr>
                <w:rFonts w:ascii="宋体" w:hAnsi="宋体" w:cs="Consolas" w:hint="eastAsia"/>
                <w:b/>
                <w:bCs/>
                <w:sz w:val="20"/>
                <w:szCs w:val="20"/>
              </w:rPr>
              <w:t>token</w:t>
            </w:r>
            <w:r>
              <w:rPr>
                <w:rFonts w:ascii="宋体" w:hAnsi="宋体" w:cs="Consolas"/>
                <w:b/>
                <w:bCs/>
                <w:sz w:val="20"/>
                <w:szCs w:val="20"/>
              </w:rPr>
              <w:t>": ""</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rsidTr="001E0ECD">
        <w:trPr>
          <w:trHeight w:val="270"/>
        </w:trPr>
        <w:tc>
          <w:tcPr>
            <w:tcW w:w="2380" w:type="dxa"/>
            <w:tcBorders>
              <w:top w:val="nil"/>
              <w:left w:val="single" w:sz="4" w:space="0" w:color="auto"/>
              <w:bottom w:val="nil"/>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nil"/>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r w:rsidR="001E0ECD" w14:paraId="4C880C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B0C685" w14:textId="227DACAA" w:rsidR="001E0ECD" w:rsidRDefault="001E0ECD">
            <w:pPr>
              <w:rPr>
                <w:rFonts w:ascii="宋体" w:hAnsi="宋体" w:cs="Consolas"/>
                <w:b/>
                <w:bCs/>
                <w:sz w:val="20"/>
                <w:szCs w:val="20"/>
              </w:rPr>
            </w:pPr>
            <w:r>
              <w:rPr>
                <w:rFonts w:ascii="宋体" w:hAnsi="宋体" w:cs="Consolas" w:hint="eastAsia"/>
                <w:b/>
                <w:bCs/>
                <w:sz w:val="20"/>
                <w:szCs w:val="20"/>
              </w:rPr>
              <w:t>systemCode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CBFBF" w14:textId="4A55AD6E" w:rsidR="001E0ECD" w:rsidRDefault="001E0ECD">
            <w:pPr>
              <w:rPr>
                <w:rFonts w:ascii="宋体" w:hAnsi="宋体" w:cs="宋体"/>
                <w:sz w:val="20"/>
                <w:szCs w:val="20"/>
              </w:rPr>
            </w:pPr>
            <w:r>
              <w:rPr>
                <w:rFonts w:ascii="宋体" w:hAnsi="宋体" w:cs="宋体" w:hint="eastAsia"/>
                <w:sz w:val="20"/>
                <w:szCs w:val="20"/>
              </w:rPr>
              <w:t>系统编号</w:t>
            </w:r>
          </w:p>
        </w:tc>
        <w:tc>
          <w:tcPr>
            <w:tcW w:w="5379" w:type="dxa"/>
            <w:tcBorders>
              <w:top w:val="nil"/>
              <w:left w:val="nil"/>
              <w:bottom w:val="single" w:sz="4" w:space="0" w:color="auto"/>
              <w:right w:val="single" w:sz="4" w:space="0" w:color="auto"/>
            </w:tcBorders>
            <w:vAlign w:val="bottom"/>
          </w:tcPr>
          <w:p w14:paraId="4514DDA6" w14:textId="77777777" w:rsidR="001E0ECD" w:rsidRDefault="001E0ECD">
            <w:pPr>
              <w:rPr>
                <w:rFonts w:asciiTheme="minorEastAsia" w:hAnsiTheme="minorEastAsia" w:cs="Consolas"/>
                <w:b/>
                <w:bCs/>
                <w:sz w:val="20"/>
                <w:szCs w:val="20"/>
              </w:rPr>
            </w:pPr>
          </w:p>
        </w:tc>
      </w:tr>
      <w:tr w:rsidR="001E0ECD" w14:paraId="3C6DD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09B95A" w14:textId="5C1F3EC4" w:rsidR="001E0ECD" w:rsidRDefault="001E0ECD">
            <w:pPr>
              <w:rPr>
                <w:rFonts w:ascii="宋体" w:hAnsi="宋体" w:cs="Consolas"/>
                <w:b/>
                <w:bCs/>
                <w:sz w:val="20"/>
                <w:szCs w:val="20"/>
              </w:rPr>
            </w:pPr>
            <w:r>
              <w:rPr>
                <w:rFonts w:ascii="宋体" w:hAnsi="宋体" w:cs="Consolas" w:hint="eastAsia"/>
                <w:b/>
                <w:bCs/>
                <w:sz w:val="20"/>
                <w:szCs w:val="20"/>
              </w:rPr>
              <w:t>token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1862B3" w14:textId="35B7D872" w:rsidR="001E0ECD" w:rsidRDefault="001E0ECD">
            <w:pPr>
              <w:rPr>
                <w:rFonts w:ascii="宋体" w:hAnsi="宋体" w:cs="宋体"/>
                <w:sz w:val="20"/>
                <w:szCs w:val="20"/>
              </w:rPr>
            </w:pPr>
            <w:r>
              <w:rPr>
                <w:rFonts w:ascii="宋体" w:hAnsi="宋体" w:cs="宋体" w:hint="eastAsia"/>
                <w:sz w:val="20"/>
                <w:szCs w:val="20"/>
              </w:rPr>
              <w:t>token</w:t>
            </w:r>
          </w:p>
        </w:tc>
        <w:tc>
          <w:tcPr>
            <w:tcW w:w="5379" w:type="dxa"/>
            <w:tcBorders>
              <w:top w:val="nil"/>
              <w:left w:val="nil"/>
              <w:bottom w:val="single" w:sz="4" w:space="0" w:color="auto"/>
              <w:right w:val="single" w:sz="4" w:space="0" w:color="auto"/>
            </w:tcBorders>
            <w:vAlign w:val="bottom"/>
          </w:tcPr>
          <w:p w14:paraId="328F3EED" w14:textId="77777777" w:rsidR="001E0ECD" w:rsidRDefault="001E0ECD">
            <w:pPr>
              <w:rPr>
                <w:rFonts w:asciiTheme="minorEastAsia" w:hAnsiTheme="minorEastAsia" w:cs="Consolas"/>
                <w:b/>
                <w:bCs/>
                <w:sz w:val="20"/>
                <w:szCs w:val="20"/>
              </w:rPr>
            </w:pP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BC08E2" w:rsidRDefault="00BC08E2">
      <w:pPr>
        <w:spacing w:line="240" w:lineRule="auto"/>
      </w:pPr>
      <w:r>
        <w:separator/>
      </w:r>
    </w:p>
  </w:endnote>
  <w:endnote w:type="continuationSeparator" w:id="0">
    <w:p w14:paraId="642F4DCE" w14:textId="77777777" w:rsidR="00BC08E2" w:rsidRDefault="00BC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BC08E2" w:rsidRDefault="00BC08E2">
      <w:pPr>
        <w:spacing w:line="240" w:lineRule="auto"/>
      </w:pPr>
      <w:r>
        <w:separator/>
      </w:r>
    </w:p>
  </w:footnote>
  <w:footnote w:type="continuationSeparator" w:id="0">
    <w:p w14:paraId="4BA5CA9B" w14:textId="77777777" w:rsidR="00BC08E2" w:rsidRDefault="00BC08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BC08E2" w:rsidRDefault="00BC08E2">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2234"/>
    <w:rsid w:val="000038BC"/>
    <w:rsid w:val="000039AD"/>
    <w:rsid w:val="0000488A"/>
    <w:rsid w:val="000055EE"/>
    <w:rsid w:val="000078C5"/>
    <w:rsid w:val="00007C5C"/>
    <w:rsid w:val="0001039E"/>
    <w:rsid w:val="00010506"/>
    <w:rsid w:val="00010D17"/>
    <w:rsid w:val="00010F31"/>
    <w:rsid w:val="000116E3"/>
    <w:rsid w:val="00012BA3"/>
    <w:rsid w:val="00013C0E"/>
    <w:rsid w:val="00013E33"/>
    <w:rsid w:val="000154CF"/>
    <w:rsid w:val="000221CE"/>
    <w:rsid w:val="00024BEC"/>
    <w:rsid w:val="00025F6F"/>
    <w:rsid w:val="0002612F"/>
    <w:rsid w:val="00026A61"/>
    <w:rsid w:val="00027165"/>
    <w:rsid w:val="000309BC"/>
    <w:rsid w:val="00031475"/>
    <w:rsid w:val="00031C19"/>
    <w:rsid w:val="00033EE1"/>
    <w:rsid w:val="00035595"/>
    <w:rsid w:val="00040058"/>
    <w:rsid w:val="00040B84"/>
    <w:rsid w:val="000420F2"/>
    <w:rsid w:val="000448C6"/>
    <w:rsid w:val="00045855"/>
    <w:rsid w:val="00046376"/>
    <w:rsid w:val="000464EB"/>
    <w:rsid w:val="00047D3E"/>
    <w:rsid w:val="000520A7"/>
    <w:rsid w:val="00053901"/>
    <w:rsid w:val="00053E55"/>
    <w:rsid w:val="00055E33"/>
    <w:rsid w:val="00056A15"/>
    <w:rsid w:val="00056B27"/>
    <w:rsid w:val="0005770B"/>
    <w:rsid w:val="00060A44"/>
    <w:rsid w:val="00060CAC"/>
    <w:rsid w:val="00060F70"/>
    <w:rsid w:val="00060FC2"/>
    <w:rsid w:val="00061BFC"/>
    <w:rsid w:val="00062A27"/>
    <w:rsid w:val="00063856"/>
    <w:rsid w:val="00065D20"/>
    <w:rsid w:val="0006697F"/>
    <w:rsid w:val="00067297"/>
    <w:rsid w:val="00067706"/>
    <w:rsid w:val="00067F2B"/>
    <w:rsid w:val="0007113A"/>
    <w:rsid w:val="00071A08"/>
    <w:rsid w:val="00072B98"/>
    <w:rsid w:val="000756F1"/>
    <w:rsid w:val="00075B6B"/>
    <w:rsid w:val="00076CDE"/>
    <w:rsid w:val="0007745F"/>
    <w:rsid w:val="00077A70"/>
    <w:rsid w:val="00077D44"/>
    <w:rsid w:val="00080A54"/>
    <w:rsid w:val="00081A3F"/>
    <w:rsid w:val="00081E20"/>
    <w:rsid w:val="00081E4E"/>
    <w:rsid w:val="00081FA5"/>
    <w:rsid w:val="00083761"/>
    <w:rsid w:val="0008430F"/>
    <w:rsid w:val="00085005"/>
    <w:rsid w:val="00086712"/>
    <w:rsid w:val="000876F6"/>
    <w:rsid w:val="000904E2"/>
    <w:rsid w:val="000912F9"/>
    <w:rsid w:val="00093B99"/>
    <w:rsid w:val="00094C73"/>
    <w:rsid w:val="00095BF3"/>
    <w:rsid w:val="0009633B"/>
    <w:rsid w:val="0009636D"/>
    <w:rsid w:val="000976A2"/>
    <w:rsid w:val="000A198E"/>
    <w:rsid w:val="000A1A30"/>
    <w:rsid w:val="000A3634"/>
    <w:rsid w:val="000A44F2"/>
    <w:rsid w:val="000A493C"/>
    <w:rsid w:val="000A5341"/>
    <w:rsid w:val="000A5506"/>
    <w:rsid w:val="000A6393"/>
    <w:rsid w:val="000A7537"/>
    <w:rsid w:val="000A7AFE"/>
    <w:rsid w:val="000A7E2F"/>
    <w:rsid w:val="000B0994"/>
    <w:rsid w:val="000B1264"/>
    <w:rsid w:val="000B1781"/>
    <w:rsid w:val="000B20DA"/>
    <w:rsid w:val="000B21E0"/>
    <w:rsid w:val="000B290E"/>
    <w:rsid w:val="000B2D13"/>
    <w:rsid w:val="000B5554"/>
    <w:rsid w:val="000B55BA"/>
    <w:rsid w:val="000B6487"/>
    <w:rsid w:val="000B76D8"/>
    <w:rsid w:val="000B7706"/>
    <w:rsid w:val="000C21FA"/>
    <w:rsid w:val="000C24B9"/>
    <w:rsid w:val="000C3ACA"/>
    <w:rsid w:val="000C3B7B"/>
    <w:rsid w:val="000C41D0"/>
    <w:rsid w:val="000C4853"/>
    <w:rsid w:val="000C4A2A"/>
    <w:rsid w:val="000C4AF7"/>
    <w:rsid w:val="000C5072"/>
    <w:rsid w:val="000C5075"/>
    <w:rsid w:val="000C5158"/>
    <w:rsid w:val="000C5721"/>
    <w:rsid w:val="000C6863"/>
    <w:rsid w:val="000C6AFF"/>
    <w:rsid w:val="000D068F"/>
    <w:rsid w:val="000D29AD"/>
    <w:rsid w:val="000D2EAD"/>
    <w:rsid w:val="000D3315"/>
    <w:rsid w:val="000D4A73"/>
    <w:rsid w:val="000D6AFF"/>
    <w:rsid w:val="000D78CC"/>
    <w:rsid w:val="000E0E22"/>
    <w:rsid w:val="000E136C"/>
    <w:rsid w:val="000E15E3"/>
    <w:rsid w:val="000E40E3"/>
    <w:rsid w:val="000E4411"/>
    <w:rsid w:val="000E4EE6"/>
    <w:rsid w:val="000E50D2"/>
    <w:rsid w:val="000E5629"/>
    <w:rsid w:val="000E6E53"/>
    <w:rsid w:val="000F1ACD"/>
    <w:rsid w:val="000F2B97"/>
    <w:rsid w:val="000F33D3"/>
    <w:rsid w:val="000F3DE4"/>
    <w:rsid w:val="000F4D52"/>
    <w:rsid w:val="000F52D7"/>
    <w:rsid w:val="000F5642"/>
    <w:rsid w:val="000F609E"/>
    <w:rsid w:val="0010017D"/>
    <w:rsid w:val="00100D4F"/>
    <w:rsid w:val="00100F37"/>
    <w:rsid w:val="00102092"/>
    <w:rsid w:val="001021D6"/>
    <w:rsid w:val="001036ED"/>
    <w:rsid w:val="001038C0"/>
    <w:rsid w:val="00103F07"/>
    <w:rsid w:val="00104265"/>
    <w:rsid w:val="00104D41"/>
    <w:rsid w:val="00105734"/>
    <w:rsid w:val="001064DA"/>
    <w:rsid w:val="00107379"/>
    <w:rsid w:val="001078EF"/>
    <w:rsid w:val="001107D3"/>
    <w:rsid w:val="001113DB"/>
    <w:rsid w:val="00111EF3"/>
    <w:rsid w:val="00113823"/>
    <w:rsid w:val="00114011"/>
    <w:rsid w:val="001149AB"/>
    <w:rsid w:val="00114A4C"/>
    <w:rsid w:val="001150AF"/>
    <w:rsid w:val="0011653D"/>
    <w:rsid w:val="00116FB3"/>
    <w:rsid w:val="001200C6"/>
    <w:rsid w:val="00123C63"/>
    <w:rsid w:val="0012433E"/>
    <w:rsid w:val="0012555C"/>
    <w:rsid w:val="001256BB"/>
    <w:rsid w:val="001262FF"/>
    <w:rsid w:val="001266FF"/>
    <w:rsid w:val="001277B8"/>
    <w:rsid w:val="001321B6"/>
    <w:rsid w:val="001321D3"/>
    <w:rsid w:val="00132A37"/>
    <w:rsid w:val="00132AFA"/>
    <w:rsid w:val="00133195"/>
    <w:rsid w:val="00133967"/>
    <w:rsid w:val="0013411E"/>
    <w:rsid w:val="0013509F"/>
    <w:rsid w:val="00135937"/>
    <w:rsid w:val="00136FC7"/>
    <w:rsid w:val="00137EB0"/>
    <w:rsid w:val="00143905"/>
    <w:rsid w:val="001444A4"/>
    <w:rsid w:val="00144A9F"/>
    <w:rsid w:val="0014568E"/>
    <w:rsid w:val="001469D7"/>
    <w:rsid w:val="00146B40"/>
    <w:rsid w:val="001477E5"/>
    <w:rsid w:val="00147933"/>
    <w:rsid w:val="0015026C"/>
    <w:rsid w:val="001512D9"/>
    <w:rsid w:val="00152DEF"/>
    <w:rsid w:val="00153F63"/>
    <w:rsid w:val="0015444E"/>
    <w:rsid w:val="0015448E"/>
    <w:rsid w:val="00154D78"/>
    <w:rsid w:val="0015532C"/>
    <w:rsid w:val="00155793"/>
    <w:rsid w:val="0015584F"/>
    <w:rsid w:val="00156DA2"/>
    <w:rsid w:val="001608E6"/>
    <w:rsid w:val="0016259C"/>
    <w:rsid w:val="00162D3C"/>
    <w:rsid w:val="00163B74"/>
    <w:rsid w:val="001648AA"/>
    <w:rsid w:val="00164C95"/>
    <w:rsid w:val="00166477"/>
    <w:rsid w:val="00167354"/>
    <w:rsid w:val="001673FA"/>
    <w:rsid w:val="00167C39"/>
    <w:rsid w:val="001716FC"/>
    <w:rsid w:val="00171926"/>
    <w:rsid w:val="00171AC0"/>
    <w:rsid w:val="00171B21"/>
    <w:rsid w:val="00172A27"/>
    <w:rsid w:val="00172F9B"/>
    <w:rsid w:val="001734A2"/>
    <w:rsid w:val="0017404B"/>
    <w:rsid w:val="00175077"/>
    <w:rsid w:val="00176559"/>
    <w:rsid w:val="0017670F"/>
    <w:rsid w:val="001774E5"/>
    <w:rsid w:val="001779E5"/>
    <w:rsid w:val="00177CDA"/>
    <w:rsid w:val="00180538"/>
    <w:rsid w:val="001833A7"/>
    <w:rsid w:val="0018380D"/>
    <w:rsid w:val="0018468A"/>
    <w:rsid w:val="00184875"/>
    <w:rsid w:val="00185295"/>
    <w:rsid w:val="001860E3"/>
    <w:rsid w:val="001870C6"/>
    <w:rsid w:val="00187451"/>
    <w:rsid w:val="00191F24"/>
    <w:rsid w:val="001927EB"/>
    <w:rsid w:val="00192894"/>
    <w:rsid w:val="001930B5"/>
    <w:rsid w:val="001932C1"/>
    <w:rsid w:val="00193323"/>
    <w:rsid w:val="0019489E"/>
    <w:rsid w:val="0019657F"/>
    <w:rsid w:val="001973AF"/>
    <w:rsid w:val="00197518"/>
    <w:rsid w:val="0019766E"/>
    <w:rsid w:val="001978FF"/>
    <w:rsid w:val="001A034F"/>
    <w:rsid w:val="001A3015"/>
    <w:rsid w:val="001A33D4"/>
    <w:rsid w:val="001A34F3"/>
    <w:rsid w:val="001A35C3"/>
    <w:rsid w:val="001A4041"/>
    <w:rsid w:val="001A4682"/>
    <w:rsid w:val="001A4A4D"/>
    <w:rsid w:val="001A4C8B"/>
    <w:rsid w:val="001A4CA9"/>
    <w:rsid w:val="001A50B0"/>
    <w:rsid w:val="001A59B8"/>
    <w:rsid w:val="001A5A9F"/>
    <w:rsid w:val="001A6529"/>
    <w:rsid w:val="001A66FB"/>
    <w:rsid w:val="001A7DE8"/>
    <w:rsid w:val="001B1085"/>
    <w:rsid w:val="001B1658"/>
    <w:rsid w:val="001B1C73"/>
    <w:rsid w:val="001B329A"/>
    <w:rsid w:val="001B3FF9"/>
    <w:rsid w:val="001B402A"/>
    <w:rsid w:val="001B4239"/>
    <w:rsid w:val="001B60C0"/>
    <w:rsid w:val="001B60DA"/>
    <w:rsid w:val="001B73CF"/>
    <w:rsid w:val="001C2ACE"/>
    <w:rsid w:val="001C2BB1"/>
    <w:rsid w:val="001C5485"/>
    <w:rsid w:val="001C64B1"/>
    <w:rsid w:val="001D0182"/>
    <w:rsid w:val="001D0507"/>
    <w:rsid w:val="001D3D70"/>
    <w:rsid w:val="001D4077"/>
    <w:rsid w:val="001D539F"/>
    <w:rsid w:val="001D54E9"/>
    <w:rsid w:val="001D5B0C"/>
    <w:rsid w:val="001D5F4C"/>
    <w:rsid w:val="001D65DC"/>
    <w:rsid w:val="001D7303"/>
    <w:rsid w:val="001D7739"/>
    <w:rsid w:val="001D7E92"/>
    <w:rsid w:val="001E08F6"/>
    <w:rsid w:val="001E0ECD"/>
    <w:rsid w:val="001E13E8"/>
    <w:rsid w:val="001E1A98"/>
    <w:rsid w:val="001E25DD"/>
    <w:rsid w:val="001E2FC0"/>
    <w:rsid w:val="001E389C"/>
    <w:rsid w:val="001E3E8C"/>
    <w:rsid w:val="001E3EA6"/>
    <w:rsid w:val="001E4EA7"/>
    <w:rsid w:val="001E5834"/>
    <w:rsid w:val="001E5FA3"/>
    <w:rsid w:val="001F007B"/>
    <w:rsid w:val="001F06A3"/>
    <w:rsid w:val="001F0A0D"/>
    <w:rsid w:val="001F10E3"/>
    <w:rsid w:val="001F12A6"/>
    <w:rsid w:val="001F147B"/>
    <w:rsid w:val="001F1DBE"/>
    <w:rsid w:val="001F33A1"/>
    <w:rsid w:val="001F36A6"/>
    <w:rsid w:val="001F40B1"/>
    <w:rsid w:val="001F7367"/>
    <w:rsid w:val="001F749C"/>
    <w:rsid w:val="001F7688"/>
    <w:rsid w:val="001F77A0"/>
    <w:rsid w:val="001F7A58"/>
    <w:rsid w:val="00200051"/>
    <w:rsid w:val="00201940"/>
    <w:rsid w:val="00201F35"/>
    <w:rsid w:val="002023F9"/>
    <w:rsid w:val="00203F35"/>
    <w:rsid w:val="002048B2"/>
    <w:rsid w:val="00205DEF"/>
    <w:rsid w:val="00205F27"/>
    <w:rsid w:val="0020740E"/>
    <w:rsid w:val="00207D9A"/>
    <w:rsid w:val="0021181D"/>
    <w:rsid w:val="00212631"/>
    <w:rsid w:val="002136A9"/>
    <w:rsid w:val="002163F2"/>
    <w:rsid w:val="002168E1"/>
    <w:rsid w:val="00217773"/>
    <w:rsid w:val="00221184"/>
    <w:rsid w:val="00222545"/>
    <w:rsid w:val="00223E67"/>
    <w:rsid w:val="00224000"/>
    <w:rsid w:val="0022458B"/>
    <w:rsid w:val="00225C1F"/>
    <w:rsid w:val="002265A5"/>
    <w:rsid w:val="002265E4"/>
    <w:rsid w:val="00226E9A"/>
    <w:rsid w:val="0022720A"/>
    <w:rsid w:val="0023010E"/>
    <w:rsid w:val="00231049"/>
    <w:rsid w:val="0023150F"/>
    <w:rsid w:val="002325BB"/>
    <w:rsid w:val="00232BA3"/>
    <w:rsid w:val="002331B1"/>
    <w:rsid w:val="00233373"/>
    <w:rsid w:val="00233CD1"/>
    <w:rsid w:val="00236613"/>
    <w:rsid w:val="00237C9A"/>
    <w:rsid w:val="002401F6"/>
    <w:rsid w:val="00240961"/>
    <w:rsid w:val="0024133B"/>
    <w:rsid w:val="00241B23"/>
    <w:rsid w:val="00241BBB"/>
    <w:rsid w:val="00241F72"/>
    <w:rsid w:val="00242DC6"/>
    <w:rsid w:val="002433CF"/>
    <w:rsid w:val="002435FA"/>
    <w:rsid w:val="00243E4B"/>
    <w:rsid w:val="002459E2"/>
    <w:rsid w:val="00247031"/>
    <w:rsid w:val="0024731A"/>
    <w:rsid w:val="00250095"/>
    <w:rsid w:val="002525BA"/>
    <w:rsid w:val="0025275D"/>
    <w:rsid w:val="00254A78"/>
    <w:rsid w:val="00255063"/>
    <w:rsid w:val="00260D4F"/>
    <w:rsid w:val="0026159A"/>
    <w:rsid w:val="00261790"/>
    <w:rsid w:val="002623BF"/>
    <w:rsid w:val="00264241"/>
    <w:rsid w:val="0026510E"/>
    <w:rsid w:val="002678BA"/>
    <w:rsid w:val="0027197D"/>
    <w:rsid w:val="00271A4E"/>
    <w:rsid w:val="00271DCE"/>
    <w:rsid w:val="00274676"/>
    <w:rsid w:val="00274B8B"/>
    <w:rsid w:val="0027547C"/>
    <w:rsid w:val="002755A6"/>
    <w:rsid w:val="00275E45"/>
    <w:rsid w:val="00276439"/>
    <w:rsid w:val="00277BFB"/>
    <w:rsid w:val="002814C6"/>
    <w:rsid w:val="0028175C"/>
    <w:rsid w:val="002840D4"/>
    <w:rsid w:val="002845B9"/>
    <w:rsid w:val="0028485F"/>
    <w:rsid w:val="00284CB5"/>
    <w:rsid w:val="002858C7"/>
    <w:rsid w:val="0028692B"/>
    <w:rsid w:val="00287168"/>
    <w:rsid w:val="002875D6"/>
    <w:rsid w:val="002905B9"/>
    <w:rsid w:val="002923DC"/>
    <w:rsid w:val="00293056"/>
    <w:rsid w:val="002938B0"/>
    <w:rsid w:val="0029393A"/>
    <w:rsid w:val="002940A2"/>
    <w:rsid w:val="002942F0"/>
    <w:rsid w:val="00295610"/>
    <w:rsid w:val="002959F0"/>
    <w:rsid w:val="00295F7D"/>
    <w:rsid w:val="00296232"/>
    <w:rsid w:val="00296403"/>
    <w:rsid w:val="00296AA7"/>
    <w:rsid w:val="00297C22"/>
    <w:rsid w:val="002A13BF"/>
    <w:rsid w:val="002A1C16"/>
    <w:rsid w:val="002A238E"/>
    <w:rsid w:val="002A2AA3"/>
    <w:rsid w:val="002A314A"/>
    <w:rsid w:val="002A4789"/>
    <w:rsid w:val="002A4F9A"/>
    <w:rsid w:val="002A50AD"/>
    <w:rsid w:val="002A656A"/>
    <w:rsid w:val="002B00A9"/>
    <w:rsid w:val="002B13F0"/>
    <w:rsid w:val="002B28D3"/>
    <w:rsid w:val="002B3BEE"/>
    <w:rsid w:val="002B5421"/>
    <w:rsid w:val="002B5CDC"/>
    <w:rsid w:val="002B6FD4"/>
    <w:rsid w:val="002B7568"/>
    <w:rsid w:val="002B7580"/>
    <w:rsid w:val="002B7EBF"/>
    <w:rsid w:val="002B7F0B"/>
    <w:rsid w:val="002C0A01"/>
    <w:rsid w:val="002C0C4F"/>
    <w:rsid w:val="002C1F19"/>
    <w:rsid w:val="002C2056"/>
    <w:rsid w:val="002C2E73"/>
    <w:rsid w:val="002C2ECD"/>
    <w:rsid w:val="002C31E4"/>
    <w:rsid w:val="002C4241"/>
    <w:rsid w:val="002C4ACA"/>
    <w:rsid w:val="002C7ED8"/>
    <w:rsid w:val="002D1458"/>
    <w:rsid w:val="002D22BE"/>
    <w:rsid w:val="002D2904"/>
    <w:rsid w:val="002D3EC8"/>
    <w:rsid w:val="002D4447"/>
    <w:rsid w:val="002D4571"/>
    <w:rsid w:val="002D4A41"/>
    <w:rsid w:val="002D7093"/>
    <w:rsid w:val="002E2052"/>
    <w:rsid w:val="002E3704"/>
    <w:rsid w:val="002E40BA"/>
    <w:rsid w:val="002E4250"/>
    <w:rsid w:val="002E485E"/>
    <w:rsid w:val="002E49A2"/>
    <w:rsid w:val="002E5522"/>
    <w:rsid w:val="002E5B8C"/>
    <w:rsid w:val="002E5E15"/>
    <w:rsid w:val="002E65C8"/>
    <w:rsid w:val="002E6957"/>
    <w:rsid w:val="002E6F26"/>
    <w:rsid w:val="002E72FF"/>
    <w:rsid w:val="002E7D0D"/>
    <w:rsid w:val="002F0016"/>
    <w:rsid w:val="002F3A35"/>
    <w:rsid w:val="002F3B16"/>
    <w:rsid w:val="002F3DA7"/>
    <w:rsid w:val="003021DF"/>
    <w:rsid w:val="00302C5B"/>
    <w:rsid w:val="0030304E"/>
    <w:rsid w:val="00303175"/>
    <w:rsid w:val="00304153"/>
    <w:rsid w:val="0030450D"/>
    <w:rsid w:val="00305D2A"/>
    <w:rsid w:val="00306A64"/>
    <w:rsid w:val="0031021A"/>
    <w:rsid w:val="003107B4"/>
    <w:rsid w:val="00310991"/>
    <w:rsid w:val="00311512"/>
    <w:rsid w:val="00311D7C"/>
    <w:rsid w:val="003120AA"/>
    <w:rsid w:val="0031282B"/>
    <w:rsid w:val="003129C6"/>
    <w:rsid w:val="00313420"/>
    <w:rsid w:val="00313857"/>
    <w:rsid w:val="003138A6"/>
    <w:rsid w:val="00314753"/>
    <w:rsid w:val="00315668"/>
    <w:rsid w:val="00316029"/>
    <w:rsid w:val="00317047"/>
    <w:rsid w:val="00317739"/>
    <w:rsid w:val="00317903"/>
    <w:rsid w:val="003213A3"/>
    <w:rsid w:val="003227A2"/>
    <w:rsid w:val="003231F2"/>
    <w:rsid w:val="003234CC"/>
    <w:rsid w:val="00323647"/>
    <w:rsid w:val="003254F3"/>
    <w:rsid w:val="0032579A"/>
    <w:rsid w:val="00326307"/>
    <w:rsid w:val="00326841"/>
    <w:rsid w:val="00326F6A"/>
    <w:rsid w:val="0032727A"/>
    <w:rsid w:val="00330689"/>
    <w:rsid w:val="003333B3"/>
    <w:rsid w:val="003333D7"/>
    <w:rsid w:val="0033565F"/>
    <w:rsid w:val="00336BC7"/>
    <w:rsid w:val="00337374"/>
    <w:rsid w:val="003413BE"/>
    <w:rsid w:val="0034183D"/>
    <w:rsid w:val="003442B1"/>
    <w:rsid w:val="003463A5"/>
    <w:rsid w:val="003503A5"/>
    <w:rsid w:val="003506B2"/>
    <w:rsid w:val="00350EE0"/>
    <w:rsid w:val="00351786"/>
    <w:rsid w:val="00351B5A"/>
    <w:rsid w:val="00352D22"/>
    <w:rsid w:val="0035375E"/>
    <w:rsid w:val="00353EB1"/>
    <w:rsid w:val="00355C39"/>
    <w:rsid w:val="00356795"/>
    <w:rsid w:val="003567FF"/>
    <w:rsid w:val="00357899"/>
    <w:rsid w:val="00360212"/>
    <w:rsid w:val="00360440"/>
    <w:rsid w:val="00360B91"/>
    <w:rsid w:val="00362DE1"/>
    <w:rsid w:val="0036303B"/>
    <w:rsid w:val="00364B58"/>
    <w:rsid w:val="003658A1"/>
    <w:rsid w:val="0036719D"/>
    <w:rsid w:val="00370916"/>
    <w:rsid w:val="00371865"/>
    <w:rsid w:val="00371B3A"/>
    <w:rsid w:val="00372A46"/>
    <w:rsid w:val="00374947"/>
    <w:rsid w:val="00374B21"/>
    <w:rsid w:val="00374DF6"/>
    <w:rsid w:val="003754FB"/>
    <w:rsid w:val="0037621B"/>
    <w:rsid w:val="00377D59"/>
    <w:rsid w:val="003807AD"/>
    <w:rsid w:val="00380A80"/>
    <w:rsid w:val="00380A8B"/>
    <w:rsid w:val="00380BF3"/>
    <w:rsid w:val="003810A1"/>
    <w:rsid w:val="00381126"/>
    <w:rsid w:val="003818F8"/>
    <w:rsid w:val="00381CF3"/>
    <w:rsid w:val="003823D5"/>
    <w:rsid w:val="00382586"/>
    <w:rsid w:val="003825AF"/>
    <w:rsid w:val="00382E0C"/>
    <w:rsid w:val="003855DA"/>
    <w:rsid w:val="003857B0"/>
    <w:rsid w:val="00385A5C"/>
    <w:rsid w:val="00385C68"/>
    <w:rsid w:val="00386E62"/>
    <w:rsid w:val="00387DC9"/>
    <w:rsid w:val="003900E8"/>
    <w:rsid w:val="003918D6"/>
    <w:rsid w:val="003932E7"/>
    <w:rsid w:val="00394061"/>
    <w:rsid w:val="00394B98"/>
    <w:rsid w:val="003953B1"/>
    <w:rsid w:val="003953CB"/>
    <w:rsid w:val="00397E32"/>
    <w:rsid w:val="003A0845"/>
    <w:rsid w:val="003A0D31"/>
    <w:rsid w:val="003A111C"/>
    <w:rsid w:val="003A5F53"/>
    <w:rsid w:val="003A7864"/>
    <w:rsid w:val="003A7C5C"/>
    <w:rsid w:val="003B3F24"/>
    <w:rsid w:val="003B54F8"/>
    <w:rsid w:val="003B5712"/>
    <w:rsid w:val="003B6206"/>
    <w:rsid w:val="003C0223"/>
    <w:rsid w:val="003C148A"/>
    <w:rsid w:val="003C206E"/>
    <w:rsid w:val="003C4A2B"/>
    <w:rsid w:val="003C4B49"/>
    <w:rsid w:val="003C6525"/>
    <w:rsid w:val="003C7697"/>
    <w:rsid w:val="003D00E5"/>
    <w:rsid w:val="003D1BA9"/>
    <w:rsid w:val="003D29B6"/>
    <w:rsid w:val="003D2A5C"/>
    <w:rsid w:val="003D2FD0"/>
    <w:rsid w:val="003D30CF"/>
    <w:rsid w:val="003D3459"/>
    <w:rsid w:val="003D6D18"/>
    <w:rsid w:val="003D7E66"/>
    <w:rsid w:val="003E03B9"/>
    <w:rsid w:val="003E09DD"/>
    <w:rsid w:val="003E1039"/>
    <w:rsid w:val="003E13EC"/>
    <w:rsid w:val="003E1531"/>
    <w:rsid w:val="003E2931"/>
    <w:rsid w:val="003E2FCC"/>
    <w:rsid w:val="003E3799"/>
    <w:rsid w:val="003E3DE4"/>
    <w:rsid w:val="003E4048"/>
    <w:rsid w:val="003E4D9F"/>
    <w:rsid w:val="003E506D"/>
    <w:rsid w:val="003E5125"/>
    <w:rsid w:val="003E6316"/>
    <w:rsid w:val="003F0132"/>
    <w:rsid w:val="003F07D9"/>
    <w:rsid w:val="003F112F"/>
    <w:rsid w:val="003F1510"/>
    <w:rsid w:val="003F23DD"/>
    <w:rsid w:val="003F2940"/>
    <w:rsid w:val="003F3220"/>
    <w:rsid w:val="003F5A15"/>
    <w:rsid w:val="003F6D6D"/>
    <w:rsid w:val="003F73FA"/>
    <w:rsid w:val="00400389"/>
    <w:rsid w:val="00400FCE"/>
    <w:rsid w:val="00402782"/>
    <w:rsid w:val="00403225"/>
    <w:rsid w:val="0040341D"/>
    <w:rsid w:val="004034B7"/>
    <w:rsid w:val="004043FC"/>
    <w:rsid w:val="00404CB2"/>
    <w:rsid w:val="00405679"/>
    <w:rsid w:val="00405788"/>
    <w:rsid w:val="00406C56"/>
    <w:rsid w:val="00406DD9"/>
    <w:rsid w:val="00406F9D"/>
    <w:rsid w:val="00407A15"/>
    <w:rsid w:val="00410D41"/>
    <w:rsid w:val="00411E6E"/>
    <w:rsid w:val="00415C22"/>
    <w:rsid w:val="00416663"/>
    <w:rsid w:val="0041674C"/>
    <w:rsid w:val="00416B47"/>
    <w:rsid w:val="00416C9A"/>
    <w:rsid w:val="004172BA"/>
    <w:rsid w:val="00417F83"/>
    <w:rsid w:val="00420C4F"/>
    <w:rsid w:val="00420F1B"/>
    <w:rsid w:val="00421678"/>
    <w:rsid w:val="0042213C"/>
    <w:rsid w:val="0042272F"/>
    <w:rsid w:val="00422C21"/>
    <w:rsid w:val="004231DA"/>
    <w:rsid w:val="0042564A"/>
    <w:rsid w:val="004266CA"/>
    <w:rsid w:val="00427169"/>
    <w:rsid w:val="0043077B"/>
    <w:rsid w:val="0043096C"/>
    <w:rsid w:val="00430D52"/>
    <w:rsid w:val="00430E20"/>
    <w:rsid w:val="00431D28"/>
    <w:rsid w:val="004321FF"/>
    <w:rsid w:val="004353F0"/>
    <w:rsid w:val="00436F4D"/>
    <w:rsid w:val="004370D1"/>
    <w:rsid w:val="00440128"/>
    <w:rsid w:val="004407FF"/>
    <w:rsid w:val="00441971"/>
    <w:rsid w:val="00441DDA"/>
    <w:rsid w:val="004420A2"/>
    <w:rsid w:val="00443A60"/>
    <w:rsid w:val="0044491F"/>
    <w:rsid w:val="00444BB0"/>
    <w:rsid w:val="00445D5B"/>
    <w:rsid w:val="004475CA"/>
    <w:rsid w:val="00451B99"/>
    <w:rsid w:val="00451DAA"/>
    <w:rsid w:val="00451DD0"/>
    <w:rsid w:val="00452999"/>
    <w:rsid w:val="004538D9"/>
    <w:rsid w:val="00454FE4"/>
    <w:rsid w:val="00455679"/>
    <w:rsid w:val="004558B6"/>
    <w:rsid w:val="004570E0"/>
    <w:rsid w:val="00457B17"/>
    <w:rsid w:val="00461322"/>
    <w:rsid w:val="00461497"/>
    <w:rsid w:val="00463BD3"/>
    <w:rsid w:val="00464926"/>
    <w:rsid w:val="00466D95"/>
    <w:rsid w:val="00467303"/>
    <w:rsid w:val="004673DF"/>
    <w:rsid w:val="00467AF0"/>
    <w:rsid w:val="004700F1"/>
    <w:rsid w:val="00470473"/>
    <w:rsid w:val="00472DC9"/>
    <w:rsid w:val="00473A14"/>
    <w:rsid w:val="00473EF3"/>
    <w:rsid w:val="004743E6"/>
    <w:rsid w:val="00474514"/>
    <w:rsid w:val="00474A55"/>
    <w:rsid w:val="00474F45"/>
    <w:rsid w:val="00475A88"/>
    <w:rsid w:val="00475A92"/>
    <w:rsid w:val="00475DCA"/>
    <w:rsid w:val="0047602E"/>
    <w:rsid w:val="00476110"/>
    <w:rsid w:val="00476115"/>
    <w:rsid w:val="00476EFA"/>
    <w:rsid w:val="00477953"/>
    <w:rsid w:val="00480429"/>
    <w:rsid w:val="00480D87"/>
    <w:rsid w:val="004812FA"/>
    <w:rsid w:val="00481F4B"/>
    <w:rsid w:val="0048242F"/>
    <w:rsid w:val="0048314E"/>
    <w:rsid w:val="00483978"/>
    <w:rsid w:val="0048593F"/>
    <w:rsid w:val="004859A4"/>
    <w:rsid w:val="00486566"/>
    <w:rsid w:val="00486A08"/>
    <w:rsid w:val="00490782"/>
    <w:rsid w:val="00492C92"/>
    <w:rsid w:val="00493033"/>
    <w:rsid w:val="00493A35"/>
    <w:rsid w:val="00494A2A"/>
    <w:rsid w:val="004A0596"/>
    <w:rsid w:val="004A0C3C"/>
    <w:rsid w:val="004A1847"/>
    <w:rsid w:val="004A4940"/>
    <w:rsid w:val="004A6E36"/>
    <w:rsid w:val="004A70E1"/>
    <w:rsid w:val="004A7E79"/>
    <w:rsid w:val="004B02FF"/>
    <w:rsid w:val="004B08EB"/>
    <w:rsid w:val="004B0DA9"/>
    <w:rsid w:val="004B106A"/>
    <w:rsid w:val="004B17C4"/>
    <w:rsid w:val="004B3315"/>
    <w:rsid w:val="004B341E"/>
    <w:rsid w:val="004B3F25"/>
    <w:rsid w:val="004B4B10"/>
    <w:rsid w:val="004B5629"/>
    <w:rsid w:val="004B6A00"/>
    <w:rsid w:val="004B7CBD"/>
    <w:rsid w:val="004C0514"/>
    <w:rsid w:val="004C0780"/>
    <w:rsid w:val="004C0A62"/>
    <w:rsid w:val="004C15D1"/>
    <w:rsid w:val="004C165E"/>
    <w:rsid w:val="004C1878"/>
    <w:rsid w:val="004C18FA"/>
    <w:rsid w:val="004C29AD"/>
    <w:rsid w:val="004C3029"/>
    <w:rsid w:val="004C38EC"/>
    <w:rsid w:val="004C424A"/>
    <w:rsid w:val="004C4937"/>
    <w:rsid w:val="004C738B"/>
    <w:rsid w:val="004D0545"/>
    <w:rsid w:val="004D11C6"/>
    <w:rsid w:val="004D264E"/>
    <w:rsid w:val="004D26A7"/>
    <w:rsid w:val="004D28AA"/>
    <w:rsid w:val="004D32E1"/>
    <w:rsid w:val="004D4229"/>
    <w:rsid w:val="004D489B"/>
    <w:rsid w:val="004D62C6"/>
    <w:rsid w:val="004D7BE7"/>
    <w:rsid w:val="004D7F84"/>
    <w:rsid w:val="004E0500"/>
    <w:rsid w:val="004E0ACD"/>
    <w:rsid w:val="004E0F41"/>
    <w:rsid w:val="004E10E9"/>
    <w:rsid w:val="004E1FA4"/>
    <w:rsid w:val="004E2A41"/>
    <w:rsid w:val="004E3A3E"/>
    <w:rsid w:val="004E3B1D"/>
    <w:rsid w:val="004E4297"/>
    <w:rsid w:val="004E64B2"/>
    <w:rsid w:val="004E78F2"/>
    <w:rsid w:val="004F057B"/>
    <w:rsid w:val="004F14A8"/>
    <w:rsid w:val="004F205B"/>
    <w:rsid w:val="004F2129"/>
    <w:rsid w:val="004F283C"/>
    <w:rsid w:val="004F2B20"/>
    <w:rsid w:val="004F2EFF"/>
    <w:rsid w:val="004F5842"/>
    <w:rsid w:val="004F5C86"/>
    <w:rsid w:val="004F619E"/>
    <w:rsid w:val="004F686C"/>
    <w:rsid w:val="00500A88"/>
    <w:rsid w:val="00502610"/>
    <w:rsid w:val="0050313C"/>
    <w:rsid w:val="00503CA7"/>
    <w:rsid w:val="00504681"/>
    <w:rsid w:val="00506163"/>
    <w:rsid w:val="00507204"/>
    <w:rsid w:val="00507FB0"/>
    <w:rsid w:val="0051270B"/>
    <w:rsid w:val="00513A22"/>
    <w:rsid w:val="00513B28"/>
    <w:rsid w:val="005142A1"/>
    <w:rsid w:val="00515302"/>
    <w:rsid w:val="005155F3"/>
    <w:rsid w:val="00516B79"/>
    <w:rsid w:val="005171B9"/>
    <w:rsid w:val="00517AB0"/>
    <w:rsid w:val="005200AA"/>
    <w:rsid w:val="00520E17"/>
    <w:rsid w:val="005217E7"/>
    <w:rsid w:val="00522B04"/>
    <w:rsid w:val="00522B0D"/>
    <w:rsid w:val="005245DB"/>
    <w:rsid w:val="00524A65"/>
    <w:rsid w:val="005266E7"/>
    <w:rsid w:val="005269E3"/>
    <w:rsid w:val="005301FE"/>
    <w:rsid w:val="00530BF7"/>
    <w:rsid w:val="00531C83"/>
    <w:rsid w:val="005325A5"/>
    <w:rsid w:val="005335D6"/>
    <w:rsid w:val="00533696"/>
    <w:rsid w:val="00533BC9"/>
    <w:rsid w:val="0053496E"/>
    <w:rsid w:val="00534D76"/>
    <w:rsid w:val="00534DFD"/>
    <w:rsid w:val="0053542E"/>
    <w:rsid w:val="0053560F"/>
    <w:rsid w:val="005357D3"/>
    <w:rsid w:val="00536B19"/>
    <w:rsid w:val="00536DD1"/>
    <w:rsid w:val="005371EB"/>
    <w:rsid w:val="00537C67"/>
    <w:rsid w:val="0054035F"/>
    <w:rsid w:val="005406AF"/>
    <w:rsid w:val="005406EE"/>
    <w:rsid w:val="00542971"/>
    <w:rsid w:val="00543468"/>
    <w:rsid w:val="00544325"/>
    <w:rsid w:val="00544F02"/>
    <w:rsid w:val="00546012"/>
    <w:rsid w:val="00547C91"/>
    <w:rsid w:val="00550125"/>
    <w:rsid w:val="005502B8"/>
    <w:rsid w:val="00550BE5"/>
    <w:rsid w:val="0055162B"/>
    <w:rsid w:val="005516E2"/>
    <w:rsid w:val="00551FA5"/>
    <w:rsid w:val="0055225E"/>
    <w:rsid w:val="0055247B"/>
    <w:rsid w:val="00552EA8"/>
    <w:rsid w:val="005553D0"/>
    <w:rsid w:val="00555F24"/>
    <w:rsid w:val="00560962"/>
    <w:rsid w:val="00560FB9"/>
    <w:rsid w:val="00561217"/>
    <w:rsid w:val="00561C48"/>
    <w:rsid w:val="0056214E"/>
    <w:rsid w:val="00562A27"/>
    <w:rsid w:val="00562DF3"/>
    <w:rsid w:val="005637DC"/>
    <w:rsid w:val="00563B49"/>
    <w:rsid w:val="00563B8D"/>
    <w:rsid w:val="00565228"/>
    <w:rsid w:val="0056636A"/>
    <w:rsid w:val="005665AE"/>
    <w:rsid w:val="00567EE2"/>
    <w:rsid w:val="00570693"/>
    <w:rsid w:val="00571F0B"/>
    <w:rsid w:val="0057208E"/>
    <w:rsid w:val="00572A96"/>
    <w:rsid w:val="00572B3F"/>
    <w:rsid w:val="00572BA6"/>
    <w:rsid w:val="00574465"/>
    <w:rsid w:val="00575221"/>
    <w:rsid w:val="005759ED"/>
    <w:rsid w:val="005765AD"/>
    <w:rsid w:val="005770FF"/>
    <w:rsid w:val="00577472"/>
    <w:rsid w:val="00577C71"/>
    <w:rsid w:val="00577C97"/>
    <w:rsid w:val="00580928"/>
    <w:rsid w:val="00580F59"/>
    <w:rsid w:val="00583401"/>
    <w:rsid w:val="00584ADA"/>
    <w:rsid w:val="00584C95"/>
    <w:rsid w:val="0058504B"/>
    <w:rsid w:val="00586907"/>
    <w:rsid w:val="00586E03"/>
    <w:rsid w:val="00590384"/>
    <w:rsid w:val="00593382"/>
    <w:rsid w:val="00593F2C"/>
    <w:rsid w:val="0059534A"/>
    <w:rsid w:val="00597189"/>
    <w:rsid w:val="005A0B75"/>
    <w:rsid w:val="005A165B"/>
    <w:rsid w:val="005A1DB5"/>
    <w:rsid w:val="005A290F"/>
    <w:rsid w:val="005A2FE8"/>
    <w:rsid w:val="005A49E5"/>
    <w:rsid w:val="005A5A02"/>
    <w:rsid w:val="005A6F79"/>
    <w:rsid w:val="005A70AA"/>
    <w:rsid w:val="005A78A1"/>
    <w:rsid w:val="005B0C44"/>
    <w:rsid w:val="005B1061"/>
    <w:rsid w:val="005B228F"/>
    <w:rsid w:val="005B2803"/>
    <w:rsid w:val="005B31A2"/>
    <w:rsid w:val="005B31B6"/>
    <w:rsid w:val="005B38E7"/>
    <w:rsid w:val="005B4801"/>
    <w:rsid w:val="005B492F"/>
    <w:rsid w:val="005B544C"/>
    <w:rsid w:val="005B690B"/>
    <w:rsid w:val="005B6A24"/>
    <w:rsid w:val="005B72EC"/>
    <w:rsid w:val="005B7641"/>
    <w:rsid w:val="005B7E43"/>
    <w:rsid w:val="005C18E0"/>
    <w:rsid w:val="005C1B28"/>
    <w:rsid w:val="005C2403"/>
    <w:rsid w:val="005C3124"/>
    <w:rsid w:val="005C4FE5"/>
    <w:rsid w:val="005C5150"/>
    <w:rsid w:val="005C70C7"/>
    <w:rsid w:val="005C716A"/>
    <w:rsid w:val="005C7712"/>
    <w:rsid w:val="005C7846"/>
    <w:rsid w:val="005C79AB"/>
    <w:rsid w:val="005D0529"/>
    <w:rsid w:val="005D056B"/>
    <w:rsid w:val="005D1A05"/>
    <w:rsid w:val="005D1CA6"/>
    <w:rsid w:val="005D228E"/>
    <w:rsid w:val="005D2395"/>
    <w:rsid w:val="005D2486"/>
    <w:rsid w:val="005D2932"/>
    <w:rsid w:val="005D2CAB"/>
    <w:rsid w:val="005D3D6C"/>
    <w:rsid w:val="005D4982"/>
    <w:rsid w:val="005D611B"/>
    <w:rsid w:val="005D67CA"/>
    <w:rsid w:val="005E09C3"/>
    <w:rsid w:val="005E181E"/>
    <w:rsid w:val="005E2019"/>
    <w:rsid w:val="005E2D80"/>
    <w:rsid w:val="005E356D"/>
    <w:rsid w:val="005E3ADB"/>
    <w:rsid w:val="005E3FC8"/>
    <w:rsid w:val="005E477B"/>
    <w:rsid w:val="005E4CBE"/>
    <w:rsid w:val="005E572C"/>
    <w:rsid w:val="005E5894"/>
    <w:rsid w:val="005E5CF7"/>
    <w:rsid w:val="005E615D"/>
    <w:rsid w:val="005E6FAA"/>
    <w:rsid w:val="005F0949"/>
    <w:rsid w:val="005F15C9"/>
    <w:rsid w:val="005F1A2F"/>
    <w:rsid w:val="005F1CC4"/>
    <w:rsid w:val="005F2487"/>
    <w:rsid w:val="005F296D"/>
    <w:rsid w:val="005F4BD7"/>
    <w:rsid w:val="005F54A4"/>
    <w:rsid w:val="005F5B2E"/>
    <w:rsid w:val="005F5CD2"/>
    <w:rsid w:val="005F64EE"/>
    <w:rsid w:val="005F6E1C"/>
    <w:rsid w:val="005F7844"/>
    <w:rsid w:val="00600425"/>
    <w:rsid w:val="00600857"/>
    <w:rsid w:val="00601B2A"/>
    <w:rsid w:val="006025DA"/>
    <w:rsid w:val="00603639"/>
    <w:rsid w:val="006038D4"/>
    <w:rsid w:val="00603A46"/>
    <w:rsid w:val="00604661"/>
    <w:rsid w:val="00604ACE"/>
    <w:rsid w:val="00607554"/>
    <w:rsid w:val="00610AA5"/>
    <w:rsid w:val="0061140F"/>
    <w:rsid w:val="0061148D"/>
    <w:rsid w:val="0061192A"/>
    <w:rsid w:val="00611CCE"/>
    <w:rsid w:val="00613001"/>
    <w:rsid w:val="00613C41"/>
    <w:rsid w:val="00613D4F"/>
    <w:rsid w:val="00615BEF"/>
    <w:rsid w:val="00617128"/>
    <w:rsid w:val="00620CF1"/>
    <w:rsid w:val="00622C72"/>
    <w:rsid w:val="00624927"/>
    <w:rsid w:val="00624E42"/>
    <w:rsid w:val="00624F7E"/>
    <w:rsid w:val="00627EB4"/>
    <w:rsid w:val="00630C79"/>
    <w:rsid w:val="0063308B"/>
    <w:rsid w:val="00634243"/>
    <w:rsid w:val="006352CB"/>
    <w:rsid w:val="006355E0"/>
    <w:rsid w:val="00635F6E"/>
    <w:rsid w:val="00637BD3"/>
    <w:rsid w:val="00637C4C"/>
    <w:rsid w:val="00640875"/>
    <w:rsid w:val="00640D32"/>
    <w:rsid w:val="00641084"/>
    <w:rsid w:val="0064166B"/>
    <w:rsid w:val="00642070"/>
    <w:rsid w:val="0064228B"/>
    <w:rsid w:val="006430CA"/>
    <w:rsid w:val="00643646"/>
    <w:rsid w:val="00643892"/>
    <w:rsid w:val="006450E4"/>
    <w:rsid w:val="0064518B"/>
    <w:rsid w:val="0064662C"/>
    <w:rsid w:val="006478E8"/>
    <w:rsid w:val="00650899"/>
    <w:rsid w:val="00651A45"/>
    <w:rsid w:val="00652AE7"/>
    <w:rsid w:val="00652B86"/>
    <w:rsid w:val="006539F8"/>
    <w:rsid w:val="00656066"/>
    <w:rsid w:val="00656E45"/>
    <w:rsid w:val="00660024"/>
    <w:rsid w:val="006604AD"/>
    <w:rsid w:val="00662789"/>
    <w:rsid w:val="00663053"/>
    <w:rsid w:val="00663CC6"/>
    <w:rsid w:val="00663EED"/>
    <w:rsid w:val="00664193"/>
    <w:rsid w:val="006647B2"/>
    <w:rsid w:val="00665062"/>
    <w:rsid w:val="0066586C"/>
    <w:rsid w:val="00666672"/>
    <w:rsid w:val="00666CA7"/>
    <w:rsid w:val="00670C87"/>
    <w:rsid w:val="00671412"/>
    <w:rsid w:val="0067240A"/>
    <w:rsid w:val="00672DCC"/>
    <w:rsid w:val="00673895"/>
    <w:rsid w:val="0067671E"/>
    <w:rsid w:val="00676CEF"/>
    <w:rsid w:val="00677058"/>
    <w:rsid w:val="00677691"/>
    <w:rsid w:val="00677D13"/>
    <w:rsid w:val="00677DC1"/>
    <w:rsid w:val="00680E44"/>
    <w:rsid w:val="006819B5"/>
    <w:rsid w:val="0068340E"/>
    <w:rsid w:val="00684DEC"/>
    <w:rsid w:val="00684FD0"/>
    <w:rsid w:val="0068661C"/>
    <w:rsid w:val="00686EC5"/>
    <w:rsid w:val="00687999"/>
    <w:rsid w:val="006908F9"/>
    <w:rsid w:val="00691CDB"/>
    <w:rsid w:val="006920FA"/>
    <w:rsid w:val="00692A81"/>
    <w:rsid w:val="0069321D"/>
    <w:rsid w:val="006932BC"/>
    <w:rsid w:val="00693A7D"/>
    <w:rsid w:val="00693F46"/>
    <w:rsid w:val="006946C0"/>
    <w:rsid w:val="006951B9"/>
    <w:rsid w:val="006971ED"/>
    <w:rsid w:val="006974FB"/>
    <w:rsid w:val="00697BE3"/>
    <w:rsid w:val="006A061A"/>
    <w:rsid w:val="006A0BE2"/>
    <w:rsid w:val="006A0D49"/>
    <w:rsid w:val="006A2279"/>
    <w:rsid w:val="006A41CF"/>
    <w:rsid w:val="006A45DB"/>
    <w:rsid w:val="006A4DA2"/>
    <w:rsid w:val="006A558E"/>
    <w:rsid w:val="006A6B52"/>
    <w:rsid w:val="006A6D43"/>
    <w:rsid w:val="006A6E4A"/>
    <w:rsid w:val="006B0E7E"/>
    <w:rsid w:val="006B0E9B"/>
    <w:rsid w:val="006B11E8"/>
    <w:rsid w:val="006B1586"/>
    <w:rsid w:val="006B2539"/>
    <w:rsid w:val="006B2644"/>
    <w:rsid w:val="006B2DB0"/>
    <w:rsid w:val="006B3F82"/>
    <w:rsid w:val="006B4F6B"/>
    <w:rsid w:val="006B61F2"/>
    <w:rsid w:val="006B692C"/>
    <w:rsid w:val="006B6EB4"/>
    <w:rsid w:val="006B741C"/>
    <w:rsid w:val="006B7514"/>
    <w:rsid w:val="006B7518"/>
    <w:rsid w:val="006C0BD0"/>
    <w:rsid w:val="006C1DE3"/>
    <w:rsid w:val="006C20A0"/>
    <w:rsid w:val="006C2255"/>
    <w:rsid w:val="006C3695"/>
    <w:rsid w:val="006C3ADF"/>
    <w:rsid w:val="006C3FF5"/>
    <w:rsid w:val="006C5019"/>
    <w:rsid w:val="006C537F"/>
    <w:rsid w:val="006C5634"/>
    <w:rsid w:val="006C5762"/>
    <w:rsid w:val="006D04F5"/>
    <w:rsid w:val="006D119E"/>
    <w:rsid w:val="006D186D"/>
    <w:rsid w:val="006D26A1"/>
    <w:rsid w:val="006D36DF"/>
    <w:rsid w:val="006D4048"/>
    <w:rsid w:val="006D464F"/>
    <w:rsid w:val="006D700D"/>
    <w:rsid w:val="006D7530"/>
    <w:rsid w:val="006D7F55"/>
    <w:rsid w:val="006E136D"/>
    <w:rsid w:val="006E1C87"/>
    <w:rsid w:val="006E2513"/>
    <w:rsid w:val="006E288C"/>
    <w:rsid w:val="006E331C"/>
    <w:rsid w:val="006E3666"/>
    <w:rsid w:val="006E488A"/>
    <w:rsid w:val="006E4E58"/>
    <w:rsid w:val="006F092F"/>
    <w:rsid w:val="006F10CF"/>
    <w:rsid w:val="006F1D50"/>
    <w:rsid w:val="006F1D56"/>
    <w:rsid w:val="006F780F"/>
    <w:rsid w:val="00702786"/>
    <w:rsid w:val="007034C4"/>
    <w:rsid w:val="00703B35"/>
    <w:rsid w:val="00704A94"/>
    <w:rsid w:val="00705576"/>
    <w:rsid w:val="00706271"/>
    <w:rsid w:val="00706830"/>
    <w:rsid w:val="0070728E"/>
    <w:rsid w:val="0071073F"/>
    <w:rsid w:val="00711217"/>
    <w:rsid w:val="007119F8"/>
    <w:rsid w:val="00713060"/>
    <w:rsid w:val="00713BB3"/>
    <w:rsid w:val="0071499D"/>
    <w:rsid w:val="00715809"/>
    <w:rsid w:val="00715ED0"/>
    <w:rsid w:val="007177E2"/>
    <w:rsid w:val="00717A1A"/>
    <w:rsid w:val="00717A98"/>
    <w:rsid w:val="00717E88"/>
    <w:rsid w:val="00720A0E"/>
    <w:rsid w:val="00720BB1"/>
    <w:rsid w:val="00720F13"/>
    <w:rsid w:val="00724776"/>
    <w:rsid w:val="00725887"/>
    <w:rsid w:val="00725ABD"/>
    <w:rsid w:val="007260F8"/>
    <w:rsid w:val="007267BC"/>
    <w:rsid w:val="00730A3B"/>
    <w:rsid w:val="00730BA7"/>
    <w:rsid w:val="00733B35"/>
    <w:rsid w:val="00734BFD"/>
    <w:rsid w:val="00735043"/>
    <w:rsid w:val="007353C4"/>
    <w:rsid w:val="007354BD"/>
    <w:rsid w:val="00736DE5"/>
    <w:rsid w:val="00737EEB"/>
    <w:rsid w:val="00742111"/>
    <w:rsid w:val="00742B6F"/>
    <w:rsid w:val="0074369D"/>
    <w:rsid w:val="007436F7"/>
    <w:rsid w:val="00744D2D"/>
    <w:rsid w:val="00746E83"/>
    <w:rsid w:val="00750FA0"/>
    <w:rsid w:val="0075185C"/>
    <w:rsid w:val="0075307E"/>
    <w:rsid w:val="00753A4B"/>
    <w:rsid w:val="0075415C"/>
    <w:rsid w:val="0075770B"/>
    <w:rsid w:val="00757B5F"/>
    <w:rsid w:val="0076070A"/>
    <w:rsid w:val="00761576"/>
    <w:rsid w:val="00762C45"/>
    <w:rsid w:val="00763267"/>
    <w:rsid w:val="00764C8D"/>
    <w:rsid w:val="00765774"/>
    <w:rsid w:val="00766089"/>
    <w:rsid w:val="00766421"/>
    <w:rsid w:val="00767D2F"/>
    <w:rsid w:val="00770084"/>
    <w:rsid w:val="007700D3"/>
    <w:rsid w:val="007725A7"/>
    <w:rsid w:val="00772F6F"/>
    <w:rsid w:val="00773FC8"/>
    <w:rsid w:val="00774651"/>
    <w:rsid w:val="007746E0"/>
    <w:rsid w:val="00774A9D"/>
    <w:rsid w:val="00775D9E"/>
    <w:rsid w:val="00780A1A"/>
    <w:rsid w:val="007824B6"/>
    <w:rsid w:val="00783527"/>
    <w:rsid w:val="007844E1"/>
    <w:rsid w:val="007869BA"/>
    <w:rsid w:val="00790290"/>
    <w:rsid w:val="00790788"/>
    <w:rsid w:val="00791EFB"/>
    <w:rsid w:val="00792F02"/>
    <w:rsid w:val="007948D5"/>
    <w:rsid w:val="007957AF"/>
    <w:rsid w:val="0079614C"/>
    <w:rsid w:val="00797BF4"/>
    <w:rsid w:val="007A0033"/>
    <w:rsid w:val="007A1C51"/>
    <w:rsid w:val="007A6439"/>
    <w:rsid w:val="007A7DB7"/>
    <w:rsid w:val="007B0272"/>
    <w:rsid w:val="007B0439"/>
    <w:rsid w:val="007B15EF"/>
    <w:rsid w:val="007B1CF0"/>
    <w:rsid w:val="007B3C09"/>
    <w:rsid w:val="007B3C41"/>
    <w:rsid w:val="007B4220"/>
    <w:rsid w:val="007B4303"/>
    <w:rsid w:val="007B4410"/>
    <w:rsid w:val="007B47FC"/>
    <w:rsid w:val="007B78D1"/>
    <w:rsid w:val="007B795F"/>
    <w:rsid w:val="007C0147"/>
    <w:rsid w:val="007C1FC5"/>
    <w:rsid w:val="007C230C"/>
    <w:rsid w:val="007C3CF4"/>
    <w:rsid w:val="007C3D1A"/>
    <w:rsid w:val="007C4493"/>
    <w:rsid w:val="007C52B4"/>
    <w:rsid w:val="007C568D"/>
    <w:rsid w:val="007C659B"/>
    <w:rsid w:val="007C6AF8"/>
    <w:rsid w:val="007C7183"/>
    <w:rsid w:val="007C7591"/>
    <w:rsid w:val="007D0603"/>
    <w:rsid w:val="007D10E5"/>
    <w:rsid w:val="007D1742"/>
    <w:rsid w:val="007D231B"/>
    <w:rsid w:val="007D40F0"/>
    <w:rsid w:val="007D4334"/>
    <w:rsid w:val="007D5032"/>
    <w:rsid w:val="007D5A0C"/>
    <w:rsid w:val="007D6385"/>
    <w:rsid w:val="007D6FFF"/>
    <w:rsid w:val="007D713E"/>
    <w:rsid w:val="007D71A7"/>
    <w:rsid w:val="007E09B0"/>
    <w:rsid w:val="007E103B"/>
    <w:rsid w:val="007E1DA0"/>
    <w:rsid w:val="007E31F1"/>
    <w:rsid w:val="007E3563"/>
    <w:rsid w:val="007E717D"/>
    <w:rsid w:val="007E747F"/>
    <w:rsid w:val="007F13AC"/>
    <w:rsid w:val="007F20BE"/>
    <w:rsid w:val="007F212C"/>
    <w:rsid w:val="007F2C5E"/>
    <w:rsid w:val="007F437E"/>
    <w:rsid w:val="007F44C9"/>
    <w:rsid w:val="007F55CD"/>
    <w:rsid w:val="007F5DDC"/>
    <w:rsid w:val="007F6A97"/>
    <w:rsid w:val="007F718D"/>
    <w:rsid w:val="007F7B8E"/>
    <w:rsid w:val="0080139C"/>
    <w:rsid w:val="008014D9"/>
    <w:rsid w:val="00801DC4"/>
    <w:rsid w:val="00803830"/>
    <w:rsid w:val="00803C02"/>
    <w:rsid w:val="008048E3"/>
    <w:rsid w:val="00804AC9"/>
    <w:rsid w:val="0080572A"/>
    <w:rsid w:val="00806256"/>
    <w:rsid w:val="00806841"/>
    <w:rsid w:val="008078FD"/>
    <w:rsid w:val="00810A15"/>
    <w:rsid w:val="00811596"/>
    <w:rsid w:val="008122BC"/>
    <w:rsid w:val="00812411"/>
    <w:rsid w:val="00812827"/>
    <w:rsid w:val="008128B4"/>
    <w:rsid w:val="00813CF3"/>
    <w:rsid w:val="008158AB"/>
    <w:rsid w:val="00816401"/>
    <w:rsid w:val="00816558"/>
    <w:rsid w:val="0082047A"/>
    <w:rsid w:val="00820591"/>
    <w:rsid w:val="008211FF"/>
    <w:rsid w:val="00821B08"/>
    <w:rsid w:val="0082226E"/>
    <w:rsid w:val="008230AC"/>
    <w:rsid w:val="0082380F"/>
    <w:rsid w:val="00823C6C"/>
    <w:rsid w:val="008243D6"/>
    <w:rsid w:val="008245E7"/>
    <w:rsid w:val="00825044"/>
    <w:rsid w:val="008265C8"/>
    <w:rsid w:val="008266E4"/>
    <w:rsid w:val="00826C25"/>
    <w:rsid w:val="00826DF6"/>
    <w:rsid w:val="00827C44"/>
    <w:rsid w:val="00830DFD"/>
    <w:rsid w:val="00831EAA"/>
    <w:rsid w:val="00832E54"/>
    <w:rsid w:val="00833583"/>
    <w:rsid w:val="00833990"/>
    <w:rsid w:val="0083401A"/>
    <w:rsid w:val="00835C9D"/>
    <w:rsid w:val="00836EBF"/>
    <w:rsid w:val="0084024F"/>
    <w:rsid w:val="00840F71"/>
    <w:rsid w:val="0084490A"/>
    <w:rsid w:val="00845298"/>
    <w:rsid w:val="00845305"/>
    <w:rsid w:val="008453F1"/>
    <w:rsid w:val="008468E6"/>
    <w:rsid w:val="00846D7C"/>
    <w:rsid w:val="00850338"/>
    <w:rsid w:val="00850AB0"/>
    <w:rsid w:val="00850F62"/>
    <w:rsid w:val="0085173B"/>
    <w:rsid w:val="008522B4"/>
    <w:rsid w:val="00852517"/>
    <w:rsid w:val="008526A0"/>
    <w:rsid w:val="0085285B"/>
    <w:rsid w:val="00852A0B"/>
    <w:rsid w:val="0085315D"/>
    <w:rsid w:val="0085482C"/>
    <w:rsid w:val="00855115"/>
    <w:rsid w:val="00856939"/>
    <w:rsid w:val="00857087"/>
    <w:rsid w:val="00857547"/>
    <w:rsid w:val="008579E8"/>
    <w:rsid w:val="00857AFE"/>
    <w:rsid w:val="008606B2"/>
    <w:rsid w:val="00860B25"/>
    <w:rsid w:val="00861B97"/>
    <w:rsid w:val="008631D9"/>
    <w:rsid w:val="0086341C"/>
    <w:rsid w:val="008634A0"/>
    <w:rsid w:val="00863D46"/>
    <w:rsid w:val="00864B5B"/>
    <w:rsid w:val="00867F0D"/>
    <w:rsid w:val="00870299"/>
    <w:rsid w:val="008704C4"/>
    <w:rsid w:val="0087153E"/>
    <w:rsid w:val="00871FCE"/>
    <w:rsid w:val="00872D63"/>
    <w:rsid w:val="0087334F"/>
    <w:rsid w:val="008733FA"/>
    <w:rsid w:val="008743DA"/>
    <w:rsid w:val="008746CF"/>
    <w:rsid w:val="008746EF"/>
    <w:rsid w:val="00874D4A"/>
    <w:rsid w:val="0087558E"/>
    <w:rsid w:val="0087653B"/>
    <w:rsid w:val="008765F0"/>
    <w:rsid w:val="008773C6"/>
    <w:rsid w:val="0088041D"/>
    <w:rsid w:val="0088122E"/>
    <w:rsid w:val="00881540"/>
    <w:rsid w:val="008827A6"/>
    <w:rsid w:val="008838B8"/>
    <w:rsid w:val="00883CF7"/>
    <w:rsid w:val="00885714"/>
    <w:rsid w:val="0088584E"/>
    <w:rsid w:val="00885AD0"/>
    <w:rsid w:val="008902BC"/>
    <w:rsid w:val="00890AC3"/>
    <w:rsid w:val="00891A4E"/>
    <w:rsid w:val="00892AC0"/>
    <w:rsid w:val="00893A84"/>
    <w:rsid w:val="00893DE6"/>
    <w:rsid w:val="008957CB"/>
    <w:rsid w:val="00895A5E"/>
    <w:rsid w:val="00896304"/>
    <w:rsid w:val="0089711B"/>
    <w:rsid w:val="00897724"/>
    <w:rsid w:val="00897EBD"/>
    <w:rsid w:val="008A0170"/>
    <w:rsid w:val="008A0479"/>
    <w:rsid w:val="008A0E05"/>
    <w:rsid w:val="008A1A65"/>
    <w:rsid w:val="008A25B8"/>
    <w:rsid w:val="008A430F"/>
    <w:rsid w:val="008A465D"/>
    <w:rsid w:val="008A7425"/>
    <w:rsid w:val="008B0752"/>
    <w:rsid w:val="008B07FB"/>
    <w:rsid w:val="008B0BB6"/>
    <w:rsid w:val="008B134D"/>
    <w:rsid w:val="008B175C"/>
    <w:rsid w:val="008B323E"/>
    <w:rsid w:val="008B4248"/>
    <w:rsid w:val="008B4866"/>
    <w:rsid w:val="008B4A2E"/>
    <w:rsid w:val="008B59A1"/>
    <w:rsid w:val="008B66C2"/>
    <w:rsid w:val="008B6E2B"/>
    <w:rsid w:val="008B6EC6"/>
    <w:rsid w:val="008B7B56"/>
    <w:rsid w:val="008C041D"/>
    <w:rsid w:val="008C1863"/>
    <w:rsid w:val="008C5A32"/>
    <w:rsid w:val="008C6423"/>
    <w:rsid w:val="008D0025"/>
    <w:rsid w:val="008D04EE"/>
    <w:rsid w:val="008D1B30"/>
    <w:rsid w:val="008D2D57"/>
    <w:rsid w:val="008D2E78"/>
    <w:rsid w:val="008D30A7"/>
    <w:rsid w:val="008D30FC"/>
    <w:rsid w:val="008D47A1"/>
    <w:rsid w:val="008D4855"/>
    <w:rsid w:val="008D486E"/>
    <w:rsid w:val="008D56A9"/>
    <w:rsid w:val="008D6864"/>
    <w:rsid w:val="008D7F47"/>
    <w:rsid w:val="008E0520"/>
    <w:rsid w:val="008E0E4A"/>
    <w:rsid w:val="008E140B"/>
    <w:rsid w:val="008E1A50"/>
    <w:rsid w:val="008E1D24"/>
    <w:rsid w:val="008E406B"/>
    <w:rsid w:val="008E4900"/>
    <w:rsid w:val="008E55A2"/>
    <w:rsid w:val="008E5C97"/>
    <w:rsid w:val="008E6655"/>
    <w:rsid w:val="008E6F79"/>
    <w:rsid w:val="008E72BB"/>
    <w:rsid w:val="008E7698"/>
    <w:rsid w:val="008F0D50"/>
    <w:rsid w:val="008F17C9"/>
    <w:rsid w:val="008F1CFF"/>
    <w:rsid w:val="008F309C"/>
    <w:rsid w:val="008F40C9"/>
    <w:rsid w:val="008F4492"/>
    <w:rsid w:val="008F465D"/>
    <w:rsid w:val="008F5644"/>
    <w:rsid w:val="008F68D6"/>
    <w:rsid w:val="008F759A"/>
    <w:rsid w:val="008F7A8F"/>
    <w:rsid w:val="009000B8"/>
    <w:rsid w:val="00900E7A"/>
    <w:rsid w:val="00901FC3"/>
    <w:rsid w:val="009035AD"/>
    <w:rsid w:val="00903DDA"/>
    <w:rsid w:val="009044E7"/>
    <w:rsid w:val="009046A2"/>
    <w:rsid w:val="00904EB5"/>
    <w:rsid w:val="00905AE1"/>
    <w:rsid w:val="00906160"/>
    <w:rsid w:val="00906DC8"/>
    <w:rsid w:val="00907775"/>
    <w:rsid w:val="0091070A"/>
    <w:rsid w:val="009137EE"/>
    <w:rsid w:val="009141E7"/>
    <w:rsid w:val="00914A8A"/>
    <w:rsid w:val="00915FE8"/>
    <w:rsid w:val="00916DD4"/>
    <w:rsid w:val="009172CD"/>
    <w:rsid w:val="00920430"/>
    <w:rsid w:val="00920B26"/>
    <w:rsid w:val="009217D4"/>
    <w:rsid w:val="0092191C"/>
    <w:rsid w:val="009229B4"/>
    <w:rsid w:val="0092482A"/>
    <w:rsid w:val="00924861"/>
    <w:rsid w:val="009258EF"/>
    <w:rsid w:val="00926B92"/>
    <w:rsid w:val="00927D60"/>
    <w:rsid w:val="00931AC1"/>
    <w:rsid w:val="00932A34"/>
    <w:rsid w:val="00933119"/>
    <w:rsid w:val="009341CC"/>
    <w:rsid w:val="009345A9"/>
    <w:rsid w:val="0093596F"/>
    <w:rsid w:val="00936446"/>
    <w:rsid w:val="009371A3"/>
    <w:rsid w:val="00937358"/>
    <w:rsid w:val="00937DE0"/>
    <w:rsid w:val="00940835"/>
    <w:rsid w:val="00940C0B"/>
    <w:rsid w:val="0094151B"/>
    <w:rsid w:val="009421FC"/>
    <w:rsid w:val="00943C46"/>
    <w:rsid w:val="0094459C"/>
    <w:rsid w:val="00945502"/>
    <w:rsid w:val="00945A2D"/>
    <w:rsid w:val="009460B7"/>
    <w:rsid w:val="0094671F"/>
    <w:rsid w:val="00950878"/>
    <w:rsid w:val="00951B4D"/>
    <w:rsid w:val="00952208"/>
    <w:rsid w:val="00952411"/>
    <w:rsid w:val="00952869"/>
    <w:rsid w:val="00953013"/>
    <w:rsid w:val="009536C0"/>
    <w:rsid w:val="00953A33"/>
    <w:rsid w:val="00953E3D"/>
    <w:rsid w:val="00954BD8"/>
    <w:rsid w:val="009563F0"/>
    <w:rsid w:val="0095674A"/>
    <w:rsid w:val="00956BDF"/>
    <w:rsid w:val="00956D40"/>
    <w:rsid w:val="00957595"/>
    <w:rsid w:val="0096070C"/>
    <w:rsid w:val="00961268"/>
    <w:rsid w:val="0096182E"/>
    <w:rsid w:val="00962389"/>
    <w:rsid w:val="00962ABB"/>
    <w:rsid w:val="00962D58"/>
    <w:rsid w:val="00963EAB"/>
    <w:rsid w:val="009641B3"/>
    <w:rsid w:val="00964317"/>
    <w:rsid w:val="00964E19"/>
    <w:rsid w:val="00965A5C"/>
    <w:rsid w:val="00966BDD"/>
    <w:rsid w:val="00967EA8"/>
    <w:rsid w:val="00967EBE"/>
    <w:rsid w:val="00970077"/>
    <w:rsid w:val="0097062B"/>
    <w:rsid w:val="00970672"/>
    <w:rsid w:val="00971158"/>
    <w:rsid w:val="00973D8B"/>
    <w:rsid w:val="00974407"/>
    <w:rsid w:val="00974606"/>
    <w:rsid w:val="009753A0"/>
    <w:rsid w:val="00980BE8"/>
    <w:rsid w:val="00980E89"/>
    <w:rsid w:val="00981A26"/>
    <w:rsid w:val="00981FED"/>
    <w:rsid w:val="00983687"/>
    <w:rsid w:val="00984576"/>
    <w:rsid w:val="009854FB"/>
    <w:rsid w:val="00985DFC"/>
    <w:rsid w:val="00986199"/>
    <w:rsid w:val="009878A0"/>
    <w:rsid w:val="00990E50"/>
    <w:rsid w:val="009917E3"/>
    <w:rsid w:val="009920F6"/>
    <w:rsid w:val="00992705"/>
    <w:rsid w:val="00992D24"/>
    <w:rsid w:val="00993752"/>
    <w:rsid w:val="00993C5F"/>
    <w:rsid w:val="00994211"/>
    <w:rsid w:val="00996BE6"/>
    <w:rsid w:val="00996F78"/>
    <w:rsid w:val="009974E7"/>
    <w:rsid w:val="009979F4"/>
    <w:rsid w:val="009A0769"/>
    <w:rsid w:val="009A0C35"/>
    <w:rsid w:val="009A0D92"/>
    <w:rsid w:val="009A15FE"/>
    <w:rsid w:val="009A2239"/>
    <w:rsid w:val="009A27A4"/>
    <w:rsid w:val="009A3693"/>
    <w:rsid w:val="009A3D65"/>
    <w:rsid w:val="009A3FCB"/>
    <w:rsid w:val="009A4730"/>
    <w:rsid w:val="009A578E"/>
    <w:rsid w:val="009A5ADC"/>
    <w:rsid w:val="009A767D"/>
    <w:rsid w:val="009A7755"/>
    <w:rsid w:val="009B0759"/>
    <w:rsid w:val="009B093C"/>
    <w:rsid w:val="009B09F3"/>
    <w:rsid w:val="009B1BA0"/>
    <w:rsid w:val="009B3425"/>
    <w:rsid w:val="009B4872"/>
    <w:rsid w:val="009B4C0E"/>
    <w:rsid w:val="009B4C2C"/>
    <w:rsid w:val="009B6144"/>
    <w:rsid w:val="009B7C30"/>
    <w:rsid w:val="009B7D38"/>
    <w:rsid w:val="009C2AF9"/>
    <w:rsid w:val="009C3057"/>
    <w:rsid w:val="009C4034"/>
    <w:rsid w:val="009C41CF"/>
    <w:rsid w:val="009C42F9"/>
    <w:rsid w:val="009C4A3A"/>
    <w:rsid w:val="009C514A"/>
    <w:rsid w:val="009C6F3A"/>
    <w:rsid w:val="009D3DEA"/>
    <w:rsid w:val="009D4496"/>
    <w:rsid w:val="009D5E77"/>
    <w:rsid w:val="009D6140"/>
    <w:rsid w:val="009D6B76"/>
    <w:rsid w:val="009D7FF1"/>
    <w:rsid w:val="009E0E76"/>
    <w:rsid w:val="009E2AEB"/>
    <w:rsid w:val="009E53D0"/>
    <w:rsid w:val="009E541D"/>
    <w:rsid w:val="009E5A04"/>
    <w:rsid w:val="009E5C4C"/>
    <w:rsid w:val="009F0402"/>
    <w:rsid w:val="009F0896"/>
    <w:rsid w:val="009F0FB1"/>
    <w:rsid w:val="009F257B"/>
    <w:rsid w:val="009F2F0D"/>
    <w:rsid w:val="009F3DA1"/>
    <w:rsid w:val="009F4234"/>
    <w:rsid w:val="009F5F46"/>
    <w:rsid w:val="009F63CF"/>
    <w:rsid w:val="00A00AC7"/>
    <w:rsid w:val="00A02380"/>
    <w:rsid w:val="00A04B87"/>
    <w:rsid w:val="00A04CE9"/>
    <w:rsid w:val="00A054B2"/>
    <w:rsid w:val="00A06CC5"/>
    <w:rsid w:val="00A0759C"/>
    <w:rsid w:val="00A07945"/>
    <w:rsid w:val="00A07CE6"/>
    <w:rsid w:val="00A10237"/>
    <w:rsid w:val="00A103F4"/>
    <w:rsid w:val="00A107A6"/>
    <w:rsid w:val="00A10FFB"/>
    <w:rsid w:val="00A11401"/>
    <w:rsid w:val="00A119C4"/>
    <w:rsid w:val="00A11A5D"/>
    <w:rsid w:val="00A11ABC"/>
    <w:rsid w:val="00A123FA"/>
    <w:rsid w:val="00A12976"/>
    <w:rsid w:val="00A136CD"/>
    <w:rsid w:val="00A1524A"/>
    <w:rsid w:val="00A17822"/>
    <w:rsid w:val="00A20658"/>
    <w:rsid w:val="00A213EA"/>
    <w:rsid w:val="00A21673"/>
    <w:rsid w:val="00A2185C"/>
    <w:rsid w:val="00A21A29"/>
    <w:rsid w:val="00A21DA3"/>
    <w:rsid w:val="00A22B5E"/>
    <w:rsid w:val="00A2302E"/>
    <w:rsid w:val="00A23A6F"/>
    <w:rsid w:val="00A23D8D"/>
    <w:rsid w:val="00A24C4D"/>
    <w:rsid w:val="00A24C5F"/>
    <w:rsid w:val="00A24DE8"/>
    <w:rsid w:val="00A253D3"/>
    <w:rsid w:val="00A269ED"/>
    <w:rsid w:val="00A30563"/>
    <w:rsid w:val="00A311D9"/>
    <w:rsid w:val="00A31485"/>
    <w:rsid w:val="00A31A03"/>
    <w:rsid w:val="00A31D21"/>
    <w:rsid w:val="00A31EE1"/>
    <w:rsid w:val="00A322AB"/>
    <w:rsid w:val="00A32AA7"/>
    <w:rsid w:val="00A32D6F"/>
    <w:rsid w:val="00A33306"/>
    <w:rsid w:val="00A33740"/>
    <w:rsid w:val="00A3407C"/>
    <w:rsid w:val="00A34389"/>
    <w:rsid w:val="00A3653F"/>
    <w:rsid w:val="00A36FFC"/>
    <w:rsid w:val="00A377DC"/>
    <w:rsid w:val="00A419C2"/>
    <w:rsid w:val="00A42541"/>
    <w:rsid w:val="00A42925"/>
    <w:rsid w:val="00A43201"/>
    <w:rsid w:val="00A43253"/>
    <w:rsid w:val="00A44050"/>
    <w:rsid w:val="00A4432F"/>
    <w:rsid w:val="00A45135"/>
    <w:rsid w:val="00A451BC"/>
    <w:rsid w:val="00A4693C"/>
    <w:rsid w:val="00A4710B"/>
    <w:rsid w:val="00A473BA"/>
    <w:rsid w:val="00A479CF"/>
    <w:rsid w:val="00A47DAC"/>
    <w:rsid w:val="00A50816"/>
    <w:rsid w:val="00A50A25"/>
    <w:rsid w:val="00A514FF"/>
    <w:rsid w:val="00A519B3"/>
    <w:rsid w:val="00A51A93"/>
    <w:rsid w:val="00A52C7E"/>
    <w:rsid w:val="00A52EEB"/>
    <w:rsid w:val="00A5324B"/>
    <w:rsid w:val="00A53D41"/>
    <w:rsid w:val="00A54206"/>
    <w:rsid w:val="00A54413"/>
    <w:rsid w:val="00A566BF"/>
    <w:rsid w:val="00A57013"/>
    <w:rsid w:val="00A5709D"/>
    <w:rsid w:val="00A601B4"/>
    <w:rsid w:val="00A61AE7"/>
    <w:rsid w:val="00A6278A"/>
    <w:rsid w:val="00A6491F"/>
    <w:rsid w:val="00A64CF4"/>
    <w:rsid w:val="00A65794"/>
    <w:rsid w:val="00A65E10"/>
    <w:rsid w:val="00A661CC"/>
    <w:rsid w:val="00A67779"/>
    <w:rsid w:val="00A7372A"/>
    <w:rsid w:val="00A7429C"/>
    <w:rsid w:val="00A751E2"/>
    <w:rsid w:val="00A76DE0"/>
    <w:rsid w:val="00A77017"/>
    <w:rsid w:val="00A77F2B"/>
    <w:rsid w:val="00A808FC"/>
    <w:rsid w:val="00A81032"/>
    <w:rsid w:val="00A81151"/>
    <w:rsid w:val="00A811A6"/>
    <w:rsid w:val="00A81575"/>
    <w:rsid w:val="00A8339B"/>
    <w:rsid w:val="00A83682"/>
    <w:rsid w:val="00A84A60"/>
    <w:rsid w:val="00A84ADA"/>
    <w:rsid w:val="00A86D2B"/>
    <w:rsid w:val="00A879BE"/>
    <w:rsid w:val="00A9116F"/>
    <w:rsid w:val="00A93392"/>
    <w:rsid w:val="00A94276"/>
    <w:rsid w:val="00A946FF"/>
    <w:rsid w:val="00A949C7"/>
    <w:rsid w:val="00A94AB5"/>
    <w:rsid w:val="00AA033F"/>
    <w:rsid w:val="00AA2472"/>
    <w:rsid w:val="00AA29FD"/>
    <w:rsid w:val="00AA53AE"/>
    <w:rsid w:val="00AA6B87"/>
    <w:rsid w:val="00AA6D17"/>
    <w:rsid w:val="00AA6D2C"/>
    <w:rsid w:val="00AA7DA7"/>
    <w:rsid w:val="00AA7DFB"/>
    <w:rsid w:val="00AB1321"/>
    <w:rsid w:val="00AB15B5"/>
    <w:rsid w:val="00AB2923"/>
    <w:rsid w:val="00AB3754"/>
    <w:rsid w:val="00AB3C71"/>
    <w:rsid w:val="00AB4352"/>
    <w:rsid w:val="00AB46AF"/>
    <w:rsid w:val="00AB54BF"/>
    <w:rsid w:val="00AB580C"/>
    <w:rsid w:val="00AB5862"/>
    <w:rsid w:val="00AB5DF1"/>
    <w:rsid w:val="00AB74C3"/>
    <w:rsid w:val="00AB7E55"/>
    <w:rsid w:val="00AC079F"/>
    <w:rsid w:val="00AC0CAF"/>
    <w:rsid w:val="00AC0F08"/>
    <w:rsid w:val="00AC1882"/>
    <w:rsid w:val="00AC1C4F"/>
    <w:rsid w:val="00AC28AA"/>
    <w:rsid w:val="00AC2BCA"/>
    <w:rsid w:val="00AC2D0B"/>
    <w:rsid w:val="00AC2D45"/>
    <w:rsid w:val="00AC417D"/>
    <w:rsid w:val="00AC4E53"/>
    <w:rsid w:val="00AC69BA"/>
    <w:rsid w:val="00AD020F"/>
    <w:rsid w:val="00AD0FEA"/>
    <w:rsid w:val="00AD109E"/>
    <w:rsid w:val="00AD1BB1"/>
    <w:rsid w:val="00AD1C3F"/>
    <w:rsid w:val="00AD2CA5"/>
    <w:rsid w:val="00AD2FBE"/>
    <w:rsid w:val="00AD328D"/>
    <w:rsid w:val="00AD6383"/>
    <w:rsid w:val="00AD6657"/>
    <w:rsid w:val="00AD69BC"/>
    <w:rsid w:val="00AD7A40"/>
    <w:rsid w:val="00AE481E"/>
    <w:rsid w:val="00AE5397"/>
    <w:rsid w:val="00AE5693"/>
    <w:rsid w:val="00AE5926"/>
    <w:rsid w:val="00AE5AE6"/>
    <w:rsid w:val="00AF05F4"/>
    <w:rsid w:val="00AF083F"/>
    <w:rsid w:val="00AF159C"/>
    <w:rsid w:val="00AF2EFB"/>
    <w:rsid w:val="00AF3173"/>
    <w:rsid w:val="00AF4757"/>
    <w:rsid w:val="00AF56D0"/>
    <w:rsid w:val="00AF6685"/>
    <w:rsid w:val="00AF6874"/>
    <w:rsid w:val="00AF6E25"/>
    <w:rsid w:val="00AF724B"/>
    <w:rsid w:val="00B0197B"/>
    <w:rsid w:val="00B02B12"/>
    <w:rsid w:val="00B051F0"/>
    <w:rsid w:val="00B0669A"/>
    <w:rsid w:val="00B069AA"/>
    <w:rsid w:val="00B06C96"/>
    <w:rsid w:val="00B0760B"/>
    <w:rsid w:val="00B07D28"/>
    <w:rsid w:val="00B107CA"/>
    <w:rsid w:val="00B1333E"/>
    <w:rsid w:val="00B13B9E"/>
    <w:rsid w:val="00B13ED5"/>
    <w:rsid w:val="00B13F6B"/>
    <w:rsid w:val="00B14FE1"/>
    <w:rsid w:val="00B200C3"/>
    <w:rsid w:val="00B2017F"/>
    <w:rsid w:val="00B2024D"/>
    <w:rsid w:val="00B20AE5"/>
    <w:rsid w:val="00B21432"/>
    <w:rsid w:val="00B21771"/>
    <w:rsid w:val="00B21D77"/>
    <w:rsid w:val="00B22753"/>
    <w:rsid w:val="00B22780"/>
    <w:rsid w:val="00B22BBA"/>
    <w:rsid w:val="00B22E0F"/>
    <w:rsid w:val="00B2366A"/>
    <w:rsid w:val="00B23766"/>
    <w:rsid w:val="00B25E5A"/>
    <w:rsid w:val="00B26599"/>
    <w:rsid w:val="00B300D1"/>
    <w:rsid w:val="00B30CE9"/>
    <w:rsid w:val="00B32192"/>
    <w:rsid w:val="00B3311F"/>
    <w:rsid w:val="00B33129"/>
    <w:rsid w:val="00B34AA8"/>
    <w:rsid w:val="00B357A9"/>
    <w:rsid w:val="00B36D38"/>
    <w:rsid w:val="00B370C9"/>
    <w:rsid w:val="00B37D5F"/>
    <w:rsid w:val="00B40518"/>
    <w:rsid w:val="00B4243F"/>
    <w:rsid w:val="00B432B2"/>
    <w:rsid w:val="00B43664"/>
    <w:rsid w:val="00B43C5B"/>
    <w:rsid w:val="00B449FF"/>
    <w:rsid w:val="00B455C7"/>
    <w:rsid w:val="00B45BDD"/>
    <w:rsid w:val="00B50985"/>
    <w:rsid w:val="00B51862"/>
    <w:rsid w:val="00B54560"/>
    <w:rsid w:val="00B546E2"/>
    <w:rsid w:val="00B55A8D"/>
    <w:rsid w:val="00B55CA2"/>
    <w:rsid w:val="00B60D37"/>
    <w:rsid w:val="00B61547"/>
    <w:rsid w:val="00B62147"/>
    <w:rsid w:val="00B632B9"/>
    <w:rsid w:val="00B677D5"/>
    <w:rsid w:val="00B67E49"/>
    <w:rsid w:val="00B735F8"/>
    <w:rsid w:val="00B753A9"/>
    <w:rsid w:val="00B75CC6"/>
    <w:rsid w:val="00B8014C"/>
    <w:rsid w:val="00B80925"/>
    <w:rsid w:val="00B80BFB"/>
    <w:rsid w:val="00B819D1"/>
    <w:rsid w:val="00B81A50"/>
    <w:rsid w:val="00B832CA"/>
    <w:rsid w:val="00B83A13"/>
    <w:rsid w:val="00B8491E"/>
    <w:rsid w:val="00B85B3D"/>
    <w:rsid w:val="00B862EF"/>
    <w:rsid w:val="00B878B4"/>
    <w:rsid w:val="00B87EDD"/>
    <w:rsid w:val="00B9050A"/>
    <w:rsid w:val="00B90867"/>
    <w:rsid w:val="00B92208"/>
    <w:rsid w:val="00B94248"/>
    <w:rsid w:val="00B94FD8"/>
    <w:rsid w:val="00B9516D"/>
    <w:rsid w:val="00B95748"/>
    <w:rsid w:val="00B95DFD"/>
    <w:rsid w:val="00B96F74"/>
    <w:rsid w:val="00B97995"/>
    <w:rsid w:val="00BA0AB5"/>
    <w:rsid w:val="00BA1100"/>
    <w:rsid w:val="00BA16D7"/>
    <w:rsid w:val="00BA1D3E"/>
    <w:rsid w:val="00BA5705"/>
    <w:rsid w:val="00BA5864"/>
    <w:rsid w:val="00BB095D"/>
    <w:rsid w:val="00BB113D"/>
    <w:rsid w:val="00BB121C"/>
    <w:rsid w:val="00BB181E"/>
    <w:rsid w:val="00BB20B2"/>
    <w:rsid w:val="00BB2B00"/>
    <w:rsid w:val="00BB3762"/>
    <w:rsid w:val="00BB3BF8"/>
    <w:rsid w:val="00BB4C33"/>
    <w:rsid w:val="00BB5088"/>
    <w:rsid w:val="00BB53A8"/>
    <w:rsid w:val="00BB65C2"/>
    <w:rsid w:val="00BB68C3"/>
    <w:rsid w:val="00BC0542"/>
    <w:rsid w:val="00BC0646"/>
    <w:rsid w:val="00BC08E2"/>
    <w:rsid w:val="00BC134F"/>
    <w:rsid w:val="00BC1439"/>
    <w:rsid w:val="00BC14DF"/>
    <w:rsid w:val="00BC186A"/>
    <w:rsid w:val="00BC27C6"/>
    <w:rsid w:val="00BC31D4"/>
    <w:rsid w:val="00BC418B"/>
    <w:rsid w:val="00BC4ACE"/>
    <w:rsid w:val="00BC5375"/>
    <w:rsid w:val="00BC56DB"/>
    <w:rsid w:val="00BC5C74"/>
    <w:rsid w:val="00BC5D69"/>
    <w:rsid w:val="00BC7FB5"/>
    <w:rsid w:val="00BD2081"/>
    <w:rsid w:val="00BD2ADB"/>
    <w:rsid w:val="00BD370F"/>
    <w:rsid w:val="00BD40A8"/>
    <w:rsid w:val="00BD52FE"/>
    <w:rsid w:val="00BD717C"/>
    <w:rsid w:val="00BD7D6D"/>
    <w:rsid w:val="00BE05D2"/>
    <w:rsid w:val="00BE086C"/>
    <w:rsid w:val="00BE0DE2"/>
    <w:rsid w:val="00BE1CC3"/>
    <w:rsid w:val="00BE336A"/>
    <w:rsid w:val="00BE60D3"/>
    <w:rsid w:val="00BE6A4C"/>
    <w:rsid w:val="00BE752A"/>
    <w:rsid w:val="00BF0957"/>
    <w:rsid w:val="00BF0B62"/>
    <w:rsid w:val="00BF2DA2"/>
    <w:rsid w:val="00BF4C24"/>
    <w:rsid w:val="00BF5A0B"/>
    <w:rsid w:val="00BF735D"/>
    <w:rsid w:val="00C00717"/>
    <w:rsid w:val="00C02F8A"/>
    <w:rsid w:val="00C03861"/>
    <w:rsid w:val="00C045EC"/>
    <w:rsid w:val="00C052EC"/>
    <w:rsid w:val="00C05682"/>
    <w:rsid w:val="00C06470"/>
    <w:rsid w:val="00C07E97"/>
    <w:rsid w:val="00C100A9"/>
    <w:rsid w:val="00C1114E"/>
    <w:rsid w:val="00C11BCC"/>
    <w:rsid w:val="00C1246F"/>
    <w:rsid w:val="00C13059"/>
    <w:rsid w:val="00C13213"/>
    <w:rsid w:val="00C137AD"/>
    <w:rsid w:val="00C15CA2"/>
    <w:rsid w:val="00C1697F"/>
    <w:rsid w:val="00C17C3B"/>
    <w:rsid w:val="00C20A3C"/>
    <w:rsid w:val="00C20F9E"/>
    <w:rsid w:val="00C21CB9"/>
    <w:rsid w:val="00C21E93"/>
    <w:rsid w:val="00C22633"/>
    <w:rsid w:val="00C22EF8"/>
    <w:rsid w:val="00C248CB"/>
    <w:rsid w:val="00C24CBE"/>
    <w:rsid w:val="00C25D1B"/>
    <w:rsid w:val="00C26CE2"/>
    <w:rsid w:val="00C27D4C"/>
    <w:rsid w:val="00C32E95"/>
    <w:rsid w:val="00C34A87"/>
    <w:rsid w:val="00C36DA4"/>
    <w:rsid w:val="00C40716"/>
    <w:rsid w:val="00C40F0A"/>
    <w:rsid w:val="00C40F36"/>
    <w:rsid w:val="00C41278"/>
    <w:rsid w:val="00C41798"/>
    <w:rsid w:val="00C41E2D"/>
    <w:rsid w:val="00C41F0B"/>
    <w:rsid w:val="00C439DF"/>
    <w:rsid w:val="00C45171"/>
    <w:rsid w:val="00C45405"/>
    <w:rsid w:val="00C46562"/>
    <w:rsid w:val="00C50764"/>
    <w:rsid w:val="00C50A88"/>
    <w:rsid w:val="00C50F2A"/>
    <w:rsid w:val="00C5187A"/>
    <w:rsid w:val="00C53278"/>
    <w:rsid w:val="00C53F97"/>
    <w:rsid w:val="00C56B20"/>
    <w:rsid w:val="00C56E9D"/>
    <w:rsid w:val="00C60642"/>
    <w:rsid w:val="00C6331D"/>
    <w:rsid w:val="00C65395"/>
    <w:rsid w:val="00C65847"/>
    <w:rsid w:val="00C65B0E"/>
    <w:rsid w:val="00C65FD1"/>
    <w:rsid w:val="00C66A8A"/>
    <w:rsid w:val="00C6720C"/>
    <w:rsid w:val="00C706BA"/>
    <w:rsid w:val="00C73165"/>
    <w:rsid w:val="00C73BE2"/>
    <w:rsid w:val="00C74E73"/>
    <w:rsid w:val="00C7592F"/>
    <w:rsid w:val="00C76D8C"/>
    <w:rsid w:val="00C77913"/>
    <w:rsid w:val="00C779C4"/>
    <w:rsid w:val="00C77A5C"/>
    <w:rsid w:val="00C77F36"/>
    <w:rsid w:val="00C8178C"/>
    <w:rsid w:val="00C81B83"/>
    <w:rsid w:val="00C81E34"/>
    <w:rsid w:val="00C827A6"/>
    <w:rsid w:val="00C83D7B"/>
    <w:rsid w:val="00C856F6"/>
    <w:rsid w:val="00C85889"/>
    <w:rsid w:val="00C87C3A"/>
    <w:rsid w:val="00C9066E"/>
    <w:rsid w:val="00C90C0B"/>
    <w:rsid w:val="00C91486"/>
    <w:rsid w:val="00C919FE"/>
    <w:rsid w:val="00C92127"/>
    <w:rsid w:val="00C92762"/>
    <w:rsid w:val="00C92844"/>
    <w:rsid w:val="00C941B7"/>
    <w:rsid w:val="00C95277"/>
    <w:rsid w:val="00C968AA"/>
    <w:rsid w:val="00C975DD"/>
    <w:rsid w:val="00C9776A"/>
    <w:rsid w:val="00CA0AC7"/>
    <w:rsid w:val="00CA12EA"/>
    <w:rsid w:val="00CA277D"/>
    <w:rsid w:val="00CA2996"/>
    <w:rsid w:val="00CA3886"/>
    <w:rsid w:val="00CA3EB7"/>
    <w:rsid w:val="00CA4156"/>
    <w:rsid w:val="00CA5331"/>
    <w:rsid w:val="00CA6A68"/>
    <w:rsid w:val="00CA79A0"/>
    <w:rsid w:val="00CB1E64"/>
    <w:rsid w:val="00CB2302"/>
    <w:rsid w:val="00CB2636"/>
    <w:rsid w:val="00CB4EF3"/>
    <w:rsid w:val="00CB57C5"/>
    <w:rsid w:val="00CB5F69"/>
    <w:rsid w:val="00CB6915"/>
    <w:rsid w:val="00CB7E8A"/>
    <w:rsid w:val="00CC1DE3"/>
    <w:rsid w:val="00CC2356"/>
    <w:rsid w:val="00CC25DB"/>
    <w:rsid w:val="00CC3C48"/>
    <w:rsid w:val="00CC42BD"/>
    <w:rsid w:val="00CC4F83"/>
    <w:rsid w:val="00CC5CDE"/>
    <w:rsid w:val="00CC6092"/>
    <w:rsid w:val="00CC6206"/>
    <w:rsid w:val="00CC647C"/>
    <w:rsid w:val="00CC7664"/>
    <w:rsid w:val="00CD0F89"/>
    <w:rsid w:val="00CD2B2C"/>
    <w:rsid w:val="00CD2D13"/>
    <w:rsid w:val="00CD3315"/>
    <w:rsid w:val="00CD35D9"/>
    <w:rsid w:val="00CD38DC"/>
    <w:rsid w:val="00CD3BF8"/>
    <w:rsid w:val="00CD4457"/>
    <w:rsid w:val="00CD4913"/>
    <w:rsid w:val="00CD55C5"/>
    <w:rsid w:val="00CD56EF"/>
    <w:rsid w:val="00CD5975"/>
    <w:rsid w:val="00CE0DEC"/>
    <w:rsid w:val="00CE1150"/>
    <w:rsid w:val="00CE1A39"/>
    <w:rsid w:val="00CE1F39"/>
    <w:rsid w:val="00CE1F9F"/>
    <w:rsid w:val="00CE28C4"/>
    <w:rsid w:val="00CE2975"/>
    <w:rsid w:val="00CE2D8C"/>
    <w:rsid w:val="00CE3092"/>
    <w:rsid w:val="00CE373E"/>
    <w:rsid w:val="00CE535E"/>
    <w:rsid w:val="00CE5FC5"/>
    <w:rsid w:val="00CF0FE5"/>
    <w:rsid w:val="00CF3247"/>
    <w:rsid w:val="00CF38B4"/>
    <w:rsid w:val="00CF57C2"/>
    <w:rsid w:val="00CF58D6"/>
    <w:rsid w:val="00CF64CF"/>
    <w:rsid w:val="00CF694C"/>
    <w:rsid w:val="00D00ACF"/>
    <w:rsid w:val="00D012BB"/>
    <w:rsid w:val="00D014F6"/>
    <w:rsid w:val="00D03C76"/>
    <w:rsid w:val="00D054DC"/>
    <w:rsid w:val="00D0683E"/>
    <w:rsid w:val="00D068F8"/>
    <w:rsid w:val="00D109E0"/>
    <w:rsid w:val="00D10D12"/>
    <w:rsid w:val="00D112EF"/>
    <w:rsid w:val="00D114BE"/>
    <w:rsid w:val="00D11BAD"/>
    <w:rsid w:val="00D13577"/>
    <w:rsid w:val="00D15F3E"/>
    <w:rsid w:val="00D168FD"/>
    <w:rsid w:val="00D2071F"/>
    <w:rsid w:val="00D20817"/>
    <w:rsid w:val="00D20A40"/>
    <w:rsid w:val="00D211A4"/>
    <w:rsid w:val="00D216F3"/>
    <w:rsid w:val="00D2206E"/>
    <w:rsid w:val="00D22E3E"/>
    <w:rsid w:val="00D2365C"/>
    <w:rsid w:val="00D237AD"/>
    <w:rsid w:val="00D261A1"/>
    <w:rsid w:val="00D262C0"/>
    <w:rsid w:val="00D26640"/>
    <w:rsid w:val="00D30811"/>
    <w:rsid w:val="00D310D1"/>
    <w:rsid w:val="00D31AC4"/>
    <w:rsid w:val="00D31DBC"/>
    <w:rsid w:val="00D31F13"/>
    <w:rsid w:val="00D32674"/>
    <w:rsid w:val="00D32753"/>
    <w:rsid w:val="00D34750"/>
    <w:rsid w:val="00D3537A"/>
    <w:rsid w:val="00D37A9D"/>
    <w:rsid w:val="00D37BB9"/>
    <w:rsid w:val="00D419AD"/>
    <w:rsid w:val="00D41A85"/>
    <w:rsid w:val="00D41B4E"/>
    <w:rsid w:val="00D42680"/>
    <w:rsid w:val="00D4371A"/>
    <w:rsid w:val="00D44A51"/>
    <w:rsid w:val="00D44DFA"/>
    <w:rsid w:val="00D45EAF"/>
    <w:rsid w:val="00D46548"/>
    <w:rsid w:val="00D4721A"/>
    <w:rsid w:val="00D505B8"/>
    <w:rsid w:val="00D5083B"/>
    <w:rsid w:val="00D51A9C"/>
    <w:rsid w:val="00D55B9D"/>
    <w:rsid w:val="00D56669"/>
    <w:rsid w:val="00D5701D"/>
    <w:rsid w:val="00D576CC"/>
    <w:rsid w:val="00D60EDF"/>
    <w:rsid w:val="00D60FF6"/>
    <w:rsid w:val="00D62DEC"/>
    <w:rsid w:val="00D639C3"/>
    <w:rsid w:val="00D639D2"/>
    <w:rsid w:val="00D6554D"/>
    <w:rsid w:val="00D65C91"/>
    <w:rsid w:val="00D662C1"/>
    <w:rsid w:val="00D6674F"/>
    <w:rsid w:val="00D667DB"/>
    <w:rsid w:val="00D66CD8"/>
    <w:rsid w:val="00D672AB"/>
    <w:rsid w:val="00D7020E"/>
    <w:rsid w:val="00D71CFC"/>
    <w:rsid w:val="00D72796"/>
    <w:rsid w:val="00D72C37"/>
    <w:rsid w:val="00D74023"/>
    <w:rsid w:val="00D7428F"/>
    <w:rsid w:val="00D74653"/>
    <w:rsid w:val="00D770D7"/>
    <w:rsid w:val="00D7740C"/>
    <w:rsid w:val="00D77C4F"/>
    <w:rsid w:val="00D80F8D"/>
    <w:rsid w:val="00D81BE8"/>
    <w:rsid w:val="00D8366E"/>
    <w:rsid w:val="00D83FA5"/>
    <w:rsid w:val="00D84863"/>
    <w:rsid w:val="00D84C2A"/>
    <w:rsid w:val="00D85127"/>
    <w:rsid w:val="00D8574D"/>
    <w:rsid w:val="00D8672E"/>
    <w:rsid w:val="00D86C1F"/>
    <w:rsid w:val="00D909A7"/>
    <w:rsid w:val="00D90FE5"/>
    <w:rsid w:val="00D9608F"/>
    <w:rsid w:val="00D96ED3"/>
    <w:rsid w:val="00DA0D07"/>
    <w:rsid w:val="00DA1865"/>
    <w:rsid w:val="00DA20B1"/>
    <w:rsid w:val="00DA3DDC"/>
    <w:rsid w:val="00DA5D7D"/>
    <w:rsid w:val="00DA5FDE"/>
    <w:rsid w:val="00DA6058"/>
    <w:rsid w:val="00DA633C"/>
    <w:rsid w:val="00DA6A64"/>
    <w:rsid w:val="00DA6C98"/>
    <w:rsid w:val="00DA7116"/>
    <w:rsid w:val="00DB0ECA"/>
    <w:rsid w:val="00DB135E"/>
    <w:rsid w:val="00DB13CC"/>
    <w:rsid w:val="00DB1CD5"/>
    <w:rsid w:val="00DB29FA"/>
    <w:rsid w:val="00DB3824"/>
    <w:rsid w:val="00DB4738"/>
    <w:rsid w:val="00DB5661"/>
    <w:rsid w:val="00DB5C23"/>
    <w:rsid w:val="00DB5FF2"/>
    <w:rsid w:val="00DB6F68"/>
    <w:rsid w:val="00DB714B"/>
    <w:rsid w:val="00DC00F0"/>
    <w:rsid w:val="00DC0711"/>
    <w:rsid w:val="00DC0F06"/>
    <w:rsid w:val="00DC134D"/>
    <w:rsid w:val="00DC7293"/>
    <w:rsid w:val="00DC7481"/>
    <w:rsid w:val="00DC7C07"/>
    <w:rsid w:val="00DC7F44"/>
    <w:rsid w:val="00DD0BC5"/>
    <w:rsid w:val="00DD0EF8"/>
    <w:rsid w:val="00DD2136"/>
    <w:rsid w:val="00DD3812"/>
    <w:rsid w:val="00DD3C5A"/>
    <w:rsid w:val="00DD3D69"/>
    <w:rsid w:val="00DD66DF"/>
    <w:rsid w:val="00DE0AD9"/>
    <w:rsid w:val="00DE18E2"/>
    <w:rsid w:val="00DE32E1"/>
    <w:rsid w:val="00DE3B60"/>
    <w:rsid w:val="00DE4CDA"/>
    <w:rsid w:val="00DE5065"/>
    <w:rsid w:val="00DE5C4F"/>
    <w:rsid w:val="00DE61EB"/>
    <w:rsid w:val="00DE7DD3"/>
    <w:rsid w:val="00DF029F"/>
    <w:rsid w:val="00DF0554"/>
    <w:rsid w:val="00DF084C"/>
    <w:rsid w:val="00DF0F4B"/>
    <w:rsid w:val="00DF17C7"/>
    <w:rsid w:val="00DF1C14"/>
    <w:rsid w:val="00DF211A"/>
    <w:rsid w:val="00DF249F"/>
    <w:rsid w:val="00DF3003"/>
    <w:rsid w:val="00DF331A"/>
    <w:rsid w:val="00DF4155"/>
    <w:rsid w:val="00DF4DF3"/>
    <w:rsid w:val="00DF718A"/>
    <w:rsid w:val="00DF731F"/>
    <w:rsid w:val="00DF7E6C"/>
    <w:rsid w:val="00E00901"/>
    <w:rsid w:val="00E00B7F"/>
    <w:rsid w:val="00E01C4F"/>
    <w:rsid w:val="00E02F1E"/>
    <w:rsid w:val="00E03F88"/>
    <w:rsid w:val="00E04438"/>
    <w:rsid w:val="00E04453"/>
    <w:rsid w:val="00E044BC"/>
    <w:rsid w:val="00E0593E"/>
    <w:rsid w:val="00E06EC0"/>
    <w:rsid w:val="00E06FD4"/>
    <w:rsid w:val="00E076F0"/>
    <w:rsid w:val="00E100AF"/>
    <w:rsid w:val="00E11A02"/>
    <w:rsid w:val="00E11AF7"/>
    <w:rsid w:val="00E11C04"/>
    <w:rsid w:val="00E121DD"/>
    <w:rsid w:val="00E1459A"/>
    <w:rsid w:val="00E164F0"/>
    <w:rsid w:val="00E16E88"/>
    <w:rsid w:val="00E17013"/>
    <w:rsid w:val="00E1732D"/>
    <w:rsid w:val="00E174C2"/>
    <w:rsid w:val="00E175B0"/>
    <w:rsid w:val="00E175E3"/>
    <w:rsid w:val="00E17D2B"/>
    <w:rsid w:val="00E203F2"/>
    <w:rsid w:val="00E220C8"/>
    <w:rsid w:val="00E22956"/>
    <w:rsid w:val="00E22B82"/>
    <w:rsid w:val="00E23D9D"/>
    <w:rsid w:val="00E249CA"/>
    <w:rsid w:val="00E25F60"/>
    <w:rsid w:val="00E3019F"/>
    <w:rsid w:val="00E30732"/>
    <w:rsid w:val="00E30A39"/>
    <w:rsid w:val="00E30CA4"/>
    <w:rsid w:val="00E31BE1"/>
    <w:rsid w:val="00E323F8"/>
    <w:rsid w:val="00E32FD7"/>
    <w:rsid w:val="00E33E78"/>
    <w:rsid w:val="00E342C4"/>
    <w:rsid w:val="00E34D15"/>
    <w:rsid w:val="00E355BB"/>
    <w:rsid w:val="00E359A6"/>
    <w:rsid w:val="00E36276"/>
    <w:rsid w:val="00E3740E"/>
    <w:rsid w:val="00E375F4"/>
    <w:rsid w:val="00E4085F"/>
    <w:rsid w:val="00E41174"/>
    <w:rsid w:val="00E4190B"/>
    <w:rsid w:val="00E41C19"/>
    <w:rsid w:val="00E41F6A"/>
    <w:rsid w:val="00E426AE"/>
    <w:rsid w:val="00E43C2A"/>
    <w:rsid w:val="00E441A7"/>
    <w:rsid w:val="00E444EE"/>
    <w:rsid w:val="00E459EA"/>
    <w:rsid w:val="00E46283"/>
    <w:rsid w:val="00E4694B"/>
    <w:rsid w:val="00E46D09"/>
    <w:rsid w:val="00E51471"/>
    <w:rsid w:val="00E51D96"/>
    <w:rsid w:val="00E521C2"/>
    <w:rsid w:val="00E522C5"/>
    <w:rsid w:val="00E539AC"/>
    <w:rsid w:val="00E54E51"/>
    <w:rsid w:val="00E54EFF"/>
    <w:rsid w:val="00E55DA3"/>
    <w:rsid w:val="00E561E1"/>
    <w:rsid w:val="00E56381"/>
    <w:rsid w:val="00E5694E"/>
    <w:rsid w:val="00E56A2A"/>
    <w:rsid w:val="00E56ACF"/>
    <w:rsid w:val="00E60022"/>
    <w:rsid w:val="00E60EBA"/>
    <w:rsid w:val="00E60F16"/>
    <w:rsid w:val="00E613DF"/>
    <w:rsid w:val="00E61536"/>
    <w:rsid w:val="00E61D1C"/>
    <w:rsid w:val="00E64418"/>
    <w:rsid w:val="00E6445F"/>
    <w:rsid w:val="00E671FF"/>
    <w:rsid w:val="00E70497"/>
    <w:rsid w:val="00E71641"/>
    <w:rsid w:val="00E7176B"/>
    <w:rsid w:val="00E71B25"/>
    <w:rsid w:val="00E72071"/>
    <w:rsid w:val="00E735BF"/>
    <w:rsid w:val="00E7437C"/>
    <w:rsid w:val="00E746EE"/>
    <w:rsid w:val="00E76268"/>
    <w:rsid w:val="00E773ED"/>
    <w:rsid w:val="00E77754"/>
    <w:rsid w:val="00E77835"/>
    <w:rsid w:val="00E80BD8"/>
    <w:rsid w:val="00E8394F"/>
    <w:rsid w:val="00E849B3"/>
    <w:rsid w:val="00E874FF"/>
    <w:rsid w:val="00E9177F"/>
    <w:rsid w:val="00E9224A"/>
    <w:rsid w:val="00E927E5"/>
    <w:rsid w:val="00E92F39"/>
    <w:rsid w:val="00E934DD"/>
    <w:rsid w:val="00E9414E"/>
    <w:rsid w:val="00E9496A"/>
    <w:rsid w:val="00E967D6"/>
    <w:rsid w:val="00E9687C"/>
    <w:rsid w:val="00E971EB"/>
    <w:rsid w:val="00E9732E"/>
    <w:rsid w:val="00E9781A"/>
    <w:rsid w:val="00E97B52"/>
    <w:rsid w:val="00EA253C"/>
    <w:rsid w:val="00EA28BD"/>
    <w:rsid w:val="00EA4A7E"/>
    <w:rsid w:val="00EA5CE1"/>
    <w:rsid w:val="00EA69E5"/>
    <w:rsid w:val="00EA72A0"/>
    <w:rsid w:val="00EA7798"/>
    <w:rsid w:val="00EB24DB"/>
    <w:rsid w:val="00EB35E4"/>
    <w:rsid w:val="00EB3695"/>
    <w:rsid w:val="00EB38A5"/>
    <w:rsid w:val="00EB48CE"/>
    <w:rsid w:val="00EB4E5F"/>
    <w:rsid w:val="00EB649D"/>
    <w:rsid w:val="00EB7F42"/>
    <w:rsid w:val="00EC09F3"/>
    <w:rsid w:val="00EC0E7B"/>
    <w:rsid w:val="00EC164F"/>
    <w:rsid w:val="00EC1863"/>
    <w:rsid w:val="00EC21E8"/>
    <w:rsid w:val="00EC2522"/>
    <w:rsid w:val="00EC3EAC"/>
    <w:rsid w:val="00EC563C"/>
    <w:rsid w:val="00EC70F4"/>
    <w:rsid w:val="00EC7EA2"/>
    <w:rsid w:val="00EC7FB6"/>
    <w:rsid w:val="00ED12FB"/>
    <w:rsid w:val="00ED13E5"/>
    <w:rsid w:val="00ED1678"/>
    <w:rsid w:val="00ED2565"/>
    <w:rsid w:val="00ED35A6"/>
    <w:rsid w:val="00ED3D3D"/>
    <w:rsid w:val="00ED4B58"/>
    <w:rsid w:val="00ED5060"/>
    <w:rsid w:val="00ED6082"/>
    <w:rsid w:val="00ED73C1"/>
    <w:rsid w:val="00ED7E94"/>
    <w:rsid w:val="00EE196C"/>
    <w:rsid w:val="00EF090C"/>
    <w:rsid w:val="00EF0B61"/>
    <w:rsid w:val="00EF2399"/>
    <w:rsid w:val="00EF28D0"/>
    <w:rsid w:val="00EF2E0F"/>
    <w:rsid w:val="00EF31EF"/>
    <w:rsid w:val="00EF35F6"/>
    <w:rsid w:val="00EF36CD"/>
    <w:rsid w:val="00EF3CF3"/>
    <w:rsid w:val="00EF3E3E"/>
    <w:rsid w:val="00EF546E"/>
    <w:rsid w:val="00EF792F"/>
    <w:rsid w:val="00EF7D9D"/>
    <w:rsid w:val="00EF7DAC"/>
    <w:rsid w:val="00F003EF"/>
    <w:rsid w:val="00F0140C"/>
    <w:rsid w:val="00F01DCA"/>
    <w:rsid w:val="00F020A9"/>
    <w:rsid w:val="00F021A8"/>
    <w:rsid w:val="00F02ACB"/>
    <w:rsid w:val="00F03151"/>
    <w:rsid w:val="00F05065"/>
    <w:rsid w:val="00F0509C"/>
    <w:rsid w:val="00F06AAC"/>
    <w:rsid w:val="00F06D13"/>
    <w:rsid w:val="00F078DB"/>
    <w:rsid w:val="00F106E7"/>
    <w:rsid w:val="00F10EBF"/>
    <w:rsid w:val="00F11588"/>
    <w:rsid w:val="00F12289"/>
    <w:rsid w:val="00F1263F"/>
    <w:rsid w:val="00F14511"/>
    <w:rsid w:val="00F1462A"/>
    <w:rsid w:val="00F146D8"/>
    <w:rsid w:val="00F153CF"/>
    <w:rsid w:val="00F20A4A"/>
    <w:rsid w:val="00F24F08"/>
    <w:rsid w:val="00F2591F"/>
    <w:rsid w:val="00F2600F"/>
    <w:rsid w:val="00F2690B"/>
    <w:rsid w:val="00F26C1F"/>
    <w:rsid w:val="00F27B76"/>
    <w:rsid w:val="00F300D7"/>
    <w:rsid w:val="00F31677"/>
    <w:rsid w:val="00F31D1F"/>
    <w:rsid w:val="00F32A55"/>
    <w:rsid w:val="00F32ED6"/>
    <w:rsid w:val="00F352BB"/>
    <w:rsid w:val="00F35429"/>
    <w:rsid w:val="00F372B4"/>
    <w:rsid w:val="00F37486"/>
    <w:rsid w:val="00F3768B"/>
    <w:rsid w:val="00F37E20"/>
    <w:rsid w:val="00F40025"/>
    <w:rsid w:val="00F41072"/>
    <w:rsid w:val="00F41562"/>
    <w:rsid w:val="00F42BA3"/>
    <w:rsid w:val="00F42FE0"/>
    <w:rsid w:val="00F442CA"/>
    <w:rsid w:val="00F44C56"/>
    <w:rsid w:val="00F45965"/>
    <w:rsid w:val="00F45FDE"/>
    <w:rsid w:val="00F4786A"/>
    <w:rsid w:val="00F47C64"/>
    <w:rsid w:val="00F51959"/>
    <w:rsid w:val="00F51ABD"/>
    <w:rsid w:val="00F51FE2"/>
    <w:rsid w:val="00F531B8"/>
    <w:rsid w:val="00F53A30"/>
    <w:rsid w:val="00F53FAA"/>
    <w:rsid w:val="00F5441F"/>
    <w:rsid w:val="00F54672"/>
    <w:rsid w:val="00F5485D"/>
    <w:rsid w:val="00F55617"/>
    <w:rsid w:val="00F56088"/>
    <w:rsid w:val="00F56199"/>
    <w:rsid w:val="00F6196A"/>
    <w:rsid w:val="00F61C22"/>
    <w:rsid w:val="00F62BFE"/>
    <w:rsid w:val="00F640A6"/>
    <w:rsid w:val="00F64545"/>
    <w:rsid w:val="00F65386"/>
    <w:rsid w:val="00F65C5B"/>
    <w:rsid w:val="00F65D18"/>
    <w:rsid w:val="00F65E24"/>
    <w:rsid w:val="00F66F03"/>
    <w:rsid w:val="00F67A64"/>
    <w:rsid w:val="00F712D9"/>
    <w:rsid w:val="00F71304"/>
    <w:rsid w:val="00F716E7"/>
    <w:rsid w:val="00F72A0F"/>
    <w:rsid w:val="00F72B60"/>
    <w:rsid w:val="00F72C5B"/>
    <w:rsid w:val="00F73281"/>
    <w:rsid w:val="00F73ED9"/>
    <w:rsid w:val="00F75AAF"/>
    <w:rsid w:val="00F80CAA"/>
    <w:rsid w:val="00F81EBA"/>
    <w:rsid w:val="00F838E3"/>
    <w:rsid w:val="00F84DF3"/>
    <w:rsid w:val="00F8590E"/>
    <w:rsid w:val="00F86CFC"/>
    <w:rsid w:val="00F87532"/>
    <w:rsid w:val="00F90196"/>
    <w:rsid w:val="00F9023D"/>
    <w:rsid w:val="00F9030D"/>
    <w:rsid w:val="00F93BEE"/>
    <w:rsid w:val="00F94730"/>
    <w:rsid w:val="00F962FB"/>
    <w:rsid w:val="00F96D76"/>
    <w:rsid w:val="00F96DC7"/>
    <w:rsid w:val="00F97654"/>
    <w:rsid w:val="00FA0835"/>
    <w:rsid w:val="00FA0EB3"/>
    <w:rsid w:val="00FA32B5"/>
    <w:rsid w:val="00FA3584"/>
    <w:rsid w:val="00FA3AB1"/>
    <w:rsid w:val="00FA5533"/>
    <w:rsid w:val="00FA59AF"/>
    <w:rsid w:val="00FA5A5C"/>
    <w:rsid w:val="00FA611F"/>
    <w:rsid w:val="00FA668D"/>
    <w:rsid w:val="00FA69CF"/>
    <w:rsid w:val="00FB0822"/>
    <w:rsid w:val="00FB0BD6"/>
    <w:rsid w:val="00FB1281"/>
    <w:rsid w:val="00FB1BA8"/>
    <w:rsid w:val="00FB1F7B"/>
    <w:rsid w:val="00FB2172"/>
    <w:rsid w:val="00FB2603"/>
    <w:rsid w:val="00FB26D0"/>
    <w:rsid w:val="00FB44C1"/>
    <w:rsid w:val="00FB4755"/>
    <w:rsid w:val="00FB4F8B"/>
    <w:rsid w:val="00FB7BD3"/>
    <w:rsid w:val="00FB7FAC"/>
    <w:rsid w:val="00FC19AB"/>
    <w:rsid w:val="00FC3029"/>
    <w:rsid w:val="00FC352D"/>
    <w:rsid w:val="00FC57A5"/>
    <w:rsid w:val="00FC62D3"/>
    <w:rsid w:val="00FC740D"/>
    <w:rsid w:val="00FC75B6"/>
    <w:rsid w:val="00FC773F"/>
    <w:rsid w:val="00FD34DB"/>
    <w:rsid w:val="00FD36DB"/>
    <w:rsid w:val="00FD43D6"/>
    <w:rsid w:val="00FD4DAA"/>
    <w:rsid w:val="00FD5915"/>
    <w:rsid w:val="00FD6300"/>
    <w:rsid w:val="00FD6F83"/>
    <w:rsid w:val="00FE0D8C"/>
    <w:rsid w:val="00FE1127"/>
    <w:rsid w:val="00FE115F"/>
    <w:rsid w:val="00FE2B55"/>
    <w:rsid w:val="00FE4EA2"/>
    <w:rsid w:val="00FE6F2D"/>
    <w:rsid w:val="00FE7115"/>
    <w:rsid w:val="00FE75FF"/>
    <w:rsid w:val="00FF023D"/>
    <w:rsid w:val="00FF039E"/>
    <w:rsid w:val="00FF0FF8"/>
    <w:rsid w:val="00FF1683"/>
    <w:rsid w:val="00FF2AE3"/>
    <w:rsid w:val="00FF2C56"/>
    <w:rsid w:val="00FF383F"/>
    <w:rsid w:val="00FF4A73"/>
    <w:rsid w:val="00FF543C"/>
    <w:rsid w:val="00FF6278"/>
    <w:rsid w:val="00FF73B2"/>
    <w:rsid w:val="00FF7465"/>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idu.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291</Pages>
  <Words>19408</Words>
  <Characters>110630</Characters>
  <Application>Microsoft Macintosh Word</Application>
  <DocSecurity>0</DocSecurity>
  <Lines>921</Lines>
  <Paragraphs>259</Paragraphs>
  <ScaleCrop>false</ScaleCrop>
  <Company>浙江汇信科技有限公司</Company>
  <LinksUpToDate>false</LinksUpToDate>
  <CharactersWithSpaces>129779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3665</cp:revision>
  <dcterms:created xsi:type="dcterms:W3CDTF">2016-05-23T01:53:00Z</dcterms:created>
  <dcterms:modified xsi:type="dcterms:W3CDTF">2016-12-16T09:48:00Z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